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A17894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43F9332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4A2CC71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32DDDE3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04A20A2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76BE915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61D9BAF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14:paraId="78E5BA7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14:paraId="202F5E4B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4412ED9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3AF1F3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04E29E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AB168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B8B2F8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25AC0226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52DB420C" w14:textId="3223B180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F568BD" w:rsidRPr="00F568B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С.С. Лихванчук</w:t>
          </w:r>
        </w:p>
        <w:p w14:paraId="4081A2D2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485031AC" w14:textId="3A1995C1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proofErr w:type="gramStart"/>
          <w:r w:rsidR="0016303D" w:rsidRPr="00E37095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31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r w:rsidR="0016303D" w:rsidRPr="00931F44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</w:t>
          </w:r>
          <w:proofErr w:type="gramEnd"/>
          <w:r w:rsidR="0016303D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мая    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9948B1" w:rsidRPr="009948B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78E7617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F552BB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17A0F4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2A7DDF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7CFA62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122A0E6E" w14:textId="77777777" w:rsidTr="0046139F">
            <w:trPr>
              <w:trHeight w:val="680"/>
            </w:trPr>
            <w:tc>
              <w:tcPr>
                <w:tcW w:w="9354" w:type="dxa"/>
                <w:vAlign w:val="bottom"/>
              </w:tcPr>
              <w:p w14:paraId="2CA6B2E7" w14:textId="77777777" w:rsidR="00CA55AD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83534A">
                  <w:rPr>
                    <w:rFonts w:eastAsia="Times New Roman" w:cs="Times New Roman"/>
                    <w:kern w:val="0"/>
                    <w:sz w:val="40"/>
                    <w:szCs w:val="40"/>
                    <w:highlight w:val="yellow"/>
                    <w:lang w:eastAsia="ru-RU"/>
                    <w14:ligatures w14:val="none"/>
                  </w:rPr>
                  <w:t>НАИМЕНОВАНИЕ ОРГАНИЗАЦИИ</w:t>
                </w:r>
              </w:p>
            </w:tc>
          </w:tr>
          <w:tr w:rsidR="00084431" w:rsidRPr="002E1075" w14:paraId="0A9C9068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2784283" w14:textId="1A28DE1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0378BEC1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35CA027" w14:textId="3FADEAC0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E37F3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001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478A9C8B" w14:textId="77777777" w:rsidTr="0046139F">
            <w:trPr>
              <w:trHeight w:val="227"/>
            </w:trPr>
            <w:tc>
              <w:tcPr>
                <w:tcW w:w="9354" w:type="dxa"/>
              </w:tcPr>
              <w:p w14:paraId="4A3AA9A3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2BA4618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C3E5A7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F22ADE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07642BF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3EB6C55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9A7D5A4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16BBC97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D2CF91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1295D588" w14:textId="77777777" w:rsidTr="003822BA">
            <w:tc>
              <w:tcPr>
                <w:tcW w:w="1384" w:type="dxa"/>
              </w:tcPr>
              <w:p w14:paraId="015C511B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4DA02E4F" w14:textId="4F7E3B46" w:rsidR="00CA55AD" w:rsidRPr="00E93448" w:rsidRDefault="009A3187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151D5AB4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222D6DB4" w14:textId="39EA581F" w:rsidR="00CA55AD" w:rsidRPr="00E93448" w:rsidRDefault="003822BA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3D662B7" w14:textId="797DAEF9" w:rsidR="00CA55AD" w:rsidRPr="00E93448" w:rsidRDefault="009A3187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А.М.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CA55AD" w:rsidRPr="002E1075" w14:paraId="69A67A02" w14:textId="77777777" w:rsidTr="003822BA">
            <w:tc>
              <w:tcPr>
                <w:tcW w:w="1384" w:type="dxa"/>
              </w:tcPr>
              <w:p w14:paraId="192D8E16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03B0A70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2B039001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42B84A8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330F3664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3822BA" w:rsidRPr="002E1075" w14:paraId="59277784" w14:textId="77777777" w:rsidTr="003822BA">
            <w:tc>
              <w:tcPr>
                <w:tcW w:w="3936" w:type="dxa"/>
                <w:gridSpan w:val="3"/>
              </w:tcPr>
              <w:p w14:paraId="32A39D35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9D2C51B" w14:textId="77777777" w:rsidR="003822BA" w:rsidRPr="00E93448" w:rsidRDefault="003822BA" w:rsidP="003822BA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5E08842" w14:textId="26C6FB85" w:rsidR="003822BA" w:rsidRPr="00E93448" w:rsidRDefault="003822BA" w:rsidP="003822BA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31.05.2025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1D81197" w14:textId="1396E582" w:rsidR="003822BA" w:rsidRPr="00E93448" w:rsidRDefault="00F568BD" w:rsidP="003822BA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М.В.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Вепрёв</w:t>
                </w:r>
                <w:proofErr w:type="spellEnd"/>
              </w:p>
            </w:tc>
          </w:tr>
          <w:tr w:rsidR="003822BA" w:rsidRPr="002E1075" w14:paraId="5E30ABBE" w14:textId="77777777" w:rsidTr="003822BA">
            <w:tc>
              <w:tcPr>
                <w:tcW w:w="2010" w:type="dxa"/>
                <w:gridSpan w:val="2"/>
              </w:tcPr>
              <w:p w14:paraId="5A20DC7E" w14:textId="77777777" w:rsidR="003822BA" w:rsidRPr="002E1075" w:rsidRDefault="003822BA" w:rsidP="003822BA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39B7C0F0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597197FE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5E0DF2F" w14:textId="77777777" w:rsidR="003822BA" w:rsidRPr="002E1075" w:rsidRDefault="003822BA" w:rsidP="003822BA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4EDF0E33" w14:textId="77777777" w:rsidR="003822BA" w:rsidRPr="002E1075" w:rsidRDefault="003822BA" w:rsidP="003822BA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C3983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5757E9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78550B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075BC91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FCFE2D7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183FB2F1" w14:textId="73A88BD5" w:rsidR="001F2EEE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288309" w:history="1">
        <w:r w:rsidR="001F2EEE" w:rsidRPr="00D6121A">
          <w:rPr>
            <w:rStyle w:val="af7"/>
            <w:noProof/>
          </w:rPr>
          <w:t>Перечень сокращений и обозначений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_Toc199288309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3</w:t>
        </w:r>
        <w:r w:rsidR="001F2EEE">
          <w:rPr>
            <w:noProof/>
            <w:webHidden/>
          </w:rPr>
          <w:fldChar w:fldCharType="end"/>
        </w:r>
      </w:hyperlink>
    </w:p>
    <w:p w14:paraId="5EC090D4" w14:textId="7823FF0F" w:rsidR="001F2EEE" w:rsidRDefault="005333E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0" w:history="1">
        <w:r w:rsidR="001F2EEE" w:rsidRPr="00D6121A">
          <w:rPr>
            <w:rStyle w:val="af7"/>
            <w:noProof/>
          </w:rPr>
          <w:t>Введение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4</w:t>
        </w:r>
        <w:r w:rsidR="001F2EEE">
          <w:rPr>
            <w:noProof/>
            <w:webHidden/>
          </w:rPr>
          <w:fldChar w:fldCharType="end"/>
        </w:r>
      </w:hyperlink>
    </w:p>
    <w:p w14:paraId="1C810795" w14:textId="11DCF1AF" w:rsidR="001F2EEE" w:rsidRDefault="005333E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1" w:history="1">
        <w:r w:rsidR="001F2EEE" w:rsidRPr="00D6121A">
          <w:rPr>
            <w:rStyle w:val="af7"/>
            <w:noProof/>
          </w:rPr>
          <w:t>1 Организация охраны труда на предприятии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1D0CAE8E" w14:textId="6EE65BEA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2" w:history="1">
        <w:r w:rsidR="001F2EEE" w:rsidRPr="00D6121A">
          <w:rPr>
            <w:rStyle w:val="af7"/>
            <w:noProof/>
          </w:rPr>
          <w:t>1.1 Общие положения о службе охраны труда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6</w:t>
        </w:r>
        <w:r w:rsidR="001F2EEE">
          <w:rPr>
            <w:noProof/>
            <w:webHidden/>
          </w:rPr>
          <w:fldChar w:fldCharType="end"/>
        </w:r>
      </w:hyperlink>
    </w:p>
    <w:p w14:paraId="0A9145BF" w14:textId="155A93BA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3" w:history="1">
        <w:r w:rsidR="001F2EEE" w:rsidRPr="00D6121A">
          <w:rPr>
            <w:rStyle w:val="af7"/>
            <w:noProof/>
          </w:rPr>
          <w:t>1.2 Требования охраны труда для программиста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7</w:t>
        </w:r>
        <w:r w:rsidR="001F2EEE">
          <w:rPr>
            <w:noProof/>
            <w:webHidden/>
          </w:rPr>
          <w:fldChar w:fldCharType="end"/>
        </w:r>
      </w:hyperlink>
    </w:p>
    <w:p w14:paraId="022D60CB" w14:textId="2217E5C6" w:rsidR="001F2EEE" w:rsidRDefault="005333E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4" w:history="1">
        <w:r w:rsidR="001F2EEE" w:rsidRPr="00D6121A">
          <w:rPr>
            <w:rStyle w:val="af7"/>
            <w:noProof/>
          </w:rPr>
          <w:t>2 Выполнение работ по ПМ.11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21E70C43" w14:textId="65977D84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5" w:history="1">
        <w:r w:rsidR="001F2EEE" w:rsidRPr="00D6121A">
          <w:rPr>
            <w:rStyle w:val="af7"/>
            <w:noProof/>
          </w:rPr>
          <w:t>2.1 Проектирование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9</w:t>
        </w:r>
        <w:r w:rsidR="001F2EEE">
          <w:rPr>
            <w:noProof/>
            <w:webHidden/>
          </w:rPr>
          <w:fldChar w:fldCharType="end"/>
        </w:r>
      </w:hyperlink>
    </w:p>
    <w:p w14:paraId="37CE28E1" w14:textId="5A07E502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6" w:history="1">
        <w:r w:rsidR="001F2EEE" w:rsidRPr="00D6121A">
          <w:rPr>
            <w:rStyle w:val="af7"/>
            <w:noProof/>
          </w:rPr>
          <w:t>2.2 Разработка базы данных и объектов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_Toc199288316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11</w:t>
        </w:r>
        <w:r w:rsidR="001F2EEE">
          <w:rPr>
            <w:noProof/>
            <w:webHidden/>
          </w:rPr>
          <w:fldChar w:fldCharType="end"/>
        </w:r>
      </w:hyperlink>
    </w:p>
    <w:p w14:paraId="7B03159A" w14:textId="7EED041A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7" w:history="1">
        <w:r w:rsidR="001F2EEE" w:rsidRPr="00D6121A">
          <w:rPr>
            <w:rStyle w:val="af7"/>
            <w:noProof/>
          </w:rPr>
          <w:t>2.3 Администрирование и защита базы данных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_Toc199288317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15</w:t>
        </w:r>
        <w:r w:rsidR="001F2EEE">
          <w:rPr>
            <w:noProof/>
            <w:webHidden/>
          </w:rPr>
          <w:fldChar w:fldCharType="end"/>
        </w:r>
      </w:hyperlink>
    </w:p>
    <w:p w14:paraId="4060BB4B" w14:textId="22E0DD2B" w:rsidR="001F2EEE" w:rsidRDefault="005333E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8" w:history="1">
        <w:r w:rsidR="001F2EEE" w:rsidRPr="00D6121A">
          <w:rPr>
            <w:rStyle w:val="af7"/>
            <w:noProof/>
          </w:rPr>
          <w:t>3 Выполнение работ по ПМ.01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_Toc199288318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59FDF9F2" w14:textId="6ED95985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19" w:history="1">
        <w:r w:rsidR="001F2EEE" w:rsidRPr="00D6121A">
          <w:rPr>
            <w:rStyle w:val="af7"/>
            <w:noProof/>
          </w:rPr>
          <w:t>3.1 Проектирование программного обеспечения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_Toc199288319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17</w:t>
        </w:r>
        <w:r w:rsidR="001F2EEE">
          <w:rPr>
            <w:noProof/>
            <w:webHidden/>
          </w:rPr>
          <w:fldChar w:fldCharType="end"/>
        </w:r>
      </w:hyperlink>
    </w:p>
    <w:p w14:paraId="7F6AA09C" w14:textId="39966CDF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0" w:history="1">
        <w:r w:rsidR="001F2EEE" w:rsidRPr="00D6121A">
          <w:rPr>
            <w:rStyle w:val="af7"/>
            <w:noProof/>
          </w:rPr>
          <w:t>3.2 Разработка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_Toc199288320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18</w:t>
        </w:r>
        <w:r w:rsidR="001F2EEE">
          <w:rPr>
            <w:noProof/>
            <w:webHidden/>
          </w:rPr>
          <w:fldChar w:fldCharType="end"/>
        </w:r>
      </w:hyperlink>
    </w:p>
    <w:p w14:paraId="38A08FDC" w14:textId="7A7DA09C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1" w:history="1">
        <w:r w:rsidR="001F2EEE" w:rsidRPr="00D6121A">
          <w:rPr>
            <w:rStyle w:val="af7"/>
            <w:noProof/>
          </w:rPr>
          <w:t>3.3 Разработка мобильного приложения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_Toc199288321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19</w:t>
        </w:r>
        <w:r w:rsidR="001F2EEE">
          <w:rPr>
            <w:noProof/>
            <w:webHidden/>
          </w:rPr>
          <w:fldChar w:fldCharType="end"/>
        </w:r>
      </w:hyperlink>
    </w:p>
    <w:p w14:paraId="02BBC943" w14:textId="53A54E07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2" w:history="1">
        <w:r w:rsidR="001F2EEE" w:rsidRPr="00D6121A">
          <w:rPr>
            <w:rStyle w:val="af7"/>
            <w:noProof/>
          </w:rPr>
          <w:t>3.4 Отладка и тестирование программных модулей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_Toc199288322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21</w:t>
        </w:r>
        <w:r w:rsidR="001F2EEE">
          <w:rPr>
            <w:noProof/>
            <w:webHidden/>
          </w:rPr>
          <w:fldChar w:fldCharType="end"/>
        </w:r>
      </w:hyperlink>
    </w:p>
    <w:p w14:paraId="7924B6C0" w14:textId="6817CCE6" w:rsidR="001F2EEE" w:rsidRDefault="005333E0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3" w:history="1">
        <w:r w:rsidR="001F2EEE" w:rsidRPr="00D6121A">
          <w:rPr>
            <w:rStyle w:val="af7"/>
            <w:noProof/>
          </w:rPr>
          <w:t>3.5 Оптимизация и рефакторинг программного кода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_Toc199288323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22</w:t>
        </w:r>
        <w:r w:rsidR="001F2EEE">
          <w:rPr>
            <w:noProof/>
            <w:webHidden/>
          </w:rPr>
          <w:fldChar w:fldCharType="end"/>
        </w:r>
      </w:hyperlink>
    </w:p>
    <w:p w14:paraId="1083D26D" w14:textId="7A2938B8" w:rsidR="001F2EEE" w:rsidRDefault="005333E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4" w:history="1">
        <w:r w:rsidR="001F2EEE" w:rsidRPr="00D6121A">
          <w:rPr>
            <w:rStyle w:val="af7"/>
            <w:noProof/>
          </w:rPr>
          <w:t>Заключение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_Toc199288324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26</w:t>
        </w:r>
        <w:r w:rsidR="001F2EEE">
          <w:rPr>
            <w:noProof/>
            <w:webHidden/>
          </w:rPr>
          <w:fldChar w:fldCharType="end"/>
        </w:r>
      </w:hyperlink>
    </w:p>
    <w:p w14:paraId="2C2C4E94" w14:textId="2B87FEC7" w:rsidR="001F2EEE" w:rsidRDefault="005333E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9288325" w:history="1">
        <w:r w:rsidR="001F2EEE" w:rsidRPr="00D6121A">
          <w:rPr>
            <w:rStyle w:val="af7"/>
            <w:noProof/>
          </w:rPr>
          <w:t>Список использованных источников</w:t>
        </w:r>
        <w:r w:rsidR="001F2EEE">
          <w:rPr>
            <w:noProof/>
            <w:webHidden/>
          </w:rPr>
          <w:tab/>
        </w:r>
        <w:r w:rsidR="001F2EEE">
          <w:rPr>
            <w:noProof/>
            <w:webHidden/>
          </w:rPr>
          <w:fldChar w:fldCharType="begin"/>
        </w:r>
        <w:r w:rsidR="001F2EEE">
          <w:rPr>
            <w:noProof/>
            <w:webHidden/>
          </w:rPr>
          <w:instrText xml:space="preserve"> PAGEREF _Toc199288325 \h </w:instrText>
        </w:r>
        <w:r w:rsidR="001F2EEE">
          <w:rPr>
            <w:noProof/>
            <w:webHidden/>
          </w:rPr>
        </w:r>
        <w:r w:rsidR="001F2EEE">
          <w:rPr>
            <w:noProof/>
            <w:webHidden/>
          </w:rPr>
          <w:fldChar w:fldCharType="separate"/>
        </w:r>
        <w:r w:rsidR="001F2EEE">
          <w:rPr>
            <w:noProof/>
            <w:webHidden/>
          </w:rPr>
          <w:t>27</w:t>
        </w:r>
        <w:r w:rsidR="001F2EEE">
          <w:rPr>
            <w:noProof/>
            <w:webHidden/>
          </w:rPr>
          <w:fldChar w:fldCharType="end"/>
        </w:r>
      </w:hyperlink>
    </w:p>
    <w:p w14:paraId="2DD0E437" w14:textId="3ACF5956" w:rsidR="008532F7" w:rsidRPr="008532F7" w:rsidRDefault="00C02CA6" w:rsidP="008532F7">
      <w:r>
        <w:fldChar w:fldCharType="end"/>
      </w:r>
    </w:p>
    <w:p w14:paraId="41CFEEBE" w14:textId="77777777" w:rsidR="00800364" w:rsidRDefault="00800364" w:rsidP="00800364">
      <w:pPr>
        <w:pStyle w:val="a7"/>
      </w:pPr>
      <w:bookmarkStart w:id="0" w:name="_Toc199288309"/>
      <w:r>
        <w:lastRenderedPageBreak/>
        <w:t>Перечень сокращений и обозначений</w:t>
      </w:r>
      <w:bookmarkEnd w:id="0"/>
    </w:p>
    <w:p w14:paraId="0F9A5AAD" w14:textId="77777777" w:rsidR="004D2B40" w:rsidRDefault="004D2B40" w:rsidP="004D2B40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0E087163" w14:textId="1CE5435A" w:rsidR="004D2B40" w:rsidRPr="00376FC5" w:rsidRDefault="004D2B40" w:rsidP="006E4E6C">
      <w:pPr>
        <w:pStyle w:val="a3"/>
      </w:pPr>
      <w:r w:rsidRPr="00376FC5">
        <w:t>БД – база данных</w:t>
      </w:r>
    </w:p>
    <w:p w14:paraId="22558FB7" w14:textId="61400FB2" w:rsidR="00647B74" w:rsidRPr="00376FC5" w:rsidRDefault="00647B74" w:rsidP="00647B74">
      <w:pPr>
        <w:pStyle w:val="a3"/>
      </w:pPr>
      <w:r w:rsidRPr="00376FC5">
        <w:t>ОЗУ – оперативное запоминающее устройство</w:t>
      </w:r>
    </w:p>
    <w:p w14:paraId="2B307EFB" w14:textId="1D9501C8" w:rsidR="00647B74" w:rsidRPr="00376FC5" w:rsidRDefault="00647B74" w:rsidP="00647B74">
      <w:pPr>
        <w:pStyle w:val="a3"/>
      </w:pPr>
      <w:r w:rsidRPr="00376FC5">
        <w:t>ОС – операционная система</w:t>
      </w:r>
    </w:p>
    <w:p w14:paraId="74F2ADBE" w14:textId="600D42F3" w:rsidR="004D2B40" w:rsidRPr="00376FC5" w:rsidRDefault="004D2B40" w:rsidP="004D2B40">
      <w:pPr>
        <w:pStyle w:val="a3"/>
      </w:pPr>
      <w:r w:rsidRPr="00376FC5">
        <w:t>ПК – персональный компьютер</w:t>
      </w:r>
    </w:p>
    <w:p w14:paraId="77CE3F3D" w14:textId="7513BD82" w:rsidR="007211B1" w:rsidRPr="00376FC5" w:rsidRDefault="007211B1" w:rsidP="007211B1">
      <w:pPr>
        <w:pStyle w:val="a3"/>
      </w:pPr>
      <w:r w:rsidRPr="00376FC5">
        <w:t>ПК</w:t>
      </w:r>
      <w:r w:rsidR="00EB2A7B" w:rsidRPr="00376FC5">
        <w:t>М</w:t>
      </w:r>
      <w:r w:rsidRPr="00376FC5">
        <w:t xml:space="preserve"> – правая кнопка мыши</w:t>
      </w:r>
    </w:p>
    <w:p w14:paraId="1D003681" w14:textId="77777777" w:rsidR="004D2B40" w:rsidRPr="00376FC5" w:rsidRDefault="004D2B40" w:rsidP="004D2B40">
      <w:pPr>
        <w:pStyle w:val="a3"/>
      </w:pPr>
      <w:r w:rsidRPr="00376FC5">
        <w:t>ПО – программное обеспечение</w:t>
      </w:r>
    </w:p>
    <w:p w14:paraId="4F34A599" w14:textId="698541E2" w:rsidR="004D2B40" w:rsidRPr="00376FC5" w:rsidRDefault="004D2B40" w:rsidP="006E4E6C">
      <w:pPr>
        <w:pStyle w:val="a3"/>
      </w:pPr>
      <w:r w:rsidRPr="00376FC5">
        <w:t>СУБД – система управления базами данных</w:t>
      </w:r>
    </w:p>
    <w:p w14:paraId="31C1CFCD" w14:textId="77777777" w:rsidR="004D2B40" w:rsidRPr="00376FC5" w:rsidRDefault="004D2B40" w:rsidP="004D2B40">
      <w:pPr>
        <w:pStyle w:val="a3"/>
      </w:pPr>
      <w:bookmarkStart w:id="1" w:name="_Hlk197343689"/>
    </w:p>
    <w:p w14:paraId="734DB08E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API</w:t>
      </w:r>
      <w:r w:rsidRPr="00376FC5">
        <w:t xml:space="preserve"> – программный интерфейс приложения</w:t>
      </w:r>
    </w:p>
    <w:p w14:paraId="3D0FF50C" w14:textId="31DF95DE" w:rsidR="004D2B40" w:rsidRPr="00376FC5" w:rsidRDefault="004D2B40" w:rsidP="006E4E6C">
      <w:pPr>
        <w:pStyle w:val="a3"/>
      </w:pPr>
      <w:r w:rsidRPr="00376FC5">
        <w:rPr>
          <w:lang w:val="en-US"/>
        </w:rPr>
        <w:t>CASE</w:t>
      </w:r>
      <w:r w:rsidRPr="00376FC5">
        <w:t xml:space="preserve"> – набор средств для проектирования программного обеспечения</w:t>
      </w:r>
      <w:bookmarkEnd w:id="1"/>
    </w:p>
    <w:p w14:paraId="2838ADDE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ERD</w:t>
      </w:r>
      <w:r w:rsidRPr="00376FC5">
        <w:t xml:space="preserve"> – диаграмма «сущность-связь»</w:t>
      </w:r>
    </w:p>
    <w:p w14:paraId="2172F5B1" w14:textId="25CEDB49" w:rsidR="004D2B40" w:rsidRPr="00376FC5" w:rsidRDefault="004D2B40" w:rsidP="004D2B40">
      <w:pPr>
        <w:pStyle w:val="a3"/>
      </w:pPr>
      <w:r w:rsidRPr="00376FC5">
        <w:rPr>
          <w:lang w:val="en-US"/>
        </w:rPr>
        <w:t>ER</w:t>
      </w:r>
      <w:r w:rsidRPr="00376FC5">
        <w:t>–</w:t>
      </w:r>
      <w:r w:rsidR="00647B74" w:rsidRPr="00376FC5">
        <w:t xml:space="preserve"> </w:t>
      </w:r>
      <w:r w:rsidRPr="00376FC5">
        <w:t>«сущность-связь»</w:t>
      </w:r>
      <w:bookmarkStart w:id="2" w:name="_Hlk197343669"/>
    </w:p>
    <w:p w14:paraId="52484B2F" w14:textId="4239CD7B" w:rsidR="004D2B40" w:rsidRPr="00376FC5" w:rsidRDefault="004D2B40" w:rsidP="004D2B40">
      <w:pPr>
        <w:pStyle w:val="a3"/>
      </w:pPr>
      <w:r w:rsidRPr="00376FC5">
        <w:rPr>
          <w:lang w:val="en-US"/>
        </w:rPr>
        <w:t>FK</w:t>
      </w:r>
      <w:r w:rsidRPr="00376FC5">
        <w:t xml:space="preserve"> – внешний ключ</w:t>
      </w:r>
    </w:p>
    <w:p w14:paraId="3E8CAD98" w14:textId="25CF6C1F" w:rsidR="00530CFD" w:rsidRPr="00376FC5" w:rsidRDefault="00530CFD" w:rsidP="00530CFD">
      <w:pPr>
        <w:pStyle w:val="a3"/>
      </w:pPr>
      <w:r w:rsidRPr="00376FC5">
        <w:rPr>
          <w:lang w:val="en-US"/>
        </w:rPr>
        <w:t>HDD</w:t>
      </w:r>
      <w:r w:rsidRPr="00376FC5">
        <w:t xml:space="preserve"> – жёсткий диск</w:t>
      </w:r>
    </w:p>
    <w:p w14:paraId="77CF75E4" w14:textId="68A8A634" w:rsidR="004D2B40" w:rsidRPr="00376FC5" w:rsidRDefault="004D2B40" w:rsidP="0014423F">
      <w:pPr>
        <w:pStyle w:val="a3"/>
      </w:pPr>
      <w:r w:rsidRPr="00376FC5">
        <w:rPr>
          <w:lang w:val="en-US"/>
        </w:rPr>
        <w:t>IDE</w:t>
      </w:r>
      <w:r w:rsidRPr="00376FC5">
        <w:t xml:space="preserve"> – интегрированная среда разработки</w:t>
      </w:r>
    </w:p>
    <w:p w14:paraId="6CEA99F8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ORM</w:t>
      </w:r>
      <w:r w:rsidRPr="00376FC5">
        <w:t xml:space="preserve"> – объектно-реляционное отображение</w:t>
      </w:r>
      <w:bookmarkEnd w:id="2"/>
    </w:p>
    <w:p w14:paraId="7F21BFE4" w14:textId="77777777" w:rsidR="004D2B40" w:rsidRPr="00376FC5" w:rsidRDefault="004D2B40" w:rsidP="004D2B40">
      <w:pPr>
        <w:pStyle w:val="a3"/>
      </w:pPr>
      <w:r w:rsidRPr="00376FC5">
        <w:rPr>
          <w:lang w:val="en-US"/>
        </w:rPr>
        <w:t>PK</w:t>
      </w:r>
      <w:r w:rsidRPr="00376FC5">
        <w:t xml:space="preserve"> – первичный ключ</w:t>
      </w:r>
    </w:p>
    <w:p w14:paraId="5345E935" w14:textId="2173B15D" w:rsidR="00CB5F04" w:rsidRPr="00376FC5" w:rsidRDefault="004D2B40" w:rsidP="006E4E6C">
      <w:pPr>
        <w:pStyle w:val="a3"/>
      </w:pPr>
      <w:r w:rsidRPr="00376FC5">
        <w:rPr>
          <w:lang w:val="en-US"/>
        </w:rPr>
        <w:t>SQL</w:t>
      </w:r>
      <w:r w:rsidRPr="00376FC5">
        <w:t xml:space="preserve"> – язык структурированных запросов</w:t>
      </w:r>
    </w:p>
    <w:p w14:paraId="2578E081" w14:textId="4DD526D9" w:rsidR="00530CFD" w:rsidRDefault="00530CFD" w:rsidP="00530CFD">
      <w:pPr>
        <w:pStyle w:val="a3"/>
      </w:pPr>
      <w:r w:rsidRPr="00376FC5">
        <w:rPr>
          <w:lang w:val="en-US"/>
        </w:rPr>
        <w:t>SSD</w:t>
      </w:r>
      <w:r w:rsidRPr="00376FC5">
        <w:t xml:space="preserve"> – твердотельный накопитель</w:t>
      </w:r>
    </w:p>
    <w:p w14:paraId="6E67F6ED" w14:textId="77777777" w:rsidR="00530CFD" w:rsidRPr="008532F7" w:rsidRDefault="00530CFD" w:rsidP="006E4E6C">
      <w:pPr>
        <w:pStyle w:val="a3"/>
      </w:pPr>
    </w:p>
    <w:p w14:paraId="3C108214" w14:textId="77777777" w:rsidR="00157D07" w:rsidRDefault="008532F7" w:rsidP="008532F7">
      <w:pPr>
        <w:pStyle w:val="a7"/>
      </w:pPr>
      <w:bookmarkStart w:id="3" w:name="_Toc199288310"/>
      <w:r>
        <w:lastRenderedPageBreak/>
        <w:t>Введение</w:t>
      </w:r>
      <w:bookmarkEnd w:id="3"/>
    </w:p>
    <w:p w14:paraId="677B163B" w14:textId="55DB68A0" w:rsidR="00BB6D0B" w:rsidRDefault="00BB6D0B" w:rsidP="00F31BF1">
      <w:pPr>
        <w:pStyle w:val="a3"/>
      </w:pPr>
      <w:r>
        <w:t>Прохождение производственной практики осуществляется в военном комиссариате Архангельской области.</w:t>
      </w:r>
      <w:r w:rsidR="00101511">
        <w:t xml:space="preserve"> </w:t>
      </w:r>
      <w:r w:rsidR="00B2733B" w:rsidRPr="00B2733B">
        <w:t xml:space="preserve">Военный комиссариат выполняет следующие функции: </w:t>
      </w:r>
      <w:r w:rsidR="00B2733B" w:rsidRPr="0073188D">
        <w:rPr>
          <w:highlight w:val="yellow"/>
        </w:rPr>
        <w:t>организует постановку граждан на воинский учет, призыв на военную службу, ведет учет военнообязанных, проводит подготовку призывников и предоставляет консультации по вопросам военной службы и социальной защиты</w:t>
      </w:r>
      <w:r w:rsidR="0073188D">
        <w:rPr>
          <w:highlight w:val="yellow"/>
        </w:rPr>
        <w:t xml:space="preserve">. </w:t>
      </w:r>
      <w:r w:rsidR="00FB6696" w:rsidRPr="00B731C7">
        <w:rPr>
          <w:b/>
          <w:highlight w:val="yellow"/>
        </w:rPr>
        <w:t xml:space="preserve">*а точно можно не списком перечисления? Проверить в </w:t>
      </w:r>
      <w:proofErr w:type="gramStart"/>
      <w:r w:rsidR="00FB6696" w:rsidRPr="00B731C7">
        <w:rPr>
          <w:b/>
          <w:highlight w:val="yellow"/>
        </w:rPr>
        <w:t>СТО!*</w:t>
      </w:r>
      <w:proofErr w:type="gramEnd"/>
    </w:p>
    <w:p w14:paraId="1D698D7B" w14:textId="54C36809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75655CBB" w14:textId="1E389A4A" w:rsidR="00135AB1" w:rsidRPr="00F31BF1" w:rsidRDefault="00135AB1" w:rsidP="006B2E38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ПМ.11 «</w:t>
      </w:r>
      <w:r w:rsidR="00845D42">
        <w:t>Разработка</w:t>
      </w:r>
      <w:r w:rsidR="00845D42" w:rsidRPr="00931F44">
        <w:t>,</w:t>
      </w:r>
      <w:r w:rsidR="00845D42">
        <w:t xml:space="preserve"> администрирование и защита баз данных</w:t>
      </w:r>
      <w:r w:rsidR="00845D42" w:rsidRPr="00F31BF1">
        <w:t>» и развитие общих и профессиональных компетенций</w:t>
      </w:r>
      <w:r w:rsidR="00845D42" w:rsidRPr="00082DF7">
        <w:t>;</w:t>
      </w:r>
    </w:p>
    <w:p w14:paraId="04168BF6" w14:textId="77777777" w:rsidR="00845D42" w:rsidRPr="00F31BF1" w:rsidRDefault="00135AB1" w:rsidP="00845D42">
      <w:pPr>
        <w:pStyle w:val="a1"/>
      </w:pPr>
      <w:r w:rsidRPr="00F31BF1">
        <w:t xml:space="preserve">получение практического опыта по выполнению работ по </w:t>
      </w:r>
      <w:r w:rsidR="00845D42" w:rsidRPr="00F31BF1">
        <w:t>ПМ.01 «</w:t>
      </w:r>
      <w:r w:rsidR="00845D42">
        <w:t>Разработка модулей программного обеспечения для компьютерных систем</w:t>
      </w:r>
      <w:r w:rsidR="00845D42" w:rsidRPr="00F31BF1">
        <w:t>» и развитие общих и профессиональных компетенций.</w:t>
      </w:r>
    </w:p>
    <w:p w14:paraId="331414D8" w14:textId="7004213A" w:rsidR="000547B5" w:rsidRPr="00F31BF1" w:rsidRDefault="000547B5" w:rsidP="0046139F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24707F88" w14:textId="0EBA7858" w:rsidR="00E86806" w:rsidRPr="00F31BF1" w:rsidRDefault="00833428" w:rsidP="00E86806">
      <w:pPr>
        <w:pStyle w:val="a1"/>
      </w:pPr>
      <w:r>
        <w:t>осуществление сбора, обработки и анализа информации для проектирования БД</w:t>
      </w:r>
      <w:r w:rsidRPr="00833428">
        <w:t>;</w:t>
      </w:r>
    </w:p>
    <w:p w14:paraId="0AD94ED0" w14:textId="3ED24723" w:rsidR="00E86806" w:rsidRPr="00833428" w:rsidRDefault="00833428" w:rsidP="00E86806">
      <w:pPr>
        <w:pStyle w:val="a1"/>
      </w:pPr>
      <w:r>
        <w:t>проектирование БД на основе анализа предметной области</w:t>
      </w:r>
      <w:r w:rsidRPr="00833428">
        <w:t>;</w:t>
      </w:r>
    </w:p>
    <w:p w14:paraId="23FFD35F" w14:textId="783BDAE4" w:rsidR="00833428" w:rsidRDefault="00833428" w:rsidP="00E86806">
      <w:pPr>
        <w:pStyle w:val="a1"/>
      </w:pPr>
      <w:r>
        <w:t>разработка БД в соответствии с результатами анализа предметной области</w:t>
      </w:r>
      <w:r w:rsidRPr="00833428">
        <w:t>;</w:t>
      </w:r>
    </w:p>
    <w:p w14:paraId="2B4958B0" w14:textId="6AF9CA54" w:rsidR="00833428" w:rsidRDefault="00833428" w:rsidP="00E86806">
      <w:pPr>
        <w:pStyle w:val="a1"/>
      </w:pPr>
      <w:r>
        <w:t>реализация БД в конкретной СУБД</w:t>
      </w:r>
      <w:r w:rsidRPr="00833428">
        <w:t>;</w:t>
      </w:r>
    </w:p>
    <w:p w14:paraId="0BD3F413" w14:textId="73BA4A46" w:rsidR="00833428" w:rsidRPr="00833428" w:rsidRDefault="00833428" w:rsidP="00E86806">
      <w:pPr>
        <w:pStyle w:val="a1"/>
      </w:pPr>
      <w:r>
        <w:t>администрирование БД</w:t>
      </w:r>
      <w:r>
        <w:rPr>
          <w:lang w:val="en-US"/>
        </w:rPr>
        <w:t>;</w:t>
      </w:r>
    </w:p>
    <w:p w14:paraId="4CC043C2" w14:textId="26B7D033" w:rsidR="00833428" w:rsidRDefault="00833428" w:rsidP="00E86806">
      <w:pPr>
        <w:pStyle w:val="a1"/>
      </w:pPr>
      <w:r>
        <w:t>защита информации в БД с использованием технологий защиты информации</w:t>
      </w:r>
      <w:r w:rsidRPr="00833428">
        <w:t>;</w:t>
      </w:r>
    </w:p>
    <w:p w14:paraId="48CBDE77" w14:textId="739108D1" w:rsidR="00833428" w:rsidRDefault="00833428" w:rsidP="0001009B">
      <w:pPr>
        <w:pStyle w:val="a1"/>
      </w:pPr>
      <w:r>
        <w:t>формирование алгоритмов разработки программных модулей</w:t>
      </w:r>
      <w:r w:rsidR="0001009B">
        <w:t xml:space="preserve"> и их разработка</w:t>
      </w:r>
      <w:r>
        <w:t xml:space="preserve"> в соответствии с техническим заданием</w:t>
      </w:r>
      <w:r w:rsidRPr="00833428">
        <w:t>;</w:t>
      </w:r>
    </w:p>
    <w:p w14:paraId="37964CBF" w14:textId="0DA6A1CB" w:rsidR="00833428" w:rsidRDefault="00833428" w:rsidP="00E86806">
      <w:pPr>
        <w:pStyle w:val="a1"/>
      </w:pPr>
      <w:r>
        <w:t>выполнение отладки программных модулей с использованием специализированных программных средств</w:t>
      </w:r>
      <w:r w:rsidRPr="00833428">
        <w:t>;</w:t>
      </w:r>
    </w:p>
    <w:p w14:paraId="4C99A4EA" w14:textId="7F29EF84" w:rsidR="00833428" w:rsidRPr="00833428" w:rsidRDefault="00833428" w:rsidP="00E86806">
      <w:pPr>
        <w:pStyle w:val="a1"/>
      </w:pPr>
      <w:r>
        <w:lastRenderedPageBreak/>
        <w:t>выполнение тестирования программных модулей</w:t>
      </w:r>
      <w:r>
        <w:rPr>
          <w:lang w:val="en-US"/>
        </w:rPr>
        <w:t>;</w:t>
      </w:r>
    </w:p>
    <w:p w14:paraId="06D68462" w14:textId="2FFBAA05" w:rsidR="00833428" w:rsidRDefault="00833428" w:rsidP="00E86806">
      <w:pPr>
        <w:pStyle w:val="a1"/>
      </w:pPr>
      <w:r>
        <w:t>осуществление рефакторинга и оптимизации программного кода</w:t>
      </w:r>
      <w:r w:rsidRPr="00833428">
        <w:t>;</w:t>
      </w:r>
    </w:p>
    <w:p w14:paraId="64B642A1" w14:textId="180842D4" w:rsidR="00833428" w:rsidRPr="00F31BF1" w:rsidRDefault="00833428" w:rsidP="00E86806">
      <w:pPr>
        <w:pStyle w:val="a1"/>
      </w:pPr>
      <w:r>
        <w:t>разработка программных модулей для мобильных платформ.</w:t>
      </w:r>
    </w:p>
    <w:p w14:paraId="705CADED" w14:textId="525DB3D5" w:rsidR="000F316C" w:rsidRDefault="000F316C" w:rsidP="00E86806">
      <w:pPr>
        <w:pStyle w:val="a3"/>
      </w:pPr>
      <w:r>
        <w:t>Для выполнения поставленных задач предоставляется ПК со следующим аппаратным и программным обеспечением:</w:t>
      </w:r>
    </w:p>
    <w:p w14:paraId="04E7D6AD" w14:textId="61CF5D7A" w:rsidR="000F316C" w:rsidRDefault="00B24458" w:rsidP="000F316C">
      <w:pPr>
        <w:pStyle w:val="a1"/>
      </w:pPr>
      <w:r>
        <w:t>процессор – Intel Core i5-7400</w:t>
      </w:r>
      <w:r w:rsidR="000F316C" w:rsidRPr="00833428">
        <w:t>;</w:t>
      </w:r>
    </w:p>
    <w:p w14:paraId="4D2358EE" w14:textId="36903F33" w:rsidR="000F316C" w:rsidRPr="00B24458" w:rsidRDefault="00B24458" w:rsidP="000F316C">
      <w:pPr>
        <w:pStyle w:val="a1"/>
      </w:pPr>
      <w:r>
        <w:t>материнская плата – Asus Prime B250-Plus</w:t>
      </w:r>
      <w:r w:rsidR="000F316C" w:rsidRPr="00B24458">
        <w:t>;</w:t>
      </w:r>
    </w:p>
    <w:p w14:paraId="56D54F3C" w14:textId="27F05F4C" w:rsidR="00B24458" w:rsidRDefault="00B24458" w:rsidP="000F316C">
      <w:pPr>
        <w:pStyle w:val="a1"/>
      </w:pPr>
      <w:r>
        <w:t xml:space="preserve">блок питания – </w:t>
      </w:r>
      <w:proofErr w:type="spellStart"/>
      <w:r>
        <w:t>Aerocool</w:t>
      </w:r>
      <w:proofErr w:type="spellEnd"/>
      <w:r>
        <w:t xml:space="preserve"> VX 700W</w:t>
      </w:r>
      <w:r w:rsidRPr="00B24458">
        <w:t>;</w:t>
      </w:r>
    </w:p>
    <w:p w14:paraId="6A5EA128" w14:textId="1E39BC0F" w:rsidR="00B24458" w:rsidRPr="00B24458" w:rsidRDefault="00B24458" w:rsidP="000F316C">
      <w:pPr>
        <w:pStyle w:val="a1"/>
        <w:rPr>
          <w:lang w:val="en-US"/>
        </w:rPr>
      </w:pPr>
      <w:r>
        <w:t>ОЗУ</w:t>
      </w:r>
      <w:r w:rsidRPr="00B24458">
        <w:rPr>
          <w:lang w:val="en-US"/>
        </w:rPr>
        <w:t xml:space="preserve"> – Kingston HyperX FURY 16 </w:t>
      </w:r>
      <w:r>
        <w:t>ГБ</w:t>
      </w:r>
      <w:r>
        <w:rPr>
          <w:lang w:val="en-US"/>
        </w:rPr>
        <w:t>;</w:t>
      </w:r>
    </w:p>
    <w:p w14:paraId="736DD8F4" w14:textId="79E340CC" w:rsidR="00B24458" w:rsidRPr="00B24458" w:rsidRDefault="00B24458" w:rsidP="000F316C">
      <w:pPr>
        <w:pStyle w:val="a1"/>
        <w:rPr>
          <w:lang w:val="en-US"/>
        </w:rPr>
      </w:pPr>
      <w:r w:rsidRPr="00B24458">
        <w:rPr>
          <w:lang w:val="en-US"/>
        </w:rPr>
        <w:t xml:space="preserve">SSD – </w:t>
      </w:r>
      <w:proofErr w:type="spellStart"/>
      <w:r w:rsidRPr="00B24458">
        <w:rPr>
          <w:lang w:val="en-US"/>
        </w:rPr>
        <w:t>Sandisk</w:t>
      </w:r>
      <w:proofErr w:type="spellEnd"/>
      <w:r w:rsidRPr="00B24458">
        <w:rPr>
          <w:lang w:val="en-US"/>
        </w:rPr>
        <w:t xml:space="preserve"> SSD Plus 120 </w:t>
      </w:r>
      <w:r>
        <w:t>ГБ</w:t>
      </w:r>
      <w:r>
        <w:rPr>
          <w:lang w:val="en-US"/>
        </w:rPr>
        <w:t>;</w:t>
      </w:r>
    </w:p>
    <w:p w14:paraId="634F6D7D" w14:textId="477BF7EE" w:rsidR="00B24458" w:rsidRDefault="00B24458" w:rsidP="000F316C">
      <w:pPr>
        <w:pStyle w:val="a1"/>
      </w:pPr>
      <w:r>
        <w:t>HDD – 1 ТБ Seagate SV35</w:t>
      </w:r>
      <w:r>
        <w:rPr>
          <w:lang w:val="en-US"/>
        </w:rPr>
        <w:t>;</w:t>
      </w:r>
    </w:p>
    <w:p w14:paraId="663FE2BA" w14:textId="6F811E80" w:rsidR="00B24458" w:rsidRDefault="00B24458" w:rsidP="000F316C">
      <w:pPr>
        <w:pStyle w:val="a1"/>
      </w:pPr>
      <w:r>
        <w:t>ОС – Microsoft Windows 10 Pro</w:t>
      </w:r>
      <w:r>
        <w:rPr>
          <w:lang w:val="en-US"/>
        </w:rPr>
        <w:t>;</w:t>
      </w:r>
    </w:p>
    <w:p w14:paraId="2FDD9A04" w14:textId="1F026609" w:rsidR="00B24458" w:rsidRPr="005D23CE" w:rsidRDefault="00B24458" w:rsidP="000F316C">
      <w:pPr>
        <w:pStyle w:val="a1"/>
        <w:rPr>
          <w:lang w:val="en-US"/>
        </w:rPr>
      </w:pPr>
      <w:r w:rsidRPr="005D23CE">
        <w:rPr>
          <w:lang w:val="en-US"/>
        </w:rPr>
        <w:t>IDE – Visual Studio 2022</w:t>
      </w:r>
      <w:r w:rsidR="00807DFB" w:rsidRPr="005D23CE">
        <w:rPr>
          <w:lang w:val="en-US"/>
        </w:rPr>
        <w:t xml:space="preserve">, </w:t>
      </w:r>
      <w:r w:rsidR="00807DFB">
        <w:rPr>
          <w:lang w:val="en-US"/>
        </w:rPr>
        <w:t>Android Studio</w:t>
      </w:r>
      <w:r>
        <w:rPr>
          <w:lang w:val="en-US"/>
        </w:rPr>
        <w:t>;</w:t>
      </w:r>
    </w:p>
    <w:p w14:paraId="6FC8C985" w14:textId="591DB654" w:rsidR="000F316C" w:rsidRDefault="00B24458" w:rsidP="0046139F">
      <w:pPr>
        <w:pStyle w:val="a1"/>
      </w:pPr>
      <w:r>
        <w:t xml:space="preserve">СУБД – </w:t>
      </w:r>
      <w:proofErr w:type="spellStart"/>
      <w:r>
        <w:t>MySql</w:t>
      </w:r>
      <w:proofErr w:type="spellEnd"/>
      <w:r>
        <w:t>.</w:t>
      </w:r>
    </w:p>
    <w:p w14:paraId="2139E5CB" w14:textId="68CF7D07" w:rsidR="00DB2395" w:rsidRDefault="00DB2395" w:rsidP="00DB2395">
      <w:pPr>
        <w:pStyle w:val="1"/>
      </w:pPr>
      <w:bookmarkStart w:id="4" w:name="_Toc199288311"/>
      <w:bookmarkStart w:id="5" w:name="_Hlk199350029"/>
      <w:r>
        <w:lastRenderedPageBreak/>
        <w:t>Организация охраны труда на предприятии</w:t>
      </w:r>
      <w:bookmarkEnd w:id="4"/>
    </w:p>
    <w:p w14:paraId="4531662D" w14:textId="0859FA91" w:rsidR="00DB2395" w:rsidRDefault="00DB2395" w:rsidP="00DB2395">
      <w:pPr>
        <w:pStyle w:val="2"/>
      </w:pPr>
      <w:bookmarkStart w:id="6" w:name="_Toc199288312"/>
      <w:r>
        <w:t>Общие положения о службе охраны труда</w:t>
      </w:r>
      <w:bookmarkEnd w:id="6"/>
    </w:p>
    <w:p w14:paraId="545C45CB" w14:textId="5EE3E8E5" w:rsidR="004A1B9B" w:rsidRDefault="004A1B9B" w:rsidP="00DB2395">
      <w:pPr>
        <w:pStyle w:val="a3"/>
      </w:pPr>
      <w:r>
        <w:t>Служба охраны труда (</w:t>
      </w:r>
      <w:r w:rsidR="00AB69D4" w:rsidRPr="00AB69D4">
        <w:rPr>
          <w:highlight w:val="red"/>
        </w:rPr>
        <w:t>далее - служба</w:t>
      </w:r>
      <w:r w:rsidR="00AB69D4">
        <w:t xml:space="preserve"> </w:t>
      </w:r>
      <w:r w:rsidRPr="00AB69D4">
        <w:rPr>
          <w:highlight w:val="green"/>
        </w:rPr>
        <w:t xml:space="preserve">далее </w:t>
      </w:r>
      <w:r w:rsidR="00AB69D4" w:rsidRPr="00AB69D4">
        <w:rPr>
          <w:highlight w:val="green"/>
        </w:rPr>
        <w:t>–</w:t>
      </w:r>
      <w:r w:rsidRPr="00AB69D4">
        <w:rPr>
          <w:highlight w:val="green"/>
        </w:rPr>
        <w:t xml:space="preserve"> служба</w:t>
      </w:r>
      <w:r>
        <w:t>) является структурным подразделением организации.</w:t>
      </w:r>
    </w:p>
    <w:p w14:paraId="1329A67D" w14:textId="58259F1E" w:rsidR="00DB2395" w:rsidRDefault="004A1B9B" w:rsidP="00DB2395">
      <w:pPr>
        <w:pStyle w:val="a3"/>
      </w:pPr>
      <w:r>
        <w:t>Специалисты службы должны знать и руководствоваться в своей работе следующим</w:t>
      </w:r>
      <w:r w:rsidR="00DB2395">
        <w:t>:</w:t>
      </w:r>
    </w:p>
    <w:p w14:paraId="3FE4D098" w14:textId="55B75DD6" w:rsidR="00DB2395" w:rsidRDefault="00FB698D" w:rsidP="00DB2395">
      <w:pPr>
        <w:pStyle w:val="a1"/>
      </w:pPr>
      <w:r>
        <w:t>конституцией Российской Федерации, законами и иными нормативными правовыми актами в сфере охраны труда</w:t>
      </w:r>
      <w:r w:rsidR="00DB2395" w:rsidRPr="005C4900">
        <w:t>;</w:t>
      </w:r>
    </w:p>
    <w:p w14:paraId="48232020" w14:textId="72081245" w:rsidR="00DB2395" w:rsidRDefault="00FB698D" w:rsidP="00DB2395">
      <w:pPr>
        <w:pStyle w:val="a1"/>
      </w:pPr>
      <w:r>
        <w:t>государственными нормативными требованиями охраны труда</w:t>
      </w:r>
      <w:r w:rsidR="00DB2395" w:rsidRPr="005C4900">
        <w:t>;</w:t>
      </w:r>
    </w:p>
    <w:p w14:paraId="06943B5A" w14:textId="242B06BA" w:rsidR="00DB2395" w:rsidRDefault="00FB698D" w:rsidP="00DB2395">
      <w:pPr>
        <w:pStyle w:val="a1"/>
      </w:pPr>
      <w:r>
        <w:t>международными договорами в области охраны труда, ратифицированными Российской Федерацией</w:t>
      </w:r>
      <w:r w:rsidR="00DB2395" w:rsidRPr="005C4900">
        <w:t>;</w:t>
      </w:r>
    </w:p>
    <w:p w14:paraId="7FB5A95C" w14:textId="5D22120A" w:rsidR="00DB2395" w:rsidRDefault="00FB698D" w:rsidP="00DB2395">
      <w:pPr>
        <w:pStyle w:val="a1"/>
      </w:pPr>
      <w:r>
        <w:t>национальными и межгосударственными стандартами в области безопасности и охраны труда</w:t>
      </w:r>
      <w:r w:rsidR="00DB2395" w:rsidRPr="005C4900">
        <w:t>;</w:t>
      </w:r>
    </w:p>
    <w:p w14:paraId="772F1B11" w14:textId="041C932B" w:rsidR="00DB2395" w:rsidRDefault="00FB698D" w:rsidP="00DB2395">
      <w:pPr>
        <w:pStyle w:val="a1"/>
      </w:pPr>
      <w:r>
        <w:t>требованиями охраны труда, установленными правилами и инструкциями по охране труда</w:t>
      </w:r>
      <w:r w:rsidR="00DB2395" w:rsidRPr="005C4900">
        <w:t>;</w:t>
      </w:r>
    </w:p>
    <w:p w14:paraId="652E43B3" w14:textId="7BFD678D" w:rsidR="00DB2395" w:rsidRDefault="00FB698D" w:rsidP="00DB2395">
      <w:pPr>
        <w:pStyle w:val="a1"/>
      </w:pPr>
      <w:r>
        <w:t>делопроизводством и методическими документами по вопросам охраны труда</w:t>
      </w:r>
      <w:r w:rsidR="00DB2395" w:rsidRPr="005C4900">
        <w:t>;</w:t>
      </w:r>
    </w:p>
    <w:p w14:paraId="437A7A98" w14:textId="019EC282" w:rsidR="00FB698D" w:rsidRDefault="00FB698D" w:rsidP="00DB2395">
      <w:pPr>
        <w:pStyle w:val="a1"/>
      </w:pPr>
      <w:r>
        <w:t>методами выявления, оценки и управления профессиональными рисками</w:t>
      </w:r>
      <w:r w:rsidRPr="00FB698D">
        <w:t>;</w:t>
      </w:r>
    </w:p>
    <w:p w14:paraId="4298A4E2" w14:textId="73600390" w:rsidR="00FB698D" w:rsidRDefault="00FB698D" w:rsidP="00DB2395">
      <w:pPr>
        <w:pStyle w:val="a1"/>
      </w:pPr>
      <w:r>
        <w:t>производственной и организационной структурой организации</w:t>
      </w:r>
      <w:r w:rsidRPr="00FB698D">
        <w:t>;</w:t>
      </w:r>
    </w:p>
    <w:p w14:paraId="45759F3A" w14:textId="6D896A8D" w:rsidR="00FB698D" w:rsidRDefault="00FB698D" w:rsidP="00DB2395">
      <w:pPr>
        <w:pStyle w:val="a1"/>
      </w:pPr>
      <w:r>
        <w:t>основными технологическими процессами и режимами производства</w:t>
      </w:r>
      <w:r w:rsidRPr="00FB698D">
        <w:t>;</w:t>
      </w:r>
    </w:p>
    <w:p w14:paraId="4BC990C4" w14:textId="713FC21E" w:rsidR="00FB698D" w:rsidRDefault="00FB698D" w:rsidP="00DB2395">
      <w:pPr>
        <w:pStyle w:val="a1"/>
      </w:pPr>
      <w:r>
        <w:t>видами применяемого оборудования и правилами его эксплуатации</w:t>
      </w:r>
      <w:r w:rsidRPr="00FB698D">
        <w:t>;</w:t>
      </w:r>
    </w:p>
    <w:p w14:paraId="3606DA75" w14:textId="63E5A982" w:rsidR="00FB698D" w:rsidRDefault="00FB698D" w:rsidP="00DB2395">
      <w:pPr>
        <w:pStyle w:val="a1"/>
      </w:pPr>
      <w:r>
        <w:t>методами изучения условий труда на рабочих местах</w:t>
      </w:r>
      <w:r w:rsidRPr="00FB698D">
        <w:t>;</w:t>
      </w:r>
    </w:p>
    <w:p w14:paraId="7CA4BA96" w14:textId="3FF886D9" w:rsidR="00FB698D" w:rsidRPr="00FB698D" w:rsidRDefault="00FB698D" w:rsidP="00DB2395">
      <w:pPr>
        <w:pStyle w:val="a1"/>
      </w:pPr>
      <w:r>
        <w:t>психофизиологическими требованиями к работникам</w:t>
      </w:r>
      <w:r>
        <w:rPr>
          <w:lang w:val="en-US"/>
        </w:rPr>
        <w:t>;</w:t>
      </w:r>
    </w:p>
    <w:p w14:paraId="3C5A01CF" w14:textId="7F57A60E" w:rsidR="00FB698D" w:rsidRDefault="00FB698D" w:rsidP="00DB2395">
      <w:pPr>
        <w:pStyle w:val="a1"/>
      </w:pPr>
      <w:r>
        <w:t>правилами и средствами контроля соответствия технического состояния оборудования требованиям безопасного ведения работ</w:t>
      </w:r>
      <w:r w:rsidRPr="00FB698D">
        <w:t>;</w:t>
      </w:r>
    </w:p>
    <w:p w14:paraId="608A6AE2" w14:textId="2B8E2208" w:rsidR="00FB698D" w:rsidRDefault="00FB698D" w:rsidP="00DB2395">
      <w:pPr>
        <w:pStyle w:val="a1"/>
      </w:pPr>
      <w:r>
        <w:t>порядком проведения расследования несчастных случаев</w:t>
      </w:r>
      <w:r w:rsidRPr="00FB698D">
        <w:t>;</w:t>
      </w:r>
    </w:p>
    <w:p w14:paraId="06BC57FD" w14:textId="460375D9" w:rsidR="00FB698D" w:rsidRDefault="00FB698D" w:rsidP="00DB2395">
      <w:pPr>
        <w:pStyle w:val="a1"/>
      </w:pPr>
      <w:r>
        <w:lastRenderedPageBreak/>
        <w:t>передовым отечественным и зарубежным опытом в области охраны труда</w:t>
      </w:r>
      <w:r w:rsidRPr="00FB698D">
        <w:t>;</w:t>
      </w:r>
    </w:p>
    <w:p w14:paraId="0DCCD961" w14:textId="01BEC973" w:rsidR="00FB698D" w:rsidRDefault="00FB698D" w:rsidP="00DB2395">
      <w:pPr>
        <w:pStyle w:val="a1"/>
      </w:pPr>
      <w:r>
        <w:t>порядком и сроками составления отчетности о выполнении мероприятий по охране труда</w:t>
      </w:r>
      <w:r w:rsidRPr="00FB698D">
        <w:t>;</w:t>
      </w:r>
    </w:p>
    <w:p w14:paraId="100F20F6" w14:textId="4F8DE334" w:rsidR="00E71A10" w:rsidRDefault="00FB698D" w:rsidP="00E71A10">
      <w:pPr>
        <w:pStyle w:val="a1"/>
      </w:pPr>
      <w:r>
        <w:t>локальными актами работодателя</w:t>
      </w:r>
      <w:r w:rsidR="00DB2395">
        <w:t>.</w:t>
      </w:r>
    </w:p>
    <w:p w14:paraId="07885388" w14:textId="2223E83B" w:rsidR="00E71A10" w:rsidRPr="00342CB2" w:rsidRDefault="00E71A10" w:rsidP="0005662A">
      <w:pPr>
        <w:pStyle w:val="a3"/>
      </w:pPr>
      <w:r>
        <w:t>Все специалисты службы должны пройти специальное обучение по охране труда</w:t>
      </w:r>
      <w:r w:rsidR="00DB2395">
        <w:t>.</w:t>
      </w:r>
    </w:p>
    <w:p w14:paraId="407F3650" w14:textId="27B76E63" w:rsidR="00DB2395" w:rsidRDefault="00DB2395" w:rsidP="00DB2395">
      <w:pPr>
        <w:pStyle w:val="2"/>
      </w:pPr>
      <w:bookmarkStart w:id="7" w:name="_Toc199288313"/>
      <w:r>
        <w:t>Требования охраны труда для программиста</w:t>
      </w:r>
      <w:bookmarkEnd w:id="7"/>
    </w:p>
    <w:p w14:paraId="7CB16E76" w14:textId="2EA64FBC" w:rsidR="003E4BD6" w:rsidRDefault="003E4BD6" w:rsidP="003E4BD6">
      <w:pPr>
        <w:pStyle w:val="a3"/>
      </w:pPr>
      <w:r>
        <w:t>Программист должен соблюдать следующие требования охраны труда во время работы:</w:t>
      </w:r>
    </w:p>
    <w:p w14:paraId="3DE79376" w14:textId="308A537F" w:rsidR="003E4BD6" w:rsidRDefault="003E4BD6" w:rsidP="003E4BD6">
      <w:pPr>
        <w:pStyle w:val="a1"/>
      </w:pPr>
      <w:r>
        <w:t>персональный компьютер следует включать в работу в той последовательности, которая определена инструкцией по эксплуатации</w:t>
      </w:r>
      <w:r w:rsidRPr="00FB698D">
        <w:t>;</w:t>
      </w:r>
    </w:p>
    <w:p w14:paraId="45B1EADB" w14:textId="6DB670F8" w:rsidR="003E4BD6" w:rsidRDefault="003E4BD6" w:rsidP="003E4BD6">
      <w:pPr>
        <w:pStyle w:val="a1"/>
      </w:pPr>
      <w:r>
        <w:t>для подключения персонального компьютера к электрической сети программист должен использовать шнур питания, поставляемый в комплекте с персональным компьютером; не следует использовать самодельные</w:t>
      </w:r>
      <w:r w:rsidRPr="003E4BD6">
        <w:t xml:space="preserve"> </w:t>
      </w:r>
      <w:r>
        <w:t>электрические шнуры для подключения к сети персонального компьютера и различных его устройств</w:t>
      </w:r>
      <w:r w:rsidRPr="003E4BD6">
        <w:t>;</w:t>
      </w:r>
    </w:p>
    <w:p w14:paraId="0B18BEF3" w14:textId="6A66BA9D" w:rsidR="003E4BD6" w:rsidRDefault="003E4BD6" w:rsidP="003E4BD6">
      <w:pPr>
        <w:pStyle w:val="a1"/>
      </w:pPr>
      <w:r>
        <w:t>программист должен знать, что рациональная рабочая поза способствует уменьшению утомляемости</w:t>
      </w:r>
      <w:r w:rsidRPr="003E4BD6">
        <w:t>;</w:t>
      </w:r>
    </w:p>
    <w:p w14:paraId="0212199E" w14:textId="6B7776F6" w:rsidR="003E4BD6" w:rsidRDefault="003E4BD6" w:rsidP="003E4BD6">
      <w:pPr>
        <w:pStyle w:val="a1"/>
      </w:pPr>
      <w:r>
        <w:t>при помощи поворотной площадки видеомонитор должен быть отрегулирован в соответствии с рабочей позой программиста</w:t>
      </w:r>
      <w:r w:rsidRPr="003E4BD6">
        <w:t>;</w:t>
      </w:r>
    </w:p>
    <w:p w14:paraId="611BA10B" w14:textId="2554785F" w:rsidR="003E4BD6" w:rsidRDefault="003E4BD6" w:rsidP="003E4BD6">
      <w:pPr>
        <w:pStyle w:val="a1"/>
      </w:pPr>
      <w:r>
        <w:t>конструкция рабочего стула (кресла) должна обеспечивать поддержание рабочей позы программиста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</w:t>
      </w:r>
      <w:r w:rsidRPr="003E4BD6">
        <w:t>;</w:t>
      </w:r>
    </w:p>
    <w:p w14:paraId="349AAE0D" w14:textId="778EDC41" w:rsidR="002D0421" w:rsidRDefault="002D0421" w:rsidP="003E4BD6">
      <w:pPr>
        <w:pStyle w:val="a1"/>
      </w:pPr>
      <w:r>
        <w:lastRenderedPageBreak/>
        <w:t>тип рабочего стула (кресла) должен выбираться в зависимости от характера и продолжительности работы с персональным компьютером с учетом роста программиста</w:t>
      </w:r>
      <w:r w:rsidRPr="002D0421">
        <w:t>;</w:t>
      </w:r>
    </w:p>
    <w:p w14:paraId="3EA4B102" w14:textId="4F336193" w:rsidR="002D0421" w:rsidRDefault="002D0421" w:rsidP="003E4BD6">
      <w:pPr>
        <w:pStyle w:val="a1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сиденья; при этом регулировка каждого параметра должна быть независимой, легко осуществляемой и иметь надежную фиксацию</w:t>
      </w:r>
      <w:r w:rsidRPr="002D0421">
        <w:t>;</w:t>
      </w:r>
    </w:p>
    <w:p w14:paraId="013336AC" w14:textId="4A4C0587" w:rsidR="002D0421" w:rsidRDefault="002D0421" w:rsidP="003E4BD6">
      <w:pPr>
        <w:pStyle w:val="a1"/>
      </w:pPr>
      <w:r>
        <w:t>поверхность сиденья, спинки и других элементов стула (кресла) должна быть полумягкой, с нескользящим, неэлектризуемым и воздухопроницаемым покрытием, обеспечивающим легкую очистку от загрязнений</w:t>
      </w:r>
      <w:r w:rsidRPr="002D0421">
        <w:t>;</w:t>
      </w:r>
    </w:p>
    <w:p w14:paraId="617CDB9D" w14:textId="0B7C1B7F" w:rsidR="002D0421" w:rsidRDefault="002D0421" w:rsidP="003E4BD6">
      <w:pPr>
        <w:pStyle w:val="a1"/>
      </w:pPr>
      <w:r>
        <w:t>плоскость рабочего стола должна быть регулируемой по высоте в пределах 680–800 мм с учетом индивидуальных особенностей программиста; при отсутствии такой возможности высота рабочей поверхности стола должна составлять 725 мм</w:t>
      </w:r>
      <w:r w:rsidRPr="002D0421">
        <w:t>;</w:t>
      </w:r>
    </w:p>
    <w:p w14:paraId="33378F7C" w14:textId="3E9657E4" w:rsidR="002D0421" w:rsidRDefault="002D0421" w:rsidP="003E4BD6">
      <w:pPr>
        <w:pStyle w:val="a1"/>
      </w:pPr>
      <w:r>
        <w:t>экран видеомонитора должен находиться от глаз программиста на оптимальном расстоянии 600–700 мм, но не ближе 500 мм с учетом размеров алфавитно-цифровых знаков и символов</w:t>
      </w:r>
      <w:r w:rsidRPr="002D0421">
        <w:t>;</w:t>
      </w:r>
    </w:p>
    <w:p w14:paraId="7DCB1AD0" w14:textId="77777777" w:rsidR="002D0421" w:rsidRDefault="002D0421" w:rsidP="002D0421">
      <w:pPr>
        <w:pStyle w:val="a1"/>
      </w:pPr>
      <w:r>
        <w:t>клавиатуру следует располагать на поверхности стола на расстоянии 100–300 мм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Pr="002D0421">
        <w:t>;</w:t>
      </w:r>
    </w:p>
    <w:p w14:paraId="1F032DBE" w14:textId="3A334973" w:rsidR="00BF4E33" w:rsidRPr="0064372C" w:rsidRDefault="002D0421" w:rsidP="00DE0DBD">
      <w:pPr>
        <w:pStyle w:val="a1"/>
      </w:pPr>
      <w:r>
        <w:t>для снятия зрительного и позотонического напряжения программисту в процессе работы следует устраивать микропаузы продолжительностью 1–3 минуты</w:t>
      </w:r>
      <w:r>
        <w:rPr>
          <w:lang w:val="en-US"/>
        </w:rPr>
        <w:t>.</w:t>
      </w:r>
    </w:p>
    <w:p w14:paraId="5556A29A" w14:textId="11642A3B" w:rsidR="00F116CE" w:rsidRDefault="00F116CE" w:rsidP="00F116CE">
      <w:pPr>
        <w:pStyle w:val="1"/>
      </w:pPr>
      <w:bookmarkStart w:id="8" w:name="_Toc199288314"/>
      <w:bookmarkEnd w:id="5"/>
      <w:r>
        <w:lastRenderedPageBreak/>
        <w:t>Выполнение работ по ПМ.11</w:t>
      </w:r>
      <w:bookmarkEnd w:id="8"/>
    </w:p>
    <w:p w14:paraId="77A8CC94" w14:textId="77777777" w:rsidR="00F116CE" w:rsidRDefault="00F116CE" w:rsidP="00046A82">
      <w:pPr>
        <w:pStyle w:val="2"/>
      </w:pPr>
      <w:bookmarkStart w:id="9" w:name="_Toc199288315"/>
      <w:r>
        <w:t>Проектирование</w:t>
      </w:r>
      <w:r w:rsidR="00046A82">
        <w:t xml:space="preserve"> базы данных</w:t>
      </w:r>
      <w:bookmarkEnd w:id="9"/>
    </w:p>
    <w:p w14:paraId="5131326C" w14:textId="067DD3F7" w:rsidR="002E3110" w:rsidRDefault="00FA2E4C" w:rsidP="00046A82">
      <w:pPr>
        <w:pStyle w:val="a3"/>
      </w:pPr>
      <w:r w:rsidRPr="00F0646D">
        <w:t>Для военного комиссариата требуется разработать телеграм-бота, информирующего призывник</w:t>
      </w:r>
      <w:r w:rsidR="00324A70" w:rsidRPr="00F0646D">
        <w:t>ов</w:t>
      </w:r>
      <w:r w:rsidRPr="00F0646D">
        <w:t xml:space="preserve"> по определенным вопросам и уведомляющего</w:t>
      </w:r>
      <w:r w:rsidR="00324A70" w:rsidRPr="00F0646D">
        <w:t xml:space="preserve"> их</w:t>
      </w:r>
      <w:r w:rsidRPr="00F0646D">
        <w:t xml:space="preserve"> о </w:t>
      </w:r>
      <w:r w:rsidR="00EB768D" w:rsidRPr="00F0646D">
        <w:t>датах призыва и об изменениях в законодательстве</w:t>
      </w:r>
      <w:r w:rsidR="001B5E85" w:rsidRPr="00F0646D">
        <w:t xml:space="preserve">, связанных с </w:t>
      </w:r>
      <w:r w:rsidR="00EB768D" w:rsidRPr="00F0646D">
        <w:t>военной служб</w:t>
      </w:r>
      <w:r w:rsidR="00DC6FE8" w:rsidRPr="00F0646D">
        <w:t>ой</w:t>
      </w:r>
      <w:r w:rsidR="00EB768D" w:rsidRPr="00F0646D">
        <w:t xml:space="preserve"> в РФ</w:t>
      </w:r>
      <w:r w:rsidRPr="00F0646D">
        <w:t>.</w:t>
      </w:r>
    </w:p>
    <w:p w14:paraId="517EDDFB" w14:textId="062097B0" w:rsidR="00FE3779" w:rsidRDefault="002E3110" w:rsidP="002C70A7">
      <w:pPr>
        <w:pStyle w:val="a3"/>
      </w:pPr>
      <w:r>
        <w:t>В БД</w:t>
      </w:r>
      <w:r w:rsidR="00FA2E4C">
        <w:t xml:space="preserve"> </w:t>
      </w:r>
      <w:r w:rsidR="009611B7">
        <w:t>требуется хранить</w:t>
      </w:r>
      <w:r w:rsidR="00A650FD">
        <w:t xml:space="preserve"> следующие данные о вопросах: </w:t>
      </w:r>
      <w:r w:rsidR="006D6A11" w:rsidRPr="00F0646D">
        <w:rPr>
          <w:highlight w:val="yellow"/>
        </w:rPr>
        <w:t>заголовок</w:t>
      </w:r>
      <w:r w:rsidR="00A650FD" w:rsidRPr="00F0646D">
        <w:rPr>
          <w:highlight w:val="yellow"/>
        </w:rPr>
        <w:t xml:space="preserve"> вопроса, </w:t>
      </w:r>
      <w:r w:rsidR="006D6A11" w:rsidRPr="00F0646D">
        <w:rPr>
          <w:highlight w:val="yellow"/>
        </w:rPr>
        <w:t xml:space="preserve">имя файла, данные файла, имя фотографии, данные фотографии, дата обновления; о пользователях: </w:t>
      </w:r>
      <w:r w:rsidR="002A706B" w:rsidRPr="00F0646D">
        <w:rPr>
          <w:highlight w:val="yellow"/>
        </w:rPr>
        <w:t>имя пользователя, дата создания, время последней активности; о категориях: название категории; об уведомлениях: текст уведомления, дата отправки, статус, фото</w:t>
      </w:r>
      <w:r w:rsidR="002C70A7" w:rsidRPr="00F0646D">
        <w:rPr>
          <w:highlight w:val="yellow"/>
        </w:rPr>
        <w:t>графия уведомления</w:t>
      </w:r>
      <w:r w:rsidR="00F0646D">
        <w:rPr>
          <w:highlight w:val="yellow"/>
        </w:rPr>
        <w:t>.</w:t>
      </w:r>
      <w:r w:rsidR="00F0646D" w:rsidRPr="00B731C7">
        <w:rPr>
          <w:b/>
          <w:highlight w:val="yellow"/>
        </w:rPr>
        <w:t xml:space="preserve"> *а точно можно не списком перечисления? Проверить в </w:t>
      </w:r>
      <w:proofErr w:type="gramStart"/>
      <w:r w:rsidR="00F0646D" w:rsidRPr="00B731C7">
        <w:rPr>
          <w:b/>
          <w:highlight w:val="yellow"/>
        </w:rPr>
        <w:t>СТО!*</w:t>
      </w:r>
      <w:proofErr w:type="gramEnd"/>
    </w:p>
    <w:p w14:paraId="6CECB62A" w14:textId="50155CCC" w:rsidR="0024494A" w:rsidRPr="00F31BF1" w:rsidRDefault="0024494A" w:rsidP="0024494A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>.</w:t>
      </w:r>
    </w:p>
    <w:p w14:paraId="0B21A053" w14:textId="288931F7" w:rsidR="00197EED" w:rsidRDefault="003E7696" w:rsidP="00CB5F04">
      <w:pPr>
        <w:pStyle w:val="afd"/>
      </w:pPr>
      <w:r w:rsidRPr="003E7696">
        <w:drawing>
          <wp:inline distT="0" distB="0" distL="0" distR="0" wp14:anchorId="324EAB19" wp14:editId="393E6E6D">
            <wp:extent cx="4124325" cy="23555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37"/>
                    <a:stretch/>
                  </pic:blipFill>
                  <pic:spPr bwMode="auto">
                    <a:xfrm>
                      <a:off x="0" y="0"/>
                      <a:ext cx="4124901" cy="23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0473A" w14:textId="69FE7939"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9A3187" w:rsidRPr="00CB5F04">
        <w:rPr>
          <w:noProof/>
        </w:rPr>
        <w:t xml:space="preserve">Рисунок </w:t>
      </w:r>
      <w:r w:rsidR="009A3187">
        <w:rPr>
          <w:noProof/>
        </w:rPr>
        <w:t>1</w:t>
      </w:r>
      <w:r w:rsidR="009A318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02FFE690" w14:textId="1B8E3D22" w:rsidR="003E7696" w:rsidRDefault="003E7696" w:rsidP="003E7696">
      <w:pPr>
        <w:pStyle w:val="a3"/>
      </w:pPr>
      <w:r>
        <w:t xml:space="preserve">Для хранения данных выбрана реляционная СУБД </w:t>
      </w:r>
      <w:r w:rsidR="003D1DBA">
        <w:rPr>
          <w:lang w:val="en-US"/>
        </w:rPr>
        <w:t>MySQL</w:t>
      </w:r>
      <w:r w:rsidRPr="00AD6992">
        <w:t xml:space="preserve">, </w:t>
      </w:r>
      <w:r>
        <w:t xml:space="preserve">поэтому требуется преобразовать разработанную концептуальную модель в </w:t>
      </w:r>
      <w:r>
        <w:lastRenderedPageBreak/>
        <w:t>логическую с учетом правил преобразования</w:t>
      </w:r>
      <w:r w:rsidRPr="00AD6992">
        <w:t xml:space="preserve"> ER-модели в реляционную модель данных</w:t>
      </w:r>
      <w:r>
        <w:t>:</w:t>
      </w:r>
    </w:p>
    <w:p w14:paraId="6EE837CC" w14:textId="67E0178D" w:rsidR="003E7696" w:rsidRDefault="003E7696" w:rsidP="003A0B83">
      <w:pPr>
        <w:pStyle w:val="a1"/>
      </w:pPr>
      <w:r>
        <w:t xml:space="preserve">связь между сущностями </w:t>
      </w:r>
      <w:r w:rsidR="006D7E05">
        <w:rPr>
          <w:lang w:val="en-US"/>
        </w:rPr>
        <w:t>question</w:t>
      </w:r>
      <w:r>
        <w:t xml:space="preserve"> и </w:t>
      </w:r>
      <w:r w:rsidR="006D7E05">
        <w:rPr>
          <w:lang w:val="en-US"/>
        </w:rPr>
        <w:t>category</w:t>
      </w:r>
      <w:r>
        <w:t xml:space="preserve"> </w:t>
      </w:r>
      <w:r w:rsidR="00944B98" w:rsidRPr="00944B98">
        <w:t>1</w:t>
      </w:r>
      <w:r>
        <w:t>:</w:t>
      </w:r>
      <w:r w:rsidR="00944B98">
        <w:rPr>
          <w:lang w:val="en-US"/>
        </w:rPr>
        <w:t>M</w:t>
      </w:r>
      <w:r>
        <w:t xml:space="preserve"> и необязательная для сущности </w:t>
      </w:r>
      <w:r w:rsidR="003A0B83">
        <w:rPr>
          <w:lang w:val="en-US"/>
        </w:rPr>
        <w:t>category</w:t>
      </w:r>
      <w:r>
        <w:t xml:space="preserve">, </w:t>
      </w:r>
      <w:r w:rsidR="00725A6C">
        <w:t xml:space="preserve">поэтому формируется два отношения, соответствующих исходным сущностям, внешний ключ добавляется в отношение </w:t>
      </w:r>
      <w:r w:rsidR="00725A6C">
        <w:rPr>
          <w:lang w:val="en-US"/>
        </w:rPr>
        <w:t>question</w:t>
      </w:r>
      <w:r w:rsidRPr="00A04CFA">
        <w:t>;</w:t>
      </w:r>
    </w:p>
    <w:p w14:paraId="5DB17542" w14:textId="546BADE9" w:rsidR="003E7696" w:rsidRPr="00A04CFA" w:rsidRDefault="003E7696" w:rsidP="003E7696">
      <w:pPr>
        <w:pStyle w:val="a1"/>
      </w:pPr>
      <w:r>
        <w:t xml:space="preserve">связь между сущностями </w:t>
      </w:r>
      <w:r w:rsidR="003A0B83">
        <w:rPr>
          <w:lang w:val="en-US"/>
        </w:rPr>
        <w:t>question</w:t>
      </w:r>
      <w:r w:rsidR="003A0B83">
        <w:t xml:space="preserve"> </w:t>
      </w:r>
      <w:r>
        <w:t xml:space="preserve">и </w:t>
      </w:r>
      <w:r w:rsidR="003A0B83">
        <w:rPr>
          <w:lang w:val="en-US"/>
        </w:rPr>
        <w:t>user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4A63F8">
        <w:t>поэтому формируется три отношения, два соответствуют исходным сущностям, третье</w:t>
      </w:r>
      <w:r w:rsidR="004A63F8" w:rsidRPr="004A63F8">
        <w:t xml:space="preserve">, </w:t>
      </w:r>
      <w:r w:rsidR="004A63F8">
        <w:rPr>
          <w:lang w:val="en-US"/>
        </w:rPr>
        <w:t>history</w:t>
      </w:r>
      <w:r w:rsidR="004A63F8" w:rsidRPr="004A63F8">
        <w:t>,</w:t>
      </w:r>
      <w:r w:rsidR="004A63F8">
        <w:t xml:space="preserve"> является связующим и содержит два внешних ключа</w:t>
      </w:r>
      <w:r w:rsidR="004A63F8" w:rsidRPr="004A63F8">
        <w:t xml:space="preserve"> </w:t>
      </w:r>
      <w:r w:rsidR="004A63F8">
        <w:t>и дату запроса, являющихся частью первичного ключа</w:t>
      </w:r>
      <w:r w:rsidR="00732D8F" w:rsidRPr="00732D8F">
        <w:t>;</w:t>
      </w:r>
    </w:p>
    <w:p w14:paraId="51749114" w14:textId="1A19D06A" w:rsidR="003A0B83" w:rsidRPr="00A04CFA" w:rsidRDefault="003A0B83" w:rsidP="003A0B83">
      <w:pPr>
        <w:pStyle w:val="a1"/>
      </w:pPr>
      <w:r>
        <w:t xml:space="preserve">связь между сущностями </w:t>
      </w:r>
      <w:r w:rsidR="00732D8F">
        <w:rPr>
          <w:lang w:val="en-US"/>
        </w:rPr>
        <w:t>user</w:t>
      </w:r>
      <w:r w:rsidR="00732D8F">
        <w:t xml:space="preserve"> </w:t>
      </w:r>
      <w:r>
        <w:t xml:space="preserve">и </w:t>
      </w:r>
      <w:r w:rsidR="00732D8F">
        <w:rPr>
          <w:lang w:val="en-US"/>
        </w:rPr>
        <w:t>notification</w:t>
      </w:r>
      <w:r>
        <w:t xml:space="preserve"> </w:t>
      </w:r>
      <w:proofErr w:type="gramStart"/>
      <w:r>
        <w:t>М:М</w:t>
      </w:r>
      <w:proofErr w:type="gramEnd"/>
      <w:r>
        <w:t xml:space="preserve"> и необязательная для обеих сущностей, </w:t>
      </w:r>
      <w:r w:rsidR="001E012D">
        <w:t>поэтому формируется три отношения, два соответствуют исходным сущностям, третье,</w:t>
      </w:r>
      <w:r w:rsidR="001E012D" w:rsidRPr="001E012D">
        <w:t xml:space="preserve"> </w:t>
      </w:r>
      <w:r w:rsidR="001E012D">
        <w:rPr>
          <w:lang w:val="en-US"/>
        </w:rPr>
        <w:t>recipient</w:t>
      </w:r>
      <w:r w:rsidR="001E012D">
        <w:t>, является связующим и содержит два внешних ключа, являющихся частью первичного ключа</w:t>
      </w:r>
      <w:r w:rsidRPr="003A0B83">
        <w:t>.</w:t>
      </w:r>
    </w:p>
    <w:p w14:paraId="33FB8987" w14:textId="33EE0C61" w:rsidR="003E7696" w:rsidRDefault="003E7696" w:rsidP="003E7696">
      <w:pPr>
        <w:pStyle w:val="a3"/>
      </w:pPr>
      <w:r w:rsidRPr="00F1070A">
        <w:t xml:space="preserve">На </w:t>
      </w:r>
      <w:r>
        <w:t>р</w:t>
      </w:r>
      <w:r w:rsidRPr="00F1070A">
        <w:t>исунке 2 представлена логическая модель предметной области, преобразованная из концептуальной модели</w:t>
      </w:r>
      <w:r>
        <w:t>.</w:t>
      </w:r>
    </w:p>
    <w:p w14:paraId="77BF38A4" w14:textId="695C6FA6" w:rsidR="00AE651E" w:rsidRDefault="00AE651E" w:rsidP="00AE651E">
      <w:pPr>
        <w:pStyle w:val="afd"/>
      </w:pPr>
      <w:r w:rsidRPr="00AE651E">
        <w:drawing>
          <wp:inline distT="0" distB="0" distL="0" distR="0" wp14:anchorId="1A342772" wp14:editId="165C8D45">
            <wp:extent cx="4343110" cy="2583712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59" b="2857"/>
                    <a:stretch/>
                  </pic:blipFill>
                  <pic:spPr bwMode="auto">
                    <a:xfrm>
                      <a:off x="0" y="0"/>
                      <a:ext cx="4344006" cy="258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479" w14:textId="22D36147" w:rsidR="00AE651E" w:rsidRDefault="00AE651E" w:rsidP="00AE651E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68E1A12E" w14:textId="77777777" w:rsidR="002D4265" w:rsidRDefault="002D4265" w:rsidP="002D4265">
      <w:pPr>
        <w:pStyle w:val="a3"/>
      </w:pPr>
      <w:r w:rsidRPr="00B06953">
        <w:t xml:space="preserve">Согласно разработанной схеме БД, все значения в атрибутах являются атомарными, все значения функционально зависят от первичного ключа и </w:t>
      </w:r>
      <w:r w:rsidRPr="00B06953">
        <w:lastRenderedPageBreak/>
        <w:t>отсутствуют транзитивные зависимости, что соответствует требованиям третьей нормальной формы</w:t>
      </w:r>
      <w:r>
        <w:t>.</w:t>
      </w:r>
    </w:p>
    <w:p w14:paraId="32F14B83" w14:textId="632FA291" w:rsidR="002D4265" w:rsidRDefault="002D4265" w:rsidP="002D4265">
      <w:pPr>
        <w:pStyle w:val="a3"/>
      </w:pPr>
      <w:r>
        <w:t xml:space="preserve">На рисунке 3 представлена физическая модель предметной области, разработанная на основе логической модели для СУБД </w:t>
      </w:r>
      <w:r>
        <w:rPr>
          <w:szCs w:val="28"/>
        </w:rPr>
        <w:t>My</w:t>
      </w:r>
      <w:r>
        <w:rPr>
          <w:szCs w:val="28"/>
          <w:lang w:val="en-US"/>
        </w:rPr>
        <w:t>SQL</w:t>
      </w:r>
      <w:r>
        <w:rPr>
          <w:szCs w:val="28"/>
        </w:rPr>
        <w:t xml:space="preserve">. </w:t>
      </w:r>
      <w:r>
        <w:t xml:space="preserve">Для проектирования БД использовано </w:t>
      </w:r>
      <w:r>
        <w:rPr>
          <w:lang w:val="en-US"/>
        </w:rPr>
        <w:t>CASE</w:t>
      </w:r>
      <w:r w:rsidRPr="00CB68ED">
        <w:t>-</w:t>
      </w:r>
      <w:r>
        <w:t>средство проектирования БД</w:t>
      </w:r>
      <w:r w:rsidRPr="007517CD">
        <w:t xml:space="preserve"> </w:t>
      </w:r>
      <w:r>
        <w:rPr>
          <w:lang w:val="en-US"/>
        </w:rPr>
        <w:t>MySQL</w:t>
      </w:r>
      <w:r w:rsidRPr="007517CD">
        <w:t xml:space="preserve"> </w:t>
      </w:r>
      <w:r>
        <w:rPr>
          <w:lang w:val="en-US"/>
        </w:rPr>
        <w:t>Workbench</w:t>
      </w:r>
      <w:r>
        <w:t>.</w:t>
      </w:r>
    </w:p>
    <w:p w14:paraId="6DEAA658" w14:textId="1B3C130D" w:rsidR="002D4265" w:rsidRPr="00A77CE1" w:rsidRDefault="00413944" w:rsidP="002D4265">
      <w:pPr>
        <w:pStyle w:val="afd"/>
        <w:rPr>
          <w:lang w:val="en-US"/>
        </w:rPr>
      </w:pPr>
      <w:r w:rsidRPr="00413944">
        <w:rPr>
          <w:lang w:val="en-US"/>
        </w:rPr>
        <w:drawing>
          <wp:inline distT="0" distB="0" distL="0" distR="0" wp14:anchorId="6AB3A64C" wp14:editId="1F51AA30">
            <wp:extent cx="5939790" cy="357822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42F4" w14:textId="52BA1293" w:rsidR="009171D5" w:rsidRPr="00D160AE" w:rsidRDefault="002D4265" w:rsidP="00A56177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6FDA5E09" w14:textId="77777777" w:rsidR="007B1296" w:rsidRDefault="007B1296" w:rsidP="00C02CA6">
      <w:pPr>
        <w:pStyle w:val="2"/>
      </w:pPr>
      <w:bookmarkStart w:id="10" w:name="_Toc199288316"/>
      <w:r>
        <w:t>Разработка базы данных и объектов базы данных</w:t>
      </w:r>
      <w:bookmarkEnd w:id="10"/>
    </w:p>
    <w:p w14:paraId="7E62B404" w14:textId="28FC4677" w:rsidR="00AA0814" w:rsidRPr="00F55669" w:rsidRDefault="00725A6C" w:rsidP="00AA0814">
      <w:pPr>
        <w:pStyle w:val="a3"/>
      </w:pPr>
      <w:r>
        <w:t>При создании таблиц необходимо указывать тип данных и ограничения целостности.</w:t>
      </w:r>
      <w:r w:rsidRPr="00725A6C">
        <w:t xml:space="preserve"> </w:t>
      </w:r>
      <w:r w:rsidR="00AA0814">
        <w:t>В таблице 1 в виде словаря данных представлено описание созданных таблиц и ограничений целостности БД.</w:t>
      </w:r>
    </w:p>
    <w:p w14:paraId="3799ADDA" w14:textId="5FC89CDA" w:rsidR="001B17C1" w:rsidRPr="001B17C1" w:rsidRDefault="001B17C1" w:rsidP="00CB5F04">
      <w:pPr>
        <w:pStyle w:val="aff2"/>
        <w:rPr>
          <w:spacing w:val="40"/>
        </w:rPr>
      </w:pPr>
      <w:r w:rsidRPr="00FB6696">
        <w:rPr>
          <w:spacing w:val="40"/>
          <w:highlight w:val="yellow"/>
        </w:rPr>
        <w:t xml:space="preserve">Таблица 1 – </w:t>
      </w:r>
      <w:r w:rsidRPr="00FB6696">
        <w:rPr>
          <w:highlight w:val="yellow"/>
        </w:rPr>
        <w:t>Словарь данных</w:t>
      </w:r>
      <w:r w:rsidR="00FB6696">
        <w:rPr>
          <w:highlight w:val="yellow"/>
        </w:rPr>
        <w:t xml:space="preserve"> </w:t>
      </w:r>
      <w:r w:rsidR="00FB6696" w:rsidRPr="00B731C7">
        <w:rPr>
          <w:b/>
          <w:highlight w:val="yellow"/>
        </w:rPr>
        <w:t>*лучше перенеси это на следующую страницу, а тут сделай разрыв, чтобы не уезжала вверх</w:t>
      </w:r>
      <w:r w:rsidR="00B731C7" w:rsidRPr="00B731C7">
        <w:rPr>
          <w:b/>
          <w:highlight w:val="yellow"/>
        </w:rPr>
        <w:t xml:space="preserve">, </w:t>
      </w:r>
      <w:r w:rsidR="00B731C7">
        <w:rPr>
          <w:b/>
          <w:highlight w:val="yellow"/>
        </w:rPr>
        <w:t xml:space="preserve">если не по моей вине </w:t>
      </w:r>
      <w:r w:rsidR="00DC15E4">
        <w:rPr>
          <w:b/>
          <w:highlight w:val="yellow"/>
        </w:rPr>
        <w:t>всё уехало</w:t>
      </w:r>
      <w:r w:rsidR="00FB6696" w:rsidRPr="00B731C7">
        <w:rPr>
          <w:b/>
          <w:highlight w:val="yellow"/>
        </w:rPr>
        <w:t>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2177"/>
        <w:gridCol w:w="1578"/>
        <w:gridCol w:w="1866"/>
        <w:gridCol w:w="2824"/>
      </w:tblGrid>
      <w:tr w:rsidR="003B42CA" w:rsidRPr="001B17C1" w14:paraId="2FB996A2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1DAF5891" w14:textId="77777777" w:rsidR="001B17C1" w:rsidRPr="00512C1F" w:rsidRDefault="001B17C1" w:rsidP="00512C1F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2177" w:type="dxa"/>
            <w:vAlign w:val="center"/>
            <w:hideMark/>
          </w:tcPr>
          <w:p w14:paraId="6AE57A61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578" w:type="dxa"/>
            <w:vAlign w:val="center"/>
            <w:hideMark/>
          </w:tcPr>
          <w:p w14:paraId="0094D4E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66" w:type="dxa"/>
            <w:vAlign w:val="center"/>
            <w:hideMark/>
          </w:tcPr>
          <w:p w14:paraId="68B93AF9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824" w:type="dxa"/>
            <w:vAlign w:val="center"/>
            <w:hideMark/>
          </w:tcPr>
          <w:p w14:paraId="2518491D" w14:textId="77777777" w:rsidR="001B17C1" w:rsidRPr="00512C1F" w:rsidRDefault="001B17C1" w:rsidP="001B17C1">
            <w:pPr>
              <w:jc w:val="center"/>
              <w:rPr>
                <w:b/>
                <w:bCs/>
                <w:sz w:val="24"/>
                <w:szCs w:val="24"/>
              </w:rPr>
            </w:pPr>
            <w:r w:rsidRPr="00512C1F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1B17C1" w:rsidRPr="001B17C1" w14:paraId="5D74A507" w14:textId="77777777" w:rsidTr="00512C1F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D4880F" w14:textId="0199F070" w:rsidR="001B17C1" w:rsidRPr="00512C1F" w:rsidRDefault="00725A6C" w:rsidP="001B17C1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4C6037" w:rsidRPr="001B17C1" w14:paraId="6E5BD225" w14:textId="77777777" w:rsidTr="00C53CEB">
        <w:trPr>
          <w:trHeight w:val="454"/>
        </w:trPr>
        <w:tc>
          <w:tcPr>
            <w:tcW w:w="899" w:type="dxa"/>
            <w:vAlign w:val="center"/>
            <w:hideMark/>
          </w:tcPr>
          <w:p w14:paraId="5EEBE7DD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14:paraId="1B2AFFD3" w14:textId="2C9245EB" w:rsidR="001B17C1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question_id</w:t>
            </w:r>
            <w:proofErr w:type="spellEnd"/>
          </w:p>
        </w:tc>
        <w:tc>
          <w:tcPr>
            <w:tcW w:w="1578" w:type="dxa"/>
            <w:vAlign w:val="center"/>
            <w:hideMark/>
          </w:tcPr>
          <w:p w14:paraId="5BA502C3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6" w:type="dxa"/>
            <w:vAlign w:val="center"/>
            <w:hideMark/>
          </w:tcPr>
          <w:p w14:paraId="6467ED1F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+</w:t>
            </w:r>
          </w:p>
        </w:tc>
        <w:tc>
          <w:tcPr>
            <w:tcW w:w="2824" w:type="dxa"/>
            <w:vAlign w:val="center"/>
            <w:hideMark/>
          </w:tcPr>
          <w:p w14:paraId="0200A8E4" w14:textId="77777777" w:rsidR="001B17C1" w:rsidRPr="00512C1F" w:rsidRDefault="001B17C1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C6037" w:rsidRPr="001B17C1" w14:paraId="7253807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0CF7A4" w14:textId="4FD403B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2177" w:type="dxa"/>
            <w:vAlign w:val="center"/>
          </w:tcPr>
          <w:p w14:paraId="29853143" w14:textId="23DE5E0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75BF9348" w14:textId="0F367D1D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518216FC" w14:textId="386A74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06B895B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75D39E1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2ADA080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9733FFA" w14:textId="7F45E0D8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question_text</w:t>
            </w:r>
            <w:proofErr w:type="spellEnd"/>
          </w:p>
        </w:tc>
        <w:tc>
          <w:tcPr>
            <w:tcW w:w="1578" w:type="dxa"/>
            <w:vAlign w:val="center"/>
          </w:tcPr>
          <w:p w14:paraId="256A1338" w14:textId="5F547F9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71700410" w14:textId="47B0EE7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58C6E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C6037" w:rsidRPr="001B17C1" w14:paraId="124E3C5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1EB269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5355D8D" w14:textId="322B4FC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file_name</w:t>
            </w:r>
            <w:proofErr w:type="spellEnd"/>
          </w:p>
        </w:tc>
        <w:tc>
          <w:tcPr>
            <w:tcW w:w="1578" w:type="dxa"/>
            <w:vAlign w:val="center"/>
          </w:tcPr>
          <w:p w14:paraId="1B52E87B" w14:textId="40A8539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56AD6CB5" w14:textId="5ADEDA07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630342B" w14:textId="19615ABB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5CF748CA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E2D333F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5713DDB7" w14:textId="3489A42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file_data</w:t>
            </w:r>
            <w:proofErr w:type="spellEnd"/>
          </w:p>
        </w:tc>
        <w:tc>
          <w:tcPr>
            <w:tcW w:w="1578" w:type="dxa"/>
            <w:vAlign w:val="center"/>
          </w:tcPr>
          <w:p w14:paraId="302D89A0" w14:textId="67FE2BFE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5E05984A" w14:textId="1CEA9301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B02E9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4F8162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43B4B9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1CF7D00" w14:textId="16CB405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photo_name</w:t>
            </w:r>
            <w:proofErr w:type="spellEnd"/>
          </w:p>
        </w:tc>
        <w:tc>
          <w:tcPr>
            <w:tcW w:w="1578" w:type="dxa"/>
            <w:vAlign w:val="center"/>
          </w:tcPr>
          <w:p w14:paraId="3FFB5C17" w14:textId="30B8E7F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2908B832" w14:textId="54A34D80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E8F27D6" w14:textId="458FCABD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100</w:t>
            </w:r>
            <w:r w:rsidR="008E3C71">
              <w:rPr>
                <w:sz w:val="24"/>
                <w:szCs w:val="24"/>
              </w:rPr>
              <w:t>, уникальное</w:t>
            </w:r>
          </w:p>
        </w:tc>
      </w:tr>
      <w:tr w:rsidR="004F4469" w:rsidRPr="001B17C1" w14:paraId="7A21C7D3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BDF9FA8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CFC957F" w14:textId="33F68D6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photo_data</w:t>
            </w:r>
            <w:proofErr w:type="spellEnd"/>
          </w:p>
        </w:tc>
        <w:tc>
          <w:tcPr>
            <w:tcW w:w="1578" w:type="dxa"/>
            <w:vAlign w:val="center"/>
          </w:tcPr>
          <w:p w14:paraId="20FFFC16" w14:textId="5AEB70A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17768E65" w14:textId="17E1149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A416739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9F3EB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A17A451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7807C2DD" w14:textId="42D7E6C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1578" w:type="dxa"/>
            <w:vAlign w:val="center"/>
          </w:tcPr>
          <w:p w14:paraId="5CCB99D6" w14:textId="0542E5A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09D982D5" w14:textId="30DFF70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87CE1EB" w14:textId="55358E7B" w:rsidR="004C6037" w:rsidRPr="00512C1F" w:rsidRDefault="002D2FCE" w:rsidP="002D2F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C6037" w:rsidRPr="001B17C1" w14:paraId="6B282087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2EC37DD" w14:textId="17FE0FF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category</w:t>
            </w:r>
          </w:p>
        </w:tc>
      </w:tr>
      <w:tr w:rsidR="004F4469" w:rsidRPr="001B17C1" w14:paraId="784460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5560E74" w14:textId="0BAF0C8D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PK</w:t>
            </w:r>
          </w:p>
        </w:tc>
        <w:tc>
          <w:tcPr>
            <w:tcW w:w="2177" w:type="dxa"/>
            <w:vAlign w:val="center"/>
          </w:tcPr>
          <w:p w14:paraId="217530DD" w14:textId="0A8930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category_id</w:t>
            </w:r>
            <w:proofErr w:type="spellEnd"/>
          </w:p>
        </w:tc>
        <w:tc>
          <w:tcPr>
            <w:tcW w:w="1578" w:type="dxa"/>
            <w:vAlign w:val="center"/>
          </w:tcPr>
          <w:p w14:paraId="27E05505" w14:textId="598F4E69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42A6646" w14:textId="14EFBE6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9A273E1" w14:textId="2B6745D3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49686E2C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613FCF46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67FF8EC3" w14:textId="3961B97B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category_name</w:t>
            </w:r>
            <w:proofErr w:type="spellEnd"/>
          </w:p>
        </w:tc>
        <w:tc>
          <w:tcPr>
            <w:tcW w:w="1578" w:type="dxa"/>
            <w:vAlign w:val="center"/>
          </w:tcPr>
          <w:p w14:paraId="5214C2FA" w14:textId="1D350088" w:rsidR="004C6037" w:rsidRPr="00512C1F" w:rsidRDefault="002E5821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0188DF7E" w14:textId="67EAC16F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AF2A31C" w14:textId="4C70AF66" w:rsidR="004C6037" w:rsidRPr="00512C1F" w:rsidRDefault="002E5821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C6037" w:rsidRPr="001B17C1" w14:paraId="29991A2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486D711C" w14:textId="7C8FD38C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</w:t>
            </w:r>
          </w:p>
        </w:tc>
      </w:tr>
      <w:tr w:rsidR="004F4469" w:rsidRPr="001B17C1" w14:paraId="1D5E407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8DF2BEE" w14:textId="6823EB2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64A5295E" w14:textId="5C9F7A1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F30E82C" w14:textId="0FDC8A95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2479E7B" w14:textId="5E6CEA56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0977488" w14:textId="6C0B414F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4F4469" w:rsidRPr="001B17C1" w14:paraId="17E5C3F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1F7A4232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304A3E99" w14:textId="607195F2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578" w:type="dxa"/>
            <w:vAlign w:val="center"/>
          </w:tcPr>
          <w:p w14:paraId="2B504388" w14:textId="55BF8E0A" w:rsidR="004C6037" w:rsidRPr="00512C1F" w:rsidRDefault="004C6037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6" w:type="dxa"/>
            <w:vAlign w:val="center"/>
          </w:tcPr>
          <w:p w14:paraId="413B8AFA" w14:textId="369C518E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44F791B" w14:textId="18E2F437" w:rsidR="004C6037" w:rsidRPr="00512C1F" w:rsidRDefault="00130DEF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Размер: 50</w:t>
            </w:r>
          </w:p>
        </w:tc>
      </w:tr>
      <w:tr w:rsidR="004F4469" w:rsidRPr="001B17C1" w14:paraId="356F4386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59AD3BA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FB98B31" w14:textId="3468981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578" w:type="dxa"/>
            <w:vAlign w:val="center"/>
          </w:tcPr>
          <w:p w14:paraId="1C1DC420" w14:textId="3914D4B7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3CF9B3A0" w14:textId="049B264C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26CDD36" w14:textId="247623BA" w:rsidR="004C6037" w:rsidRPr="00512C1F" w:rsidRDefault="00F856D6" w:rsidP="004C60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  <w:tr w:rsidR="004F4469" w:rsidRPr="001B17C1" w14:paraId="245847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790D15C0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06085C0E" w14:textId="103AB94E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last_active</w:t>
            </w:r>
            <w:proofErr w:type="spellEnd"/>
          </w:p>
        </w:tc>
        <w:tc>
          <w:tcPr>
            <w:tcW w:w="1578" w:type="dxa"/>
            <w:vAlign w:val="center"/>
          </w:tcPr>
          <w:p w14:paraId="09C0332C" w14:textId="5D80CAF0" w:rsidR="004C6037" w:rsidRPr="00512C1F" w:rsidRDefault="0086099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2D77C74C" w14:textId="50269C52" w:rsidR="004C6037" w:rsidRPr="00512C1F" w:rsidRDefault="004F4469" w:rsidP="004C6037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67257DCE" w14:textId="77777777" w:rsidR="004C6037" w:rsidRPr="00512C1F" w:rsidRDefault="004C6037" w:rsidP="004C6037">
            <w:pPr>
              <w:jc w:val="center"/>
              <w:rPr>
                <w:sz w:val="24"/>
                <w:szCs w:val="24"/>
              </w:rPr>
            </w:pPr>
          </w:p>
        </w:tc>
      </w:tr>
      <w:tr w:rsidR="00860999" w:rsidRPr="001B17C1" w14:paraId="52B25595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0E28EA54" w14:textId="085A88A6" w:rsidR="00860999" w:rsidRPr="00512C1F" w:rsidRDefault="0086099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notification</w:t>
            </w:r>
          </w:p>
        </w:tc>
      </w:tr>
      <w:tr w:rsidR="003B42CA" w:rsidRPr="001B17C1" w14:paraId="783FB3F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E44A556" w14:textId="2FBB5089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0A87AADD" w14:textId="60C3E93C" w:rsidR="004C6037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11B292DD" w14:textId="15C55D94" w:rsidR="004C6037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0AB8F311" w14:textId="2A241243" w:rsidR="004C6037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51914A" w14:textId="73B0886C" w:rsidR="004C6037" w:rsidRPr="00512C1F" w:rsidRDefault="0011154D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</w:rPr>
              <w:t>Автоинкрементный</w:t>
            </w:r>
          </w:p>
        </w:tc>
      </w:tr>
      <w:tr w:rsidR="003B42CA" w:rsidRPr="001B17C1" w14:paraId="7B5EC159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5856E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2AEDB431" w14:textId="5610550B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notification_text</w:t>
            </w:r>
            <w:proofErr w:type="spellEnd"/>
          </w:p>
        </w:tc>
        <w:tc>
          <w:tcPr>
            <w:tcW w:w="1578" w:type="dxa"/>
            <w:vAlign w:val="center"/>
          </w:tcPr>
          <w:p w14:paraId="7C268766" w14:textId="3A8F9B25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66" w:type="dxa"/>
            <w:vAlign w:val="center"/>
          </w:tcPr>
          <w:p w14:paraId="6D255ED2" w14:textId="6F28E5A6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4DB3876A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D3CC39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15BC285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4842520A" w14:textId="093931EC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78" w:type="dxa"/>
            <w:vAlign w:val="center"/>
          </w:tcPr>
          <w:p w14:paraId="33522EC9" w14:textId="7FF5C0F2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866" w:type="dxa"/>
            <w:vAlign w:val="center"/>
          </w:tcPr>
          <w:p w14:paraId="72D9B719" w14:textId="25EAC41F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2552315F" w14:textId="5BFC7EEA" w:rsidR="003B42CA" w:rsidRPr="00731604" w:rsidRDefault="00731604" w:rsidP="004F4469">
            <w:pPr>
              <w:jc w:val="center"/>
              <w:rPr>
                <w:sz w:val="24"/>
                <w:szCs w:val="24"/>
              </w:rPr>
            </w:pPr>
            <w:r w:rsidRPr="00731604">
              <w:rPr>
                <w:sz w:val="24"/>
                <w:szCs w:val="24"/>
              </w:rPr>
              <w:t>Допустимые значения типа: '</w:t>
            </w:r>
            <w:r>
              <w:rPr>
                <w:sz w:val="24"/>
                <w:szCs w:val="24"/>
              </w:rPr>
              <w:t>ожидает</w:t>
            </w:r>
            <w:r w:rsidRPr="00731604">
              <w:rPr>
                <w:sz w:val="24"/>
                <w:szCs w:val="24"/>
              </w:rPr>
              <w:t>', '</w:t>
            </w:r>
            <w:r>
              <w:rPr>
                <w:sz w:val="24"/>
                <w:szCs w:val="24"/>
              </w:rPr>
              <w:t>отправлено</w:t>
            </w:r>
            <w:r w:rsidRPr="00731604">
              <w:rPr>
                <w:sz w:val="24"/>
                <w:szCs w:val="24"/>
              </w:rPr>
              <w:t>'</w:t>
            </w:r>
          </w:p>
        </w:tc>
      </w:tr>
      <w:tr w:rsidR="003B42CA" w:rsidRPr="001B17C1" w14:paraId="69E9F4A2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3E2E6ABF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5C209C4" w14:textId="5F992B4D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send_time</w:t>
            </w:r>
            <w:proofErr w:type="spellEnd"/>
          </w:p>
        </w:tc>
        <w:tc>
          <w:tcPr>
            <w:tcW w:w="1578" w:type="dxa"/>
            <w:vAlign w:val="center"/>
          </w:tcPr>
          <w:p w14:paraId="4FFD58A7" w14:textId="6507C2F1" w:rsidR="003B42CA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53EDE34" w14:textId="4DDA28D0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17DF3B13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3B42CA" w:rsidRPr="001B17C1" w14:paraId="55CB34D1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004D6D1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  <w:vAlign w:val="center"/>
          </w:tcPr>
          <w:p w14:paraId="14B1F049" w14:textId="46B488DF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photo_notification</w:t>
            </w:r>
            <w:proofErr w:type="spellEnd"/>
          </w:p>
        </w:tc>
        <w:tc>
          <w:tcPr>
            <w:tcW w:w="1578" w:type="dxa"/>
            <w:vAlign w:val="center"/>
          </w:tcPr>
          <w:p w14:paraId="095BEAA1" w14:textId="4B66362E" w:rsidR="003B42CA" w:rsidRPr="00512C1F" w:rsidRDefault="003B42CA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mediumblob</w:t>
            </w:r>
            <w:proofErr w:type="spellEnd"/>
          </w:p>
        </w:tc>
        <w:tc>
          <w:tcPr>
            <w:tcW w:w="1866" w:type="dxa"/>
            <w:vAlign w:val="center"/>
          </w:tcPr>
          <w:p w14:paraId="2644C841" w14:textId="48750559" w:rsidR="003B42CA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37C32E12" w14:textId="77777777" w:rsidR="003B42CA" w:rsidRPr="00512C1F" w:rsidRDefault="003B42CA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6FBEDFE3" w14:textId="77777777" w:rsidTr="00512C1F">
        <w:trPr>
          <w:trHeight w:val="454"/>
        </w:trPr>
        <w:tc>
          <w:tcPr>
            <w:tcW w:w="9344" w:type="dxa"/>
            <w:gridSpan w:val="5"/>
            <w:vAlign w:val="center"/>
          </w:tcPr>
          <w:p w14:paraId="7494138C" w14:textId="7DACFB8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history</w:t>
            </w:r>
          </w:p>
        </w:tc>
      </w:tr>
      <w:tr w:rsidR="004F4469" w:rsidRPr="001B17C1" w14:paraId="752011CB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43B33AC1" w14:textId="77777777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PK,</w:t>
            </w:r>
          </w:p>
          <w:p w14:paraId="6214884A" w14:textId="4DE1D15C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FK1</w:t>
            </w:r>
          </w:p>
        </w:tc>
        <w:tc>
          <w:tcPr>
            <w:tcW w:w="2177" w:type="dxa"/>
            <w:vAlign w:val="center"/>
          </w:tcPr>
          <w:p w14:paraId="48BD7592" w14:textId="3680388A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chat_id</w:t>
            </w:r>
            <w:proofErr w:type="spellEnd"/>
          </w:p>
        </w:tc>
        <w:tc>
          <w:tcPr>
            <w:tcW w:w="1578" w:type="dxa"/>
            <w:vAlign w:val="center"/>
          </w:tcPr>
          <w:p w14:paraId="27543117" w14:textId="2E1A9AB1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3EC0B08" w14:textId="677521CE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1701D47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6A50F84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5535FC73" w14:textId="3C3AE870" w:rsidR="004F4469" w:rsidRPr="00E15F51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  <w:r w:rsidR="00E15F51">
              <w:rPr>
                <w:sz w:val="24"/>
                <w:szCs w:val="24"/>
              </w:rPr>
              <w:t>, FK2</w:t>
            </w:r>
          </w:p>
        </w:tc>
        <w:tc>
          <w:tcPr>
            <w:tcW w:w="2177" w:type="dxa"/>
            <w:vAlign w:val="center"/>
          </w:tcPr>
          <w:p w14:paraId="13229F26" w14:textId="2B656C5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notification_id</w:t>
            </w:r>
            <w:proofErr w:type="spellEnd"/>
          </w:p>
        </w:tc>
        <w:tc>
          <w:tcPr>
            <w:tcW w:w="1578" w:type="dxa"/>
            <w:vAlign w:val="center"/>
          </w:tcPr>
          <w:p w14:paraId="32402057" w14:textId="6598944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866" w:type="dxa"/>
            <w:vAlign w:val="center"/>
          </w:tcPr>
          <w:p w14:paraId="61257189" w14:textId="25ECA1E3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74817CFE" w14:textId="77777777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</w:p>
        </w:tc>
      </w:tr>
      <w:tr w:rsidR="004F4469" w:rsidRPr="001B17C1" w14:paraId="2EFC481E" w14:textId="77777777" w:rsidTr="00C53CEB">
        <w:trPr>
          <w:trHeight w:val="454"/>
        </w:trPr>
        <w:tc>
          <w:tcPr>
            <w:tcW w:w="899" w:type="dxa"/>
            <w:vAlign w:val="center"/>
          </w:tcPr>
          <w:p w14:paraId="003E9B41" w14:textId="28C365FE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r w:rsidRPr="00512C1F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177" w:type="dxa"/>
            <w:vAlign w:val="center"/>
          </w:tcPr>
          <w:p w14:paraId="7CD6CE06" w14:textId="649742A9" w:rsidR="004F4469" w:rsidRPr="00512C1F" w:rsidRDefault="004F4469" w:rsidP="004F446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1F">
              <w:rPr>
                <w:sz w:val="24"/>
                <w:szCs w:val="24"/>
                <w:lang w:val="en-US"/>
              </w:rPr>
              <w:t>request_date</w:t>
            </w:r>
            <w:proofErr w:type="spellEnd"/>
          </w:p>
        </w:tc>
        <w:tc>
          <w:tcPr>
            <w:tcW w:w="1578" w:type="dxa"/>
            <w:vAlign w:val="center"/>
          </w:tcPr>
          <w:p w14:paraId="57AAABF9" w14:textId="0EF9A175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66" w:type="dxa"/>
            <w:vAlign w:val="center"/>
          </w:tcPr>
          <w:p w14:paraId="499457FB" w14:textId="7A1A5A51" w:rsidR="004F4469" w:rsidRPr="00512C1F" w:rsidRDefault="004F4469" w:rsidP="004F4469">
            <w:pPr>
              <w:jc w:val="center"/>
              <w:rPr>
                <w:sz w:val="24"/>
                <w:szCs w:val="24"/>
              </w:rPr>
            </w:pPr>
            <w:r w:rsidRPr="00512C1F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24" w:type="dxa"/>
            <w:vAlign w:val="center"/>
          </w:tcPr>
          <w:p w14:paraId="5B0020EF" w14:textId="69329A7C" w:rsidR="004F4469" w:rsidRPr="00512C1F" w:rsidRDefault="00271E48" w:rsidP="004F4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умолчанию: </w:t>
            </w:r>
            <w:r w:rsidRPr="002D2FCE">
              <w:rPr>
                <w:sz w:val="24"/>
                <w:szCs w:val="24"/>
              </w:rPr>
              <w:t>CURRENT_TIMESTAMP</w:t>
            </w:r>
          </w:p>
        </w:tc>
      </w:tr>
    </w:tbl>
    <w:p w14:paraId="1816BB0B" w14:textId="414B7342" w:rsidR="00A25768" w:rsidRDefault="00A25768" w:rsidP="00A25768">
      <w:pPr>
        <w:pStyle w:val="a3"/>
      </w:pPr>
      <w:r>
        <w:lastRenderedPageBreak/>
        <w:t xml:space="preserve">Для заполнения </w:t>
      </w:r>
      <w:r w:rsidR="00055656">
        <w:t xml:space="preserve">таблиц </w:t>
      </w:r>
      <w:r>
        <w:t>БД данными</w:t>
      </w:r>
      <w:r w:rsidR="00055656">
        <w:t xml:space="preserve"> из файлов формата </w:t>
      </w:r>
      <w:r w:rsidR="00055656" w:rsidRPr="00A27E9B">
        <w:t>*.</w:t>
      </w:r>
      <w:r w:rsidR="00055656" w:rsidRPr="00A27E9B">
        <w:rPr>
          <w:lang w:val="en-US"/>
        </w:rPr>
        <w:t>csv</w:t>
      </w:r>
      <w:r>
        <w:t xml:space="preserve"> был использован</w:t>
      </w:r>
      <w:r w:rsidRPr="00311072">
        <w:t xml:space="preserve"> мастер</w:t>
      </w:r>
      <w:r>
        <w:t xml:space="preserve"> импорта данных </w:t>
      </w:r>
      <w:r w:rsidRPr="00A27E9B">
        <w:rPr>
          <w:lang w:val="en-US"/>
        </w:rPr>
        <w:t>MySQL</w:t>
      </w:r>
      <w:r w:rsidRPr="007517CD">
        <w:t xml:space="preserve"> </w:t>
      </w:r>
      <w:r w:rsidRPr="00A27E9B">
        <w:rPr>
          <w:lang w:val="en-US"/>
        </w:rPr>
        <w:t>Workbench</w:t>
      </w:r>
      <w:r w:rsidR="00857DBB">
        <w:t>.</w:t>
      </w:r>
    </w:p>
    <w:p w14:paraId="6C2598F6" w14:textId="11D3D750" w:rsidR="00857DBB" w:rsidRPr="006812D4" w:rsidRDefault="00857DBB" w:rsidP="00A25768">
      <w:pPr>
        <w:pStyle w:val="a3"/>
      </w:pPr>
      <w:r>
        <w:t>Для этого следует предпринять следующие действия:</w:t>
      </w:r>
    </w:p>
    <w:p w14:paraId="3B1253DD" w14:textId="1003BFF6" w:rsidR="00A25768" w:rsidRPr="00F43BAA" w:rsidRDefault="00556780" w:rsidP="00A25768">
      <w:pPr>
        <w:pStyle w:val="a1"/>
      </w:pPr>
      <w:r>
        <w:t>в</w:t>
      </w:r>
      <w:r w:rsidR="00A25768">
        <w:t xml:space="preserve"> панели «</w:t>
      </w:r>
      <w:r w:rsidR="00A25768">
        <w:rPr>
          <w:lang w:val="en-US"/>
        </w:rPr>
        <w:t>Navigator</w:t>
      </w:r>
      <w:r w:rsidR="00A25768">
        <w:t xml:space="preserve">» нажать </w:t>
      </w:r>
      <w:r w:rsidRPr="000A2F64">
        <w:t>ПКМ</w:t>
      </w:r>
      <w:r w:rsidR="00A25768">
        <w:t xml:space="preserve"> по БД</w:t>
      </w:r>
      <w:r w:rsidR="00A25768" w:rsidRPr="00F43BAA">
        <w:t>;</w:t>
      </w:r>
    </w:p>
    <w:p w14:paraId="49281EF9" w14:textId="576AD59A" w:rsidR="00A25768" w:rsidRPr="00F43BAA" w:rsidRDefault="00A25768" w:rsidP="00A25768">
      <w:pPr>
        <w:pStyle w:val="a1"/>
      </w:pPr>
      <w:r>
        <w:t>в открывшемся меню выбрать пункт «</w:t>
      </w:r>
      <w:r>
        <w:rPr>
          <w:lang w:val="en-US"/>
        </w:rPr>
        <w:t>Table</w:t>
      </w:r>
      <w:r w:rsidRPr="00F43BAA">
        <w:t xml:space="preserve"> </w:t>
      </w:r>
      <w:r w:rsidR="00D724DA">
        <w:rPr>
          <w:lang w:val="en-US"/>
        </w:rPr>
        <w:t>D</w:t>
      </w:r>
      <w:r>
        <w:rPr>
          <w:lang w:val="en-US"/>
        </w:rPr>
        <w:t>ata</w:t>
      </w:r>
      <w:r w:rsidRPr="00F43BAA">
        <w:t xml:space="preserve"> </w:t>
      </w:r>
      <w:r w:rsidR="00D724DA">
        <w:rPr>
          <w:lang w:val="en-US"/>
        </w:rPr>
        <w:t>I</w:t>
      </w:r>
      <w:r>
        <w:rPr>
          <w:lang w:val="en-US"/>
        </w:rPr>
        <w:t>mport</w:t>
      </w:r>
      <w:r w:rsidR="00D724DA">
        <w:t xml:space="preserve"> </w:t>
      </w:r>
      <w:r w:rsidR="00D724DA">
        <w:rPr>
          <w:lang w:val="en-US"/>
        </w:rPr>
        <w:t>Wizard</w:t>
      </w:r>
      <w:r>
        <w:t>»</w:t>
      </w:r>
      <w:r w:rsidRPr="00F43BAA">
        <w:t>;</w:t>
      </w:r>
    </w:p>
    <w:p w14:paraId="2339208F" w14:textId="696634E4" w:rsidR="00A25768" w:rsidRDefault="00A25768" w:rsidP="00A25768">
      <w:pPr>
        <w:pStyle w:val="a1"/>
      </w:pPr>
      <w:r>
        <w:t xml:space="preserve">в открывшемся мастере импорта выбрать файл формата </w:t>
      </w:r>
      <w:r w:rsidRPr="00A27E9B">
        <w:t>*.</w:t>
      </w:r>
      <w:r w:rsidRPr="00A27E9B">
        <w:rPr>
          <w:lang w:val="en-US"/>
        </w:rPr>
        <w:t>csv</w:t>
      </w:r>
      <w:r w:rsidR="004603B3" w:rsidRPr="004603B3">
        <w:t xml:space="preserve"> </w:t>
      </w:r>
      <w:r w:rsidR="004603B3">
        <w:t>для соответствующей</w:t>
      </w:r>
      <w:r>
        <w:t xml:space="preserve"> таблицы и</w:t>
      </w:r>
      <w:r w:rsidR="0022156A">
        <w:t>,</w:t>
      </w:r>
      <w:r w:rsidR="0034209C">
        <w:t xml:space="preserve"> нажа</w:t>
      </w:r>
      <w:r w:rsidR="0022156A">
        <w:t>в</w:t>
      </w:r>
      <w:r w:rsidR="0034209C">
        <w:t xml:space="preserve"> на кнопку «</w:t>
      </w:r>
      <w:r w:rsidR="0034209C">
        <w:rPr>
          <w:lang w:val="en-US"/>
        </w:rPr>
        <w:t>Next</w:t>
      </w:r>
      <w:r w:rsidR="0034209C">
        <w:t>»</w:t>
      </w:r>
      <w:r w:rsidR="0022156A">
        <w:t xml:space="preserve">, </w:t>
      </w:r>
      <w:r w:rsidR="0034209C">
        <w:t xml:space="preserve">выполнить </w:t>
      </w:r>
      <w:r>
        <w:t>дополнительные настройки;</w:t>
      </w:r>
    </w:p>
    <w:p w14:paraId="61A2C937" w14:textId="77777777" w:rsidR="00A25768" w:rsidRPr="00F43BAA" w:rsidRDefault="00A25768" w:rsidP="00A25768">
      <w:pPr>
        <w:pStyle w:val="a1"/>
      </w:pPr>
      <w:r>
        <w:t>после завершения всех настроек нажать на кнопку «</w:t>
      </w:r>
      <w:r>
        <w:rPr>
          <w:lang w:val="en-US"/>
        </w:rPr>
        <w:t>Next</w:t>
      </w:r>
      <w:r>
        <w:t>».</w:t>
      </w:r>
    </w:p>
    <w:p w14:paraId="3D0E36D2" w14:textId="2D716BBB" w:rsidR="00A25768" w:rsidRDefault="00F13FE1" w:rsidP="00A25768">
      <w:pPr>
        <w:pStyle w:val="a3"/>
      </w:pPr>
      <w:r>
        <w:t>Также необходимо создать запросы к БД и подпрограммы на языке SQL</w:t>
      </w:r>
      <w:r w:rsidR="00A25768">
        <w:t>.</w:t>
      </w:r>
    </w:p>
    <w:p w14:paraId="07BE457F" w14:textId="24D925E6" w:rsidR="00FD71EF" w:rsidRDefault="00A25768" w:rsidP="00FD71EF">
      <w:pPr>
        <w:pStyle w:val="a3"/>
      </w:pPr>
      <w:r>
        <w:t>В БД требуется создать следующие представлени</w:t>
      </w:r>
      <w:r w:rsidR="00DB177B">
        <w:t>я</w:t>
      </w:r>
      <w:r>
        <w:t>:</w:t>
      </w:r>
    </w:p>
    <w:p w14:paraId="454FBFD1" w14:textId="300F8309" w:rsidR="00A25768" w:rsidRPr="00591CD1" w:rsidRDefault="002A3746" w:rsidP="00A25768">
      <w:pPr>
        <w:pStyle w:val="a1"/>
      </w:pPr>
      <w:r>
        <w:t>представление, возвращающее юридические</w:t>
      </w:r>
      <w:r w:rsidRPr="00591CD1">
        <w:t xml:space="preserve"> вопросы: код вопроса и заголовок вопроса</w:t>
      </w:r>
      <w:r w:rsidR="00A25768" w:rsidRPr="002A3746">
        <w:t>;</w:t>
      </w:r>
    </w:p>
    <w:p w14:paraId="464A30AC" w14:textId="5963BAC8" w:rsidR="00591CD1" w:rsidRDefault="00591CD1" w:rsidP="00A25768">
      <w:pPr>
        <w:pStyle w:val="a1"/>
      </w:pPr>
      <w:r>
        <w:t>представление</w:t>
      </w:r>
      <w:r w:rsidR="00864D79">
        <w:t xml:space="preserve">, возвращающее </w:t>
      </w:r>
      <w:r w:rsidRPr="00591CD1">
        <w:t>информационные вопросы: код вопроса и заголовок вопроса</w:t>
      </w:r>
      <w:r w:rsidR="007169D8" w:rsidRPr="007169D8">
        <w:t>;</w:t>
      </w:r>
    </w:p>
    <w:p w14:paraId="6C1FBACC" w14:textId="46CF492F" w:rsidR="00A15D0C" w:rsidRDefault="00A15D0C" w:rsidP="00A15D0C">
      <w:pPr>
        <w:pStyle w:val="a1"/>
      </w:pPr>
      <w:r>
        <w:t>представление, возвращающее медицинские</w:t>
      </w:r>
      <w:r w:rsidRPr="00591CD1">
        <w:t xml:space="preserve"> вопросы: код вопроса и заголовок вопроса</w:t>
      </w:r>
      <w:r w:rsidRPr="007169D8">
        <w:t>;</w:t>
      </w:r>
    </w:p>
    <w:p w14:paraId="3232BEBD" w14:textId="6F65308E" w:rsidR="00E558BD" w:rsidRDefault="00A13A0D" w:rsidP="00CC56FE">
      <w:pPr>
        <w:pStyle w:val="a1"/>
        <w:contextualSpacing/>
      </w:pPr>
      <w:r>
        <w:t>представление, возвращающее историю вопросов пользователей</w:t>
      </w:r>
      <w:r w:rsidRPr="00591CD1">
        <w:t>:</w:t>
      </w:r>
      <w:r>
        <w:t xml:space="preserve"> </w:t>
      </w:r>
      <w:r w:rsidRPr="00591CD1">
        <w:t>заголовок вопроса</w:t>
      </w:r>
      <w:r>
        <w:t>, имя пользователя, дата обращения.</w:t>
      </w:r>
      <w:r w:rsidR="00E558BD">
        <w:t xml:space="preserve"> Код представлен в листинге 1.</w:t>
      </w:r>
    </w:p>
    <w:p w14:paraId="1804B744" w14:textId="6728FF73" w:rsidR="00CC56FE" w:rsidRPr="005333E0" w:rsidRDefault="00CC56FE" w:rsidP="00CC56FE">
      <w:pPr>
        <w:pStyle w:val="a1"/>
        <w:numPr>
          <w:ilvl w:val="0"/>
          <w:numId w:val="0"/>
        </w:numPr>
        <w:contextualSpacing/>
      </w:pPr>
      <w:r w:rsidRPr="005333E0">
        <w:rPr>
          <w:highlight w:val="red"/>
        </w:rPr>
        <w:t xml:space="preserve">*тут пустая строка, этот текст удали, а строку оставь пустой (её тут не </w:t>
      </w:r>
      <w:proofErr w:type="gramStart"/>
      <w:r w:rsidRPr="005333E0">
        <w:rPr>
          <w:highlight w:val="red"/>
        </w:rPr>
        <w:t>было)*</w:t>
      </w:r>
      <w:proofErr w:type="gramEnd"/>
    </w:p>
    <w:p w14:paraId="2A0B46E2" w14:textId="5CE00558" w:rsidR="00E558BD" w:rsidRDefault="00E558BD" w:rsidP="00CC56FE">
      <w:pPr>
        <w:spacing w:line="360" w:lineRule="auto"/>
        <w:contextualSpacing/>
      </w:pPr>
      <w:r w:rsidRPr="00CC56FE">
        <w:t xml:space="preserve">Листинг 1 – </w:t>
      </w:r>
      <w:r w:rsidRPr="00CC56FE">
        <w:rPr>
          <w:lang w:val="en-US"/>
        </w:rPr>
        <w:t>SQL</w:t>
      </w:r>
      <w:r w:rsidRPr="00CC56FE">
        <w:t xml:space="preserve">-запрос для создания представления </w:t>
      </w:r>
      <w:proofErr w:type="spellStart"/>
      <w:r w:rsidRPr="00CC56FE">
        <w:t>user_question_history</w:t>
      </w:r>
      <w:proofErr w:type="spellEnd"/>
    </w:p>
    <w:p w14:paraId="078AE082" w14:textId="01EB614A" w:rsidR="009677FE" w:rsidRPr="009677FE" w:rsidRDefault="009677FE" w:rsidP="009677FE">
      <w:pPr>
        <w:pStyle w:val="aff0"/>
      </w:pPr>
      <w:r w:rsidRPr="009677FE">
        <w:t>-- Создание представления для истории вопросов пользоват</w:t>
      </w:r>
      <w:r w:rsidR="0026102B">
        <w:t>е</w:t>
      </w:r>
      <w:r w:rsidRPr="009677FE">
        <w:t>лей</w:t>
      </w:r>
    </w:p>
    <w:p w14:paraId="75D38F6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CREATE VIEW </w:t>
      </w:r>
      <w:proofErr w:type="spellStart"/>
      <w:r w:rsidRPr="009677FE">
        <w:rPr>
          <w:lang w:val="en-US"/>
        </w:rPr>
        <w:t>user_question_history</w:t>
      </w:r>
      <w:proofErr w:type="spellEnd"/>
      <w:r w:rsidRPr="009677FE">
        <w:rPr>
          <w:lang w:val="en-US"/>
        </w:rPr>
        <w:t xml:space="preserve"> AS</w:t>
      </w:r>
    </w:p>
    <w:p w14:paraId="50303FE6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>SELECT</w:t>
      </w:r>
    </w:p>
    <w:p w14:paraId="6610354A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u.username</w:t>
      </w:r>
      <w:proofErr w:type="spellEnd"/>
      <w:proofErr w:type="gramEnd"/>
      <w:r w:rsidRPr="009677FE">
        <w:rPr>
          <w:lang w:val="en-US"/>
        </w:rPr>
        <w:t>,</w:t>
      </w:r>
    </w:p>
    <w:p w14:paraId="16D956D0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q.question</w:t>
      </w:r>
      <w:proofErr w:type="gramEnd"/>
      <w:r w:rsidRPr="009677FE">
        <w:rPr>
          <w:lang w:val="en-US"/>
        </w:rPr>
        <w:t>_text</w:t>
      </w:r>
      <w:proofErr w:type="spellEnd"/>
      <w:r w:rsidRPr="009677FE">
        <w:rPr>
          <w:lang w:val="en-US"/>
        </w:rPr>
        <w:t>,</w:t>
      </w:r>
    </w:p>
    <w:p w14:paraId="2AE437D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</w:t>
      </w:r>
      <w:proofErr w:type="spellStart"/>
      <w:proofErr w:type="gramStart"/>
      <w:r w:rsidRPr="009677FE">
        <w:rPr>
          <w:lang w:val="en-US"/>
        </w:rPr>
        <w:t>h.request</w:t>
      </w:r>
      <w:proofErr w:type="gramEnd"/>
      <w:r w:rsidRPr="009677FE">
        <w:rPr>
          <w:lang w:val="en-US"/>
        </w:rPr>
        <w:t>_date</w:t>
      </w:r>
      <w:proofErr w:type="spellEnd"/>
    </w:p>
    <w:p w14:paraId="103FEC0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FROM </w:t>
      </w:r>
    </w:p>
    <w:p w14:paraId="7F4DD094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history h</w:t>
      </w:r>
    </w:p>
    <w:p w14:paraId="6747C562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476C381D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user u ON </w:t>
      </w:r>
      <w:proofErr w:type="spellStart"/>
      <w:proofErr w:type="gramStart"/>
      <w:r w:rsidRPr="009677FE">
        <w:rPr>
          <w:lang w:val="en-US"/>
        </w:rPr>
        <w:t>h.chat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u.chat_id</w:t>
      </w:r>
      <w:proofErr w:type="spellEnd"/>
    </w:p>
    <w:p w14:paraId="1DB17F83" w14:textId="77777777" w:rsidR="009677FE" w:rsidRPr="009677FE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JOIN </w:t>
      </w:r>
    </w:p>
    <w:p w14:paraId="1BAE0ED5" w14:textId="3D75894D" w:rsidR="009677FE" w:rsidRPr="0082730D" w:rsidRDefault="009677FE" w:rsidP="009677FE">
      <w:pPr>
        <w:pStyle w:val="aff0"/>
        <w:rPr>
          <w:lang w:val="en-US"/>
        </w:rPr>
      </w:pPr>
      <w:r w:rsidRPr="009677FE">
        <w:rPr>
          <w:lang w:val="en-US"/>
        </w:rPr>
        <w:t xml:space="preserve">    question q ON </w:t>
      </w:r>
      <w:proofErr w:type="spellStart"/>
      <w:proofErr w:type="gramStart"/>
      <w:r w:rsidRPr="009677FE">
        <w:rPr>
          <w:lang w:val="en-US"/>
        </w:rPr>
        <w:t>h.question</w:t>
      </w:r>
      <w:proofErr w:type="gramEnd"/>
      <w:r w:rsidRPr="009677FE">
        <w:rPr>
          <w:lang w:val="en-US"/>
        </w:rPr>
        <w:t>_id</w:t>
      </w:r>
      <w:proofErr w:type="spellEnd"/>
      <w:r w:rsidRPr="009677FE">
        <w:rPr>
          <w:lang w:val="en-US"/>
        </w:rPr>
        <w:t xml:space="preserve"> = </w:t>
      </w:r>
      <w:proofErr w:type="spellStart"/>
      <w:r w:rsidRPr="009677FE">
        <w:rPr>
          <w:lang w:val="en-US"/>
        </w:rPr>
        <w:t>q.question_id</w:t>
      </w:r>
      <w:proofErr w:type="spellEnd"/>
      <w:r w:rsidRPr="009677FE">
        <w:rPr>
          <w:lang w:val="en-US"/>
        </w:rPr>
        <w:t>;</w:t>
      </w:r>
    </w:p>
    <w:p w14:paraId="4D7FF59F" w14:textId="694E1819" w:rsidR="007169D8" w:rsidRDefault="007169D8" w:rsidP="007169D8">
      <w:pPr>
        <w:pStyle w:val="a1"/>
        <w:numPr>
          <w:ilvl w:val="0"/>
          <w:numId w:val="0"/>
        </w:numPr>
        <w:ind w:left="709"/>
      </w:pPr>
      <w:r>
        <w:lastRenderedPageBreak/>
        <w:t>В БД требуется создать следующие хранимые процедуры:</w:t>
      </w:r>
    </w:p>
    <w:p w14:paraId="1F7E9210" w14:textId="3271A3CE" w:rsidR="00A25768" w:rsidRDefault="00A25768" w:rsidP="00A25768">
      <w:pPr>
        <w:pStyle w:val="a1"/>
      </w:pPr>
      <w:r>
        <w:t xml:space="preserve">хранимую </w:t>
      </w:r>
      <w:r w:rsidR="00CB79AD" w:rsidRPr="00CB79AD">
        <w:t>процедур</w:t>
      </w:r>
      <w:r w:rsidR="00CB79AD">
        <w:t>у</w:t>
      </w:r>
      <w:r w:rsidR="00CB79AD" w:rsidRPr="00CB79AD">
        <w:t>, которая возвращает уведомления на текущий момент</w:t>
      </w:r>
      <w:r w:rsidRPr="008729EC">
        <w:t>;</w:t>
      </w:r>
    </w:p>
    <w:p w14:paraId="2458D2C1" w14:textId="4B4DC3FE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4F1493" w:rsidRPr="004F1493">
        <w:t xml:space="preserve">которая обновляет статус уведомления на 'отправлено' по заданному </w:t>
      </w:r>
      <w:r w:rsidR="004F1493">
        <w:t>коду уведомления</w:t>
      </w:r>
      <w:r w:rsidR="003C620A">
        <w:t>. Код представлен в листинге 2</w:t>
      </w:r>
      <w:r w:rsidRPr="008729EC">
        <w:t>;</w:t>
      </w:r>
    </w:p>
    <w:p w14:paraId="06F73FC7" w14:textId="03616427" w:rsidR="00CB79AD" w:rsidRDefault="00CB79AD" w:rsidP="00CB79AD">
      <w:pPr>
        <w:pStyle w:val="a1"/>
      </w:pPr>
      <w:r>
        <w:t xml:space="preserve">хранимую </w:t>
      </w:r>
      <w:r w:rsidRPr="00CB79AD">
        <w:t>процедур</w:t>
      </w:r>
      <w:r>
        <w:t>у</w:t>
      </w:r>
      <w:r w:rsidRPr="00CB79AD">
        <w:t xml:space="preserve">, </w:t>
      </w:r>
      <w:r w:rsidR="00125538" w:rsidRPr="00125538">
        <w:t xml:space="preserve">которая добавляет запись в таблицу </w:t>
      </w:r>
      <w:r w:rsidR="00125538">
        <w:t>история по коду чата и коду вопроса</w:t>
      </w:r>
      <w:r w:rsidRPr="008729EC">
        <w:t>;</w:t>
      </w:r>
    </w:p>
    <w:p w14:paraId="4CA5E423" w14:textId="607CE945" w:rsidR="00CB79AD" w:rsidRDefault="008C3D66" w:rsidP="00A25768">
      <w:pPr>
        <w:pStyle w:val="a1"/>
      </w:pPr>
      <w:r>
        <w:t>х</w:t>
      </w:r>
      <w:r w:rsidRPr="008C3D66">
        <w:t>раним</w:t>
      </w:r>
      <w:r w:rsidR="004E4334">
        <w:t>ую</w:t>
      </w:r>
      <w:r w:rsidRPr="008C3D66">
        <w:t xml:space="preserve"> процедур</w:t>
      </w:r>
      <w:r>
        <w:t>у</w:t>
      </w:r>
      <w:r w:rsidRPr="008C3D66">
        <w:t>, которая добавляет нового пользователя или обновляет его, если он уже существует</w:t>
      </w:r>
      <w:r w:rsidR="00BF059F" w:rsidRPr="00BF059F">
        <w:t xml:space="preserve">, </w:t>
      </w:r>
      <w:r w:rsidR="00BF059F">
        <w:t>по имени пользователя, коду чата и последней активности</w:t>
      </w:r>
      <w:r w:rsidR="00D83489" w:rsidRPr="00D83489">
        <w:t>.</w:t>
      </w:r>
    </w:p>
    <w:p w14:paraId="32D7EB64" w14:textId="35B14EEB" w:rsidR="005835A0" w:rsidRDefault="005835A0" w:rsidP="005835A0">
      <w:pPr>
        <w:pStyle w:val="a1"/>
        <w:numPr>
          <w:ilvl w:val="0"/>
          <w:numId w:val="0"/>
        </w:numPr>
        <w:ind w:left="709"/>
      </w:pPr>
    </w:p>
    <w:p w14:paraId="3620C5AE" w14:textId="71EAE530" w:rsidR="00B064BA" w:rsidRDefault="00B064BA" w:rsidP="00B064BA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процедуры </w:t>
      </w:r>
      <w:proofErr w:type="spellStart"/>
      <w:r w:rsidRPr="00B064BA">
        <w:t>update_notification_status</w:t>
      </w:r>
      <w:proofErr w:type="spellEnd"/>
    </w:p>
    <w:p w14:paraId="50F10D82" w14:textId="050FDA64" w:rsidR="00AB7149" w:rsidRDefault="00AB7149" w:rsidP="00AB7149">
      <w:pPr>
        <w:pStyle w:val="aff0"/>
      </w:pPr>
      <w:r>
        <w:t xml:space="preserve">-- </w:t>
      </w:r>
      <w:r w:rsidR="00E262EB">
        <w:t>Создание п</w:t>
      </w:r>
      <w:r>
        <w:t>роцедур</w:t>
      </w:r>
      <w:r w:rsidR="00E262EB">
        <w:t>ы</w:t>
      </w:r>
      <w:r>
        <w:t>, которая обновляет статус уведомления на 'отправлено'</w:t>
      </w:r>
    </w:p>
    <w:p w14:paraId="4AA01316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DELIMITER //</w:t>
      </w:r>
    </w:p>
    <w:p w14:paraId="7A090B2E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CREATE PROCEDURE </w:t>
      </w:r>
      <w:proofErr w:type="spellStart"/>
      <w:r w:rsidRPr="00AB7149">
        <w:rPr>
          <w:lang w:val="en-US"/>
        </w:rPr>
        <w:t>update_notification_</w:t>
      </w:r>
      <w:proofErr w:type="gramStart"/>
      <w:r w:rsidRPr="00AB7149">
        <w:rPr>
          <w:lang w:val="en-US"/>
        </w:rPr>
        <w:t>status</w:t>
      </w:r>
      <w:proofErr w:type="spellEnd"/>
      <w:r w:rsidRPr="00AB7149">
        <w:rPr>
          <w:lang w:val="en-US"/>
        </w:rPr>
        <w:t>(</w:t>
      </w:r>
      <w:proofErr w:type="gramEnd"/>
      <w:r w:rsidRPr="00AB7149">
        <w:rPr>
          <w:lang w:val="en-US"/>
        </w:rPr>
        <w:t xml:space="preserve">IN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 xml:space="preserve"> INT)</w:t>
      </w:r>
    </w:p>
    <w:p w14:paraId="47FEDBE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>BEGIN</w:t>
      </w:r>
    </w:p>
    <w:p w14:paraId="1746C785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UPDATE notification</w:t>
      </w:r>
    </w:p>
    <w:p w14:paraId="1160FF4D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SET status = '</w:t>
      </w:r>
      <w:r>
        <w:t>отправлено</w:t>
      </w:r>
      <w:r w:rsidRPr="00AB7149">
        <w:rPr>
          <w:lang w:val="en-US"/>
        </w:rPr>
        <w:t>'</w:t>
      </w:r>
    </w:p>
    <w:p w14:paraId="512EF979" w14:textId="77777777" w:rsidR="00AB7149" w:rsidRPr="00AB7149" w:rsidRDefault="00AB7149" w:rsidP="00AB7149">
      <w:pPr>
        <w:pStyle w:val="aff0"/>
        <w:rPr>
          <w:lang w:val="en-US"/>
        </w:rPr>
      </w:pPr>
      <w:r w:rsidRPr="00AB7149">
        <w:rPr>
          <w:lang w:val="en-US"/>
        </w:rPr>
        <w:t xml:space="preserve">    WHERE </w:t>
      </w:r>
      <w:proofErr w:type="spellStart"/>
      <w:r w:rsidRPr="00AB7149">
        <w:rPr>
          <w:lang w:val="en-US"/>
        </w:rPr>
        <w:t>notification_id</w:t>
      </w:r>
      <w:proofErr w:type="spellEnd"/>
      <w:r w:rsidRPr="00AB7149">
        <w:rPr>
          <w:lang w:val="en-US"/>
        </w:rPr>
        <w:t xml:space="preserve"> = </w:t>
      </w:r>
      <w:proofErr w:type="spellStart"/>
      <w:r w:rsidRPr="00AB7149">
        <w:rPr>
          <w:lang w:val="en-US"/>
        </w:rPr>
        <w:t>p_notification_id</w:t>
      </w:r>
      <w:proofErr w:type="spellEnd"/>
      <w:r w:rsidRPr="00AB7149">
        <w:rPr>
          <w:lang w:val="en-US"/>
        </w:rPr>
        <w:t>;</w:t>
      </w:r>
    </w:p>
    <w:p w14:paraId="12258242" w14:textId="77777777" w:rsidR="00AB7149" w:rsidRDefault="00AB7149" w:rsidP="00AB7149">
      <w:pPr>
        <w:pStyle w:val="aff0"/>
      </w:pPr>
      <w:r>
        <w:t>END //</w:t>
      </w:r>
    </w:p>
    <w:p w14:paraId="348C85EB" w14:textId="4402D5A6" w:rsidR="00AB7149" w:rsidRPr="00B42426" w:rsidRDefault="00AB7149" w:rsidP="00AB7149">
      <w:pPr>
        <w:pStyle w:val="aff0"/>
      </w:pPr>
      <w:proofErr w:type="gramStart"/>
      <w:r>
        <w:t>DELIMITER ;</w:t>
      </w:r>
      <w:proofErr w:type="gramEnd"/>
    </w:p>
    <w:p w14:paraId="4F4491B3" w14:textId="12D67496" w:rsidR="00B42426" w:rsidRDefault="00B42426" w:rsidP="00B42426">
      <w:pPr>
        <w:pStyle w:val="a3"/>
      </w:pPr>
      <w:r>
        <w:t>В БД требуется создать следующие триггеры:</w:t>
      </w:r>
    </w:p>
    <w:p w14:paraId="1496700C" w14:textId="0990FCBB" w:rsidR="00B42426" w:rsidRDefault="004E4334" w:rsidP="00B42426">
      <w:pPr>
        <w:pStyle w:val="a1"/>
      </w:pPr>
      <w:r>
        <w:t>т</w:t>
      </w:r>
      <w:r w:rsidRPr="004E4334">
        <w:t xml:space="preserve">риггер, который </w:t>
      </w:r>
      <w:r w:rsidR="002B6542">
        <w:t>добавляет «подписк</w:t>
      </w:r>
      <w:r w:rsidR="00E671B8">
        <w:t>у</w:t>
      </w:r>
      <w:r w:rsidR="002B6542">
        <w:t>»</w:t>
      </w:r>
      <w:r w:rsidR="008B3CC9">
        <w:t xml:space="preserve"> пользователям</w:t>
      </w:r>
      <w:r w:rsidR="002B6542">
        <w:t xml:space="preserve"> на </w:t>
      </w:r>
      <w:r w:rsidR="00E671B8">
        <w:t xml:space="preserve">все </w:t>
      </w:r>
      <w:r w:rsidR="002B6542">
        <w:t>уведомлени</w:t>
      </w:r>
      <w:r w:rsidR="00E671B8">
        <w:t>я</w:t>
      </w:r>
      <w:r w:rsidRPr="004E4334">
        <w:t xml:space="preserve"> в таблиц</w:t>
      </w:r>
      <w:r w:rsidR="002B6542">
        <w:t>е</w:t>
      </w:r>
      <w:r w:rsidRPr="004E4334">
        <w:t xml:space="preserve"> </w:t>
      </w:r>
      <w:r w:rsidR="002B6542">
        <w:t xml:space="preserve">получатель </w:t>
      </w:r>
      <w:r w:rsidRPr="004E4334">
        <w:t>при добавлении нового уведомления</w:t>
      </w:r>
      <w:r w:rsidR="00B42426" w:rsidRPr="002A3746">
        <w:t>;</w:t>
      </w:r>
    </w:p>
    <w:p w14:paraId="51461150" w14:textId="0D776E42" w:rsidR="0005368E" w:rsidRDefault="00826235" w:rsidP="00B42426">
      <w:pPr>
        <w:pStyle w:val="a1"/>
      </w:pPr>
      <w:r>
        <w:t>т</w:t>
      </w:r>
      <w:r w:rsidR="0005368E" w:rsidRPr="0005368E">
        <w:t xml:space="preserve">риггер, который </w:t>
      </w:r>
      <w:r w:rsidR="008A02ED">
        <w:t>«подписывает» пользователя на уведомления</w:t>
      </w:r>
      <w:r w:rsidR="0005368E" w:rsidRPr="0005368E">
        <w:t xml:space="preserve"> в таблиц</w:t>
      </w:r>
      <w:r w:rsidR="00CD022C">
        <w:t>е получатель</w:t>
      </w:r>
      <w:r w:rsidR="00CB4242">
        <w:t>. Код представлен в листинге 3</w:t>
      </w:r>
      <w:r w:rsidR="0005368E" w:rsidRPr="0005368E">
        <w:t>;</w:t>
      </w:r>
    </w:p>
    <w:p w14:paraId="0B639EC4" w14:textId="68196F55" w:rsidR="00190FA9" w:rsidRDefault="00190FA9" w:rsidP="00B42426">
      <w:pPr>
        <w:pStyle w:val="a1"/>
      </w:pPr>
      <w:r>
        <w:t>т</w:t>
      </w:r>
      <w:r w:rsidRPr="00190FA9">
        <w:t xml:space="preserve">риггер для </w:t>
      </w:r>
      <w:r>
        <w:t xml:space="preserve">обновления </w:t>
      </w:r>
      <w:r w:rsidRPr="00190FA9">
        <w:t>даты загрузки</w:t>
      </w:r>
      <w:r>
        <w:t xml:space="preserve"> вопроса</w:t>
      </w:r>
      <w:r w:rsidRPr="00190FA9">
        <w:t>;</w:t>
      </w:r>
    </w:p>
    <w:p w14:paraId="32D109DD" w14:textId="3329C153" w:rsidR="00190FA9" w:rsidRDefault="00CC391B" w:rsidP="00B42426">
      <w:pPr>
        <w:pStyle w:val="a1"/>
      </w:pPr>
      <w:r w:rsidRPr="00CC391B">
        <w:t>триггер</w:t>
      </w:r>
      <w:r w:rsidR="001912D5">
        <w:t xml:space="preserve"> на </w:t>
      </w:r>
      <w:r w:rsidR="002B24DB">
        <w:t>вставку</w:t>
      </w:r>
      <w:r w:rsidR="00B36048">
        <w:t xml:space="preserve">, который </w:t>
      </w:r>
      <w:r w:rsidRPr="00CC391B">
        <w:t>корректирует дату и время отправки уведомления, чтобы она не была в про</w:t>
      </w:r>
      <w:r w:rsidR="00B36048">
        <w:t>шедшем времени</w:t>
      </w:r>
      <w:r w:rsidRPr="00CC391B">
        <w:t>, добавляя год при необходимости</w:t>
      </w:r>
      <w:r w:rsidR="00B36048">
        <w:t>, если месяц и день уже прошли в этом году</w:t>
      </w:r>
      <w:r w:rsidRPr="00CC391B">
        <w:t>, и устанавливает статус "ожидает"</w:t>
      </w:r>
      <w:r w:rsidR="0039625D" w:rsidRPr="0039625D">
        <w:t>;</w:t>
      </w:r>
    </w:p>
    <w:p w14:paraId="75F72D62" w14:textId="2332BFEB" w:rsidR="0039625D" w:rsidRPr="00591CD1" w:rsidRDefault="001912D5" w:rsidP="00B42426">
      <w:pPr>
        <w:pStyle w:val="a1"/>
      </w:pPr>
      <w:r w:rsidRPr="001912D5">
        <w:lastRenderedPageBreak/>
        <w:t>триггер</w:t>
      </w:r>
      <w:r>
        <w:t xml:space="preserve"> на обновление, который</w:t>
      </w:r>
      <w:r w:rsidRPr="001912D5">
        <w:t xml:space="preserve"> устанавливает статус "ожидает"</w:t>
      </w:r>
      <w:r>
        <w:t>,</w:t>
      </w:r>
      <w:r w:rsidRPr="001912D5">
        <w:t xml:space="preserve"> если статус изменился на "отправлено" и корректирует дату отправки</w:t>
      </w:r>
      <w:r>
        <w:t>,</w:t>
      </w:r>
      <w:r w:rsidRPr="001912D5">
        <w:t xml:space="preserve"> если дата отправки уже прошла.</w:t>
      </w:r>
    </w:p>
    <w:p w14:paraId="2AF29665" w14:textId="77777777" w:rsidR="00A25768" w:rsidRPr="00A25768" w:rsidRDefault="00A25768" w:rsidP="00A25768">
      <w:pPr>
        <w:pStyle w:val="a1"/>
        <w:numPr>
          <w:ilvl w:val="0"/>
          <w:numId w:val="0"/>
        </w:numPr>
        <w:ind w:left="709"/>
      </w:pPr>
    </w:p>
    <w:p w14:paraId="66E3413C" w14:textId="374A8160" w:rsidR="00CD022C" w:rsidRPr="009356A7" w:rsidRDefault="009171D5" w:rsidP="009171D5">
      <w:r>
        <w:t xml:space="preserve">Листинг </w:t>
      </w:r>
      <w:r w:rsidR="002B24DB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2B24DB">
        <w:t>триггера</w:t>
      </w:r>
      <w:r>
        <w:t xml:space="preserve"> </w:t>
      </w:r>
      <w:r w:rsidR="002B24DB" w:rsidRPr="002B24DB">
        <w:rPr>
          <w:lang w:val="en-US"/>
        </w:rPr>
        <w:t>after</w:t>
      </w:r>
      <w:r w:rsidR="002B24DB" w:rsidRPr="002B24DB">
        <w:t>_</w:t>
      </w:r>
      <w:r w:rsidR="002B24DB" w:rsidRPr="002B24DB">
        <w:rPr>
          <w:lang w:val="en-US"/>
        </w:rPr>
        <w:t>user</w:t>
      </w:r>
      <w:r w:rsidR="002B24DB" w:rsidRPr="002B24DB">
        <w:t>_</w:t>
      </w:r>
      <w:r w:rsidR="002B24DB" w:rsidRPr="002B24DB">
        <w:rPr>
          <w:lang w:val="en-US"/>
        </w:rPr>
        <w:t>insert</w:t>
      </w:r>
    </w:p>
    <w:p w14:paraId="1119930A" w14:textId="388503A4" w:rsidR="00CD022C" w:rsidRDefault="00CD022C" w:rsidP="00CD022C">
      <w:pPr>
        <w:pStyle w:val="aff0"/>
      </w:pPr>
      <w:r>
        <w:t xml:space="preserve">-- </w:t>
      </w:r>
      <w:r w:rsidR="00570DB6">
        <w:t>Создание т</w:t>
      </w:r>
      <w:r>
        <w:t>риггер</w:t>
      </w:r>
      <w:r w:rsidR="00570DB6">
        <w:t>а</w:t>
      </w:r>
      <w:r>
        <w:t>, который "подписывает" нового пользователя на уведомления</w:t>
      </w:r>
    </w:p>
    <w:p w14:paraId="08AB9BB9" w14:textId="081EEE33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DELIMITER //</w:t>
      </w:r>
    </w:p>
    <w:p w14:paraId="3A81C6C6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CREATE TRIGGER </w:t>
      </w:r>
      <w:proofErr w:type="spellStart"/>
      <w:r w:rsidRPr="00CD022C">
        <w:rPr>
          <w:lang w:val="en-US"/>
        </w:rPr>
        <w:t>after_user_insert</w:t>
      </w:r>
      <w:proofErr w:type="spellEnd"/>
    </w:p>
    <w:p w14:paraId="1FB3671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AFTER INSERT ON user</w:t>
      </w:r>
    </w:p>
    <w:p w14:paraId="4087541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FOR EACH ROW</w:t>
      </w:r>
    </w:p>
    <w:p w14:paraId="22B1FC08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>BEGIN</w:t>
      </w:r>
    </w:p>
    <w:p w14:paraId="211E742F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INSERT INTO recipient (</w:t>
      </w:r>
      <w:proofErr w:type="spellStart"/>
      <w:r w:rsidRPr="00CD022C">
        <w:rPr>
          <w:lang w:val="en-US"/>
        </w:rPr>
        <w:t>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  <w:r w:rsidRPr="00CD022C">
        <w:rPr>
          <w:lang w:val="en-US"/>
        </w:rPr>
        <w:t>)</w:t>
      </w:r>
    </w:p>
    <w:p w14:paraId="285BE82C" w14:textId="77777777" w:rsidR="00CD022C" w:rsidRPr="00CD022C" w:rsidRDefault="00CD022C" w:rsidP="00CD022C">
      <w:pPr>
        <w:pStyle w:val="aff0"/>
        <w:rPr>
          <w:lang w:val="en-US"/>
        </w:rPr>
      </w:pPr>
      <w:r w:rsidRPr="00CD022C">
        <w:rPr>
          <w:lang w:val="en-US"/>
        </w:rPr>
        <w:t xml:space="preserve">    SELECT </w:t>
      </w:r>
      <w:proofErr w:type="spellStart"/>
      <w:r w:rsidRPr="00CD022C">
        <w:rPr>
          <w:lang w:val="en-US"/>
        </w:rPr>
        <w:t>NEW.chat_id</w:t>
      </w:r>
      <w:proofErr w:type="spellEnd"/>
      <w:r w:rsidRPr="00CD022C">
        <w:rPr>
          <w:lang w:val="en-US"/>
        </w:rPr>
        <w:t xml:space="preserve">, </w:t>
      </w:r>
      <w:proofErr w:type="spellStart"/>
      <w:r w:rsidRPr="00CD022C">
        <w:rPr>
          <w:lang w:val="en-US"/>
        </w:rPr>
        <w:t>notification_id</w:t>
      </w:r>
      <w:proofErr w:type="spellEnd"/>
    </w:p>
    <w:p w14:paraId="68E6A331" w14:textId="77777777" w:rsidR="00CD022C" w:rsidRDefault="00CD022C" w:rsidP="00CD022C">
      <w:pPr>
        <w:pStyle w:val="aff0"/>
      </w:pPr>
      <w:r w:rsidRPr="00CD022C">
        <w:rPr>
          <w:lang w:val="en-US"/>
        </w:rPr>
        <w:t xml:space="preserve">    </w:t>
      </w:r>
      <w:r>
        <w:t xml:space="preserve">FROM </w:t>
      </w:r>
      <w:proofErr w:type="spellStart"/>
      <w:r>
        <w:t>notification</w:t>
      </w:r>
      <w:proofErr w:type="spellEnd"/>
      <w:r>
        <w:t>;</w:t>
      </w:r>
    </w:p>
    <w:p w14:paraId="36894F90" w14:textId="25A4C683" w:rsidR="00CD022C" w:rsidRDefault="00CD022C" w:rsidP="00CD022C">
      <w:pPr>
        <w:pStyle w:val="aff0"/>
      </w:pPr>
      <w:r>
        <w:t>END; //</w:t>
      </w:r>
    </w:p>
    <w:p w14:paraId="26C5C945" w14:textId="4CBE178F" w:rsidR="00CD022C" w:rsidRPr="00154AC6" w:rsidRDefault="00CD022C" w:rsidP="00CD022C">
      <w:pPr>
        <w:pStyle w:val="aff0"/>
        <w:rPr>
          <w:lang w:val="en-US"/>
        </w:rPr>
      </w:pPr>
      <w:proofErr w:type="gramStart"/>
      <w:r>
        <w:t>DELIMITER ;</w:t>
      </w:r>
      <w:proofErr w:type="gramEnd"/>
    </w:p>
    <w:p w14:paraId="36513B6A" w14:textId="7E9CB7A6" w:rsidR="00046A82" w:rsidRDefault="007B1296" w:rsidP="007B1296">
      <w:pPr>
        <w:pStyle w:val="2"/>
      </w:pPr>
      <w:bookmarkStart w:id="11" w:name="_Toc199288317"/>
      <w:r>
        <w:t>Администрирование и защита базы данных</w:t>
      </w:r>
      <w:bookmarkEnd w:id="11"/>
    </w:p>
    <w:p w14:paraId="7DA6C6AC" w14:textId="16BA34A4" w:rsidR="00F10A85" w:rsidRDefault="00F10A85" w:rsidP="007B1296">
      <w:pPr>
        <w:pStyle w:val="a3"/>
      </w:pPr>
      <w:r w:rsidRPr="00F10A85">
        <w:t xml:space="preserve">Для разграничения прав доступа к </w:t>
      </w:r>
      <w:r w:rsidR="009E5DF0">
        <w:t>БД</w:t>
      </w:r>
      <w:r w:rsidRPr="00F10A85">
        <w:t xml:space="preserve"> необходимо создать роли, соответствующие следующим категориям пользователей</w:t>
      </w:r>
      <w:proofErr w:type="gramStart"/>
      <w:r w:rsidRPr="00F10A85">
        <w:t>:</w:t>
      </w:r>
      <w:proofErr w:type="gramEnd"/>
      <w:r w:rsidRPr="00F10A85">
        <w:t xml:space="preserve"> призывник </w:t>
      </w:r>
      <w:r w:rsidR="00B550C7">
        <w:t>–</w:t>
      </w:r>
      <w:r w:rsidRPr="00F10A85">
        <w:t xml:space="preserve"> права на чтение информации о вопросах; военный комиссар </w:t>
      </w:r>
      <w:r w:rsidR="00B550C7">
        <w:t>–</w:t>
      </w:r>
      <w:r w:rsidRPr="00F10A85">
        <w:t xml:space="preserve"> права на чтение и запись данных в </w:t>
      </w:r>
      <w:r w:rsidR="004B51D0">
        <w:t>БД</w:t>
      </w:r>
      <w:r w:rsidRPr="00F10A85">
        <w:t>.</w:t>
      </w:r>
    </w:p>
    <w:p w14:paraId="7E97C507" w14:textId="3F38156A" w:rsidR="00EB148B" w:rsidRDefault="00EB148B" w:rsidP="007B1296">
      <w:pPr>
        <w:pStyle w:val="a3"/>
      </w:pPr>
      <w:r>
        <w:t>Создание роли</w:t>
      </w:r>
      <w:r w:rsidR="00CF750B">
        <w:t xml:space="preserve"> и</w:t>
      </w:r>
      <w:r>
        <w:t xml:space="preserve"> пользователя приведены в листинге 4.</w:t>
      </w:r>
    </w:p>
    <w:p w14:paraId="659A6297" w14:textId="77777777" w:rsidR="00CF750B" w:rsidRDefault="00CF750B" w:rsidP="007B1296">
      <w:pPr>
        <w:pStyle w:val="a3"/>
      </w:pPr>
    </w:p>
    <w:p w14:paraId="3608C85C" w14:textId="7410E9E0" w:rsidR="00000817" w:rsidRPr="00000817" w:rsidRDefault="00000817" w:rsidP="00000817">
      <w:r>
        <w:t>Листинг</w:t>
      </w:r>
      <w:r w:rsidR="00CF750B">
        <w:t xml:space="preserve"> 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</w:t>
      </w:r>
      <w:r w:rsidR="00F21B25">
        <w:t>роли и пользователя</w:t>
      </w:r>
    </w:p>
    <w:p w14:paraId="2B795314" w14:textId="77777777" w:rsidR="001A7905" w:rsidRPr="001A7905" w:rsidRDefault="001A7905" w:rsidP="001A7905">
      <w:pPr>
        <w:pStyle w:val="aff0"/>
      </w:pPr>
      <w:r w:rsidRPr="001A7905">
        <w:t>-- Создание роли и присвоение ей прав</w:t>
      </w:r>
    </w:p>
    <w:p w14:paraId="6874DF36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CREATE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>;</w:t>
      </w:r>
    </w:p>
    <w:p w14:paraId="66A3F641" w14:textId="77777777" w:rsidR="001A7905" w:rsidRPr="001A7905" w:rsidRDefault="001A7905" w:rsidP="001A7905">
      <w:pPr>
        <w:pStyle w:val="aff0"/>
      </w:pPr>
      <w:r w:rsidRPr="001A7905">
        <w:rPr>
          <w:lang w:val="en-US"/>
        </w:rPr>
        <w:t xml:space="preserve">GRANT SELECT, INSERT, UPDATE, DELETE ON </w:t>
      </w:r>
      <w:proofErr w:type="gramStart"/>
      <w:r w:rsidRPr="001A7905">
        <w:rPr>
          <w:lang w:val="en-US"/>
        </w:rPr>
        <w:t>voenkom.*</w:t>
      </w:r>
      <w:proofErr w:type="gramEnd"/>
      <w:r w:rsidRPr="001A7905">
        <w:rPr>
          <w:lang w:val="en-US"/>
        </w:rPr>
        <w:t xml:space="preserve"> </w:t>
      </w:r>
      <w:r w:rsidRPr="001A7905">
        <w:t xml:space="preserve">TO </w:t>
      </w:r>
      <w:proofErr w:type="spellStart"/>
      <w:r w:rsidRPr="001A7905">
        <w:t>military_recruitment_officer</w:t>
      </w:r>
      <w:proofErr w:type="spellEnd"/>
      <w:r w:rsidRPr="001A7905">
        <w:t>;</w:t>
      </w:r>
    </w:p>
    <w:p w14:paraId="3B2AFB13" w14:textId="44176F07" w:rsidR="001A7905" w:rsidRPr="001A7905" w:rsidRDefault="001A7905" w:rsidP="001A7905">
      <w:pPr>
        <w:pStyle w:val="aff0"/>
      </w:pPr>
      <w:r w:rsidRPr="001A7905">
        <w:t xml:space="preserve">-- </w:t>
      </w:r>
      <w:r w:rsidR="008C0BFF" w:rsidRPr="001A7905">
        <w:t>Создание</w:t>
      </w:r>
      <w:r w:rsidRPr="001A7905">
        <w:t xml:space="preserve"> пользователя и назначение ему роли</w:t>
      </w:r>
    </w:p>
    <w:p w14:paraId="7AEECB1C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>CREATE USER 'commissar'@'%' IDENTIFIED BY '19450509';</w:t>
      </w:r>
    </w:p>
    <w:p w14:paraId="35F2EEC1" w14:textId="77777777" w:rsidR="001A7905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GRANT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066D9C10" w14:textId="43BE2613" w:rsidR="00000817" w:rsidRPr="001A7905" w:rsidRDefault="001A7905" w:rsidP="001A7905">
      <w:pPr>
        <w:pStyle w:val="aff0"/>
        <w:rPr>
          <w:lang w:val="en-US"/>
        </w:rPr>
      </w:pPr>
      <w:r w:rsidRPr="001A7905">
        <w:rPr>
          <w:lang w:val="en-US"/>
        </w:rPr>
        <w:t xml:space="preserve">SET DEFAULT ROLE </w:t>
      </w:r>
      <w:proofErr w:type="spellStart"/>
      <w:r w:rsidRPr="001A7905">
        <w:rPr>
          <w:lang w:val="en-US"/>
        </w:rPr>
        <w:t>military_recruitment_officer</w:t>
      </w:r>
      <w:proofErr w:type="spellEnd"/>
      <w:r w:rsidRPr="001A7905">
        <w:rPr>
          <w:lang w:val="en-US"/>
        </w:rPr>
        <w:t xml:space="preserve"> TO 'commissar'@'%';</w:t>
      </w:r>
    </w:p>
    <w:p w14:paraId="26BF5428" w14:textId="348BB9E6" w:rsidR="00E53582" w:rsidRDefault="00005096" w:rsidP="007B1296">
      <w:pPr>
        <w:pStyle w:val="a3"/>
      </w:pPr>
      <w:r>
        <w:lastRenderedPageBreak/>
        <w:t xml:space="preserve">В ходе практики был использован локальный сервер </w:t>
      </w:r>
      <w:proofErr w:type="spellStart"/>
      <w:r>
        <w:t>OpenServer</w:t>
      </w:r>
      <w:proofErr w:type="spellEnd"/>
      <w:r>
        <w:t xml:space="preserve"> для хранения БД и </w:t>
      </w:r>
      <w:proofErr w:type="spellStart"/>
      <w:r>
        <w:t>PhpMyAdmin</w:t>
      </w:r>
      <w:proofErr w:type="spellEnd"/>
      <w:r>
        <w:t xml:space="preserve"> для администрирования </w:t>
      </w:r>
      <w:r w:rsidRPr="00700C72">
        <w:t>СУБД.</w:t>
      </w:r>
      <w:r>
        <w:t xml:space="preserve"> Резервная копия БД была создана при помощи инструмента </w:t>
      </w:r>
      <w:proofErr w:type="spellStart"/>
      <w:r w:rsidRPr="00CC56FE">
        <w:rPr>
          <w:highlight w:val="red"/>
        </w:rPr>
        <w:t>PhpMyAdmin</w:t>
      </w:r>
      <w:proofErr w:type="spellEnd"/>
      <w:r>
        <w:t xml:space="preserve"> – экспорт, в виде SQL скрипта. Для того, чтобы создать резервную копию БД в </w:t>
      </w:r>
      <w:proofErr w:type="spellStart"/>
      <w:r w:rsidRPr="00CC56FE">
        <w:rPr>
          <w:highlight w:val="red"/>
        </w:rPr>
        <w:t>PhpMyAdminer</w:t>
      </w:r>
      <w:proofErr w:type="spellEnd"/>
      <w:r>
        <w:t>, необходимо</w:t>
      </w:r>
      <w:r w:rsidR="00CC56FE" w:rsidRPr="00CC56FE">
        <w:t xml:space="preserve">: </w:t>
      </w:r>
      <w:r w:rsidR="00CC56FE" w:rsidRPr="00840047">
        <w:rPr>
          <w:b/>
          <w:highlight w:val="yellow"/>
        </w:rPr>
        <w:t xml:space="preserve">*вверху помечено красным, так ты использовал </w:t>
      </w:r>
      <w:r w:rsidR="00CC56FE" w:rsidRPr="00840047">
        <w:rPr>
          <w:b/>
          <w:highlight w:val="yellow"/>
          <w:lang w:val="en-US"/>
        </w:rPr>
        <w:t>PhpMyAdmin</w:t>
      </w:r>
      <w:r w:rsidR="00CC56FE" w:rsidRPr="00840047">
        <w:rPr>
          <w:b/>
          <w:highlight w:val="yellow"/>
        </w:rPr>
        <w:t xml:space="preserve"> или </w:t>
      </w:r>
      <w:proofErr w:type="spellStart"/>
      <w:r w:rsidR="00CC56FE" w:rsidRPr="00840047">
        <w:rPr>
          <w:b/>
          <w:highlight w:val="yellow"/>
          <w:lang w:val="en-US"/>
        </w:rPr>
        <w:t>PhpMyAdminer</w:t>
      </w:r>
      <w:proofErr w:type="spellEnd"/>
      <w:r w:rsidR="00CC56FE" w:rsidRPr="00840047">
        <w:rPr>
          <w:b/>
          <w:highlight w:val="yellow"/>
        </w:rPr>
        <w:t>???*</w:t>
      </w:r>
    </w:p>
    <w:p w14:paraId="49864C10" w14:textId="5F34FB14" w:rsidR="00005096" w:rsidRDefault="00B77E54" w:rsidP="00005096">
      <w:pPr>
        <w:pStyle w:val="a1"/>
      </w:pPr>
      <w:r>
        <w:t>выбрать</w:t>
      </w:r>
      <w:r w:rsidR="00005096">
        <w:t xml:space="preserve"> нужную </w:t>
      </w:r>
      <w:r w:rsidR="00005096" w:rsidRPr="00700C72">
        <w:t>БД</w:t>
      </w:r>
      <w:r w:rsidR="00005096">
        <w:t xml:space="preserve"> и в верхне</w:t>
      </w:r>
      <w:r>
        <w:t>й части</w:t>
      </w:r>
      <w:r w:rsidR="00005096">
        <w:t xml:space="preserve"> меню выбрать пункт «Экспорт»</w:t>
      </w:r>
      <w:r w:rsidR="00005096" w:rsidRPr="00005096">
        <w:t>;</w:t>
      </w:r>
    </w:p>
    <w:p w14:paraId="7F264A66" w14:textId="25292EF3" w:rsidR="00005096" w:rsidRPr="00005096" w:rsidRDefault="00005096" w:rsidP="00005096">
      <w:pPr>
        <w:pStyle w:val="a1"/>
      </w:pPr>
      <w:r>
        <w:t xml:space="preserve">после откроется окно </w:t>
      </w:r>
      <w:r w:rsidR="00B77E54">
        <w:t>для настройки экспорта</w:t>
      </w:r>
      <w:r w:rsidR="00B77E54" w:rsidRPr="00B77E54">
        <w:t>;</w:t>
      </w:r>
    </w:p>
    <w:p w14:paraId="27D55ED3" w14:textId="26F96F73" w:rsidR="00005096" w:rsidRPr="00005096" w:rsidRDefault="00005096" w:rsidP="00005096">
      <w:pPr>
        <w:pStyle w:val="a1"/>
      </w:pPr>
      <w:r>
        <w:t>в</w:t>
      </w:r>
      <w:r w:rsidR="00E31B10">
        <w:t xml:space="preserve"> этом окне можно выбрать </w:t>
      </w:r>
      <w:r w:rsidR="00F57092">
        <w:t xml:space="preserve">формат файла для экспорта и </w:t>
      </w:r>
      <w:r w:rsidR="00E31B10">
        <w:t>метод экспорта: «Быстрый» – отображает минимум настроек</w:t>
      </w:r>
      <w:r w:rsidR="006E6624">
        <w:t>,</w:t>
      </w:r>
      <w:r w:rsidR="00E31B10">
        <w:t xml:space="preserve"> и «Обычный» – отображает все возможные настройки</w:t>
      </w:r>
      <w:r w:rsidRPr="00005096">
        <w:t>;</w:t>
      </w:r>
    </w:p>
    <w:p w14:paraId="3308FDC8" w14:textId="66DAAE0B" w:rsidR="00005096" w:rsidRDefault="002C5AFD" w:rsidP="00005096">
      <w:pPr>
        <w:pStyle w:val="a1"/>
      </w:pPr>
      <w:r>
        <w:t>после всех махинаций нажать на кнопку «Вперёд» для</w:t>
      </w:r>
      <w:r w:rsidR="00005096">
        <w:t xml:space="preserve"> скачивани</w:t>
      </w:r>
      <w:r>
        <w:t>я</w:t>
      </w:r>
      <w:r w:rsidR="00005096">
        <w:t xml:space="preserve"> </w:t>
      </w:r>
      <w:r w:rsidR="00005096" w:rsidRPr="00700C72">
        <w:t>SQL</w:t>
      </w:r>
      <w:r w:rsidR="00700C72">
        <w:t>-</w:t>
      </w:r>
      <w:r w:rsidR="00005096">
        <w:t>скрипта с резервной копией БД</w:t>
      </w:r>
      <w:r w:rsidR="00005096" w:rsidRPr="00005096">
        <w:t>.</w:t>
      </w:r>
    </w:p>
    <w:p w14:paraId="328F9650" w14:textId="39F7F732" w:rsidR="00005096" w:rsidRPr="00F31BF1" w:rsidRDefault="00005096" w:rsidP="007B1296">
      <w:pPr>
        <w:pStyle w:val="a3"/>
      </w:pPr>
      <w:r>
        <w:t>Для восстановления БД из резервной копии необходимо запустить SQL</w:t>
      </w:r>
      <w:r w:rsidR="00700C72">
        <w:t>-</w:t>
      </w:r>
      <w:r>
        <w:t>скрипт, полученный при экспорте.</w:t>
      </w:r>
    </w:p>
    <w:p w14:paraId="5202A6A6" w14:textId="77777777" w:rsidR="00F116CE" w:rsidRDefault="00F116CE" w:rsidP="00F116CE">
      <w:pPr>
        <w:pStyle w:val="1"/>
      </w:pPr>
      <w:bookmarkStart w:id="12" w:name="_Toc199288318"/>
      <w:r>
        <w:lastRenderedPageBreak/>
        <w:t>Выполнение работ по ПМ.01</w:t>
      </w:r>
      <w:bookmarkEnd w:id="12"/>
    </w:p>
    <w:p w14:paraId="5B04B598" w14:textId="1A7F0CB7" w:rsidR="0046139F" w:rsidRDefault="007B1296" w:rsidP="0046139F">
      <w:pPr>
        <w:pStyle w:val="2"/>
      </w:pPr>
      <w:bookmarkStart w:id="13" w:name="_Toc199288319"/>
      <w:r>
        <w:t>Проектирование программного обеспечения</w:t>
      </w:r>
      <w:bookmarkEnd w:id="13"/>
    </w:p>
    <w:p w14:paraId="6BC6C3D7" w14:textId="267983B2" w:rsidR="00C62749" w:rsidRPr="004D4229" w:rsidRDefault="00C62749" w:rsidP="0046139F">
      <w:pPr>
        <w:pStyle w:val="a3"/>
      </w:pPr>
      <w:r w:rsidRPr="00722B58">
        <w:t>Разрабатываемое ПО предназначено для предоставления призывникам оперативного доступа к актуальной информации о срочной военной службе</w:t>
      </w:r>
      <w:r w:rsidR="004D4229" w:rsidRPr="00722B58">
        <w:t xml:space="preserve">. </w:t>
      </w:r>
      <w:r w:rsidR="00DD05F3" w:rsidRPr="00DD05F3">
        <w:t xml:space="preserve">Требуется разработать </w:t>
      </w:r>
      <w:r w:rsidR="003C078D">
        <w:t>телеграм</w:t>
      </w:r>
      <w:r w:rsidR="00DD05F3" w:rsidRPr="00DD05F3">
        <w:t>-бота для получения информации по предложенным вопросам и предоставления ответа в виде документа или фотографии</w:t>
      </w:r>
      <w:r w:rsidR="00DD05F3">
        <w:t>.</w:t>
      </w:r>
    </w:p>
    <w:p w14:paraId="0801804C" w14:textId="1CB746A2" w:rsidR="00C109B0" w:rsidRDefault="0046139F" w:rsidP="00114615">
      <w:pPr>
        <w:pStyle w:val="a3"/>
      </w:pPr>
      <w:r>
        <w:t>ПО предполагает, что пользователь (призывник) выбирает категорию вопроса и интересующий его вопрос, после чего получает соответствующую информацию, а также</w:t>
      </w:r>
      <w:r w:rsidR="00C109B0" w:rsidRPr="00C109B0">
        <w:t xml:space="preserve"> </w:t>
      </w:r>
      <w:r w:rsidR="00C109B0">
        <w:t>возможност</w:t>
      </w:r>
      <w:r w:rsidR="00C109B0" w:rsidRPr="00284712">
        <w:t>ь:</w:t>
      </w:r>
    </w:p>
    <w:p w14:paraId="3B6093B5" w14:textId="0A731AAC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 xml:space="preserve">ответ на вопрос </w:t>
      </w:r>
      <w:r>
        <w:t>документом или фото-памятку к нему</w:t>
      </w:r>
      <w:r w:rsidR="008F210F" w:rsidRPr="008F210F">
        <w:t>;</w:t>
      </w:r>
    </w:p>
    <w:p w14:paraId="4C7FA2BC" w14:textId="4D3B9884" w:rsidR="00C109B0" w:rsidRDefault="0046139F" w:rsidP="00C109B0">
      <w:pPr>
        <w:pStyle w:val="a3"/>
        <w:numPr>
          <w:ilvl w:val="0"/>
          <w:numId w:val="12"/>
        </w:numPr>
        <w:ind w:left="0" w:firstLine="709"/>
      </w:pPr>
      <w:r>
        <w:t xml:space="preserve">скачать </w:t>
      </w:r>
      <w:r w:rsidR="00A125AF">
        <w:t>все ответы на вопросы</w:t>
      </w:r>
      <w:r>
        <w:t xml:space="preserve"> документом или все фото-памятки архивом</w:t>
      </w:r>
      <w:r w:rsidR="00C109B0">
        <w:t>.</w:t>
      </w:r>
    </w:p>
    <w:p w14:paraId="2332E409" w14:textId="77777777" w:rsidR="00401BFB" w:rsidRDefault="00114615" w:rsidP="00114615">
      <w:pPr>
        <w:pStyle w:val="a3"/>
      </w:pPr>
      <w:r>
        <w:t>Также есть возможность получать уведомления о важных обновлениях</w:t>
      </w:r>
      <w:r w:rsidR="00FF2CD2">
        <w:t xml:space="preserve"> и событиях (например, изменения в законодательстве и сроки призыва).</w:t>
      </w:r>
    </w:p>
    <w:p w14:paraId="79C5B33C" w14:textId="66B79B0C" w:rsidR="00114615" w:rsidRDefault="00401BFB" w:rsidP="00114615">
      <w:pPr>
        <w:pStyle w:val="a3"/>
      </w:pPr>
      <w:r>
        <w:t>На рисунке 4 представлены пути взаимодействия с разрабатываемым ПО.</w:t>
      </w:r>
    </w:p>
    <w:p w14:paraId="1F2C2955" w14:textId="444072BC" w:rsidR="007B1296" w:rsidRDefault="007D15CC" w:rsidP="00F86C7E">
      <w:pPr>
        <w:pStyle w:val="afd"/>
        <w:jc w:val="both"/>
        <w:rPr>
          <w:lang w:val="en-US"/>
        </w:rPr>
      </w:pPr>
      <w:r w:rsidRPr="007D15CC">
        <w:rPr>
          <w:lang w:val="en-US"/>
        </w:rPr>
        <w:lastRenderedPageBreak/>
        <w:drawing>
          <wp:inline distT="0" distB="0" distL="0" distR="0" wp14:anchorId="777E60C6" wp14:editId="35437202">
            <wp:extent cx="5938813" cy="316850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7" b="1747"/>
                    <a:stretch/>
                  </pic:blipFill>
                  <pic:spPr bwMode="auto">
                    <a:xfrm>
                      <a:off x="0" y="0"/>
                      <a:ext cx="5939790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67DC" w14:textId="2BF472A4" w:rsidR="000C03D0" w:rsidRPr="000C03D0" w:rsidRDefault="000C03D0" w:rsidP="000C03D0">
      <w:pPr>
        <w:pStyle w:val="afe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>
        <w:rPr>
          <w:lang w:val="en-US"/>
        </w:rPr>
        <w:instrText xml:space="preserve"> </w:instrText>
      </w:r>
      <w:r w:rsidRPr="00CE3B5E">
        <w:instrText xml:space="preserve">#" </w:instrText>
      </w:r>
      <w:r>
        <w:fldChar w:fldCharType="separate"/>
      </w:r>
      <w:r w:rsidR="009A3187">
        <w:rPr>
          <w:noProof/>
        </w:rPr>
        <w:t>Рисунок</w:t>
      </w:r>
      <w:r w:rsidR="009A3187">
        <w:rPr>
          <w:noProof/>
          <w:lang w:val="en-US"/>
        </w:rPr>
        <w:t xml:space="preserve"> </w:t>
      </w:r>
      <w:r w:rsidR="006329A2">
        <w:rPr>
          <w:noProof/>
          <w:lang w:val="en-US"/>
        </w:rPr>
        <w:t>4</w:t>
      </w:r>
      <w:r>
        <w:fldChar w:fldCharType="end"/>
      </w:r>
      <w:r>
        <w:t xml:space="preserve"> </w:t>
      </w:r>
      <w:r w:rsidRPr="000C03D0">
        <w:t>– Диаграмма прецедентов</w:t>
      </w:r>
    </w:p>
    <w:p w14:paraId="67AF55C9" w14:textId="77777777" w:rsidR="007B1296" w:rsidRDefault="007B1296" w:rsidP="007B1296">
      <w:pPr>
        <w:pStyle w:val="2"/>
      </w:pPr>
      <w:bookmarkStart w:id="14" w:name="_Toc199288320"/>
      <w:r>
        <w:t>Разработка программных модулей</w:t>
      </w:r>
      <w:bookmarkEnd w:id="14"/>
    </w:p>
    <w:p w14:paraId="5492CB56" w14:textId="10852A1B" w:rsidR="008C1BFE" w:rsidRPr="008C1BFE" w:rsidRDefault="00184EB6" w:rsidP="008C1BFE">
      <w:pPr>
        <w:pStyle w:val="a3"/>
      </w:pPr>
      <w:r>
        <w:t xml:space="preserve">Во время прохождения производственной практики разработан </w:t>
      </w:r>
      <w:r w:rsidR="0053564E">
        <w:t xml:space="preserve">телеграм-бот при помощи библиотеки </w:t>
      </w:r>
      <w:r w:rsidR="0053564E">
        <w:rPr>
          <w:lang w:val="en-US"/>
        </w:rPr>
        <w:t>Telegram</w:t>
      </w:r>
      <w:r w:rsidR="0053564E" w:rsidRPr="0053564E">
        <w:t>.</w:t>
      </w:r>
      <w:r w:rsidR="0053564E">
        <w:rPr>
          <w:lang w:val="en-US"/>
        </w:rPr>
        <w:t>Bot</w:t>
      </w:r>
      <w:r w:rsidR="0053564E" w:rsidRPr="0053564E">
        <w:t xml:space="preserve"> </w:t>
      </w:r>
      <w:r w:rsidR="0053564E">
        <w:t xml:space="preserve">на языке </w:t>
      </w:r>
      <w:r w:rsidR="0053564E">
        <w:rPr>
          <w:lang w:val="en-US"/>
        </w:rPr>
        <w:t>C</w:t>
      </w:r>
      <w:r w:rsidR="0053564E" w:rsidRPr="0053564E">
        <w:t xml:space="preserve"># </w:t>
      </w:r>
      <w:r w:rsidR="0053564E">
        <w:t xml:space="preserve">в среде разработки </w:t>
      </w:r>
      <w:r w:rsidR="0053564E">
        <w:rPr>
          <w:lang w:val="en-US"/>
        </w:rPr>
        <w:t>Visual</w:t>
      </w:r>
      <w:r w:rsidR="0053564E" w:rsidRPr="0053564E">
        <w:t xml:space="preserve"> </w:t>
      </w:r>
      <w:r w:rsidR="0053564E">
        <w:rPr>
          <w:lang w:val="en-US"/>
        </w:rPr>
        <w:t>Studio</w:t>
      </w:r>
      <w:r w:rsidR="0053564E" w:rsidRPr="0053564E">
        <w:t xml:space="preserve"> 2022.</w:t>
      </w:r>
      <w:r w:rsidR="0053564E">
        <w:t xml:space="preserve"> </w:t>
      </w:r>
      <w:r w:rsidR="008C1BFE">
        <w:t xml:space="preserve">Доступ к БД </w:t>
      </w:r>
      <w:r w:rsidR="005B2D20" w:rsidRPr="00477C8D">
        <w:t xml:space="preserve">осуществляется </w:t>
      </w:r>
      <w:r w:rsidR="008C1BFE" w:rsidRPr="00477C8D">
        <w:t xml:space="preserve">через </w:t>
      </w:r>
      <w:r w:rsidR="0012786F" w:rsidRPr="00237ECB">
        <w:rPr>
          <w:lang w:val="en-US"/>
        </w:rPr>
        <w:t>API</w:t>
      </w:r>
      <w:r w:rsidR="00A429C9" w:rsidRPr="00237ECB">
        <w:t xml:space="preserve">, разработанное на </w:t>
      </w:r>
      <w:r w:rsidR="00A429C9" w:rsidRPr="00237ECB">
        <w:rPr>
          <w:lang w:val="en-US"/>
        </w:rPr>
        <w:t>ASP</w:t>
      </w:r>
      <w:r w:rsidR="00A429C9" w:rsidRPr="00237ECB">
        <w:t>.</w:t>
      </w:r>
      <w:r w:rsidR="00A429C9" w:rsidRPr="00237ECB">
        <w:rPr>
          <w:lang w:val="en-US"/>
        </w:rPr>
        <w:t>NET</w:t>
      </w:r>
      <w:r w:rsidR="00A429C9" w:rsidRPr="00237ECB">
        <w:t xml:space="preserve"> </w:t>
      </w:r>
      <w:r w:rsidR="00A429C9" w:rsidRPr="00237ECB">
        <w:rPr>
          <w:lang w:val="en-US"/>
        </w:rPr>
        <w:t>Core</w:t>
      </w:r>
      <w:r w:rsidR="00A429C9" w:rsidRPr="00237ECB">
        <w:t xml:space="preserve"> 8.0</w:t>
      </w:r>
      <w:r w:rsidR="00477C8D" w:rsidRPr="00237ECB">
        <w:t>, где в</w:t>
      </w:r>
      <w:r w:rsidR="00A429C9" w:rsidRPr="00237ECB">
        <w:t xml:space="preserve">заимодействие </w:t>
      </w:r>
      <w:r w:rsidR="00904A06" w:rsidRPr="00237ECB">
        <w:t xml:space="preserve">с БД </w:t>
      </w:r>
      <w:r w:rsidR="00A429C9" w:rsidRPr="00237ECB">
        <w:t xml:space="preserve">реализовано через </w:t>
      </w:r>
      <w:r w:rsidR="00904A06" w:rsidRPr="00237ECB">
        <w:t xml:space="preserve">ORM </w:t>
      </w:r>
      <w:proofErr w:type="spellStart"/>
      <w:r w:rsidR="00904A06" w:rsidRPr="00237ECB">
        <w:t>Entity</w:t>
      </w:r>
      <w:proofErr w:type="spellEnd"/>
      <w:r w:rsidR="00904A06" w:rsidRPr="00237ECB">
        <w:t xml:space="preserve"> </w:t>
      </w:r>
      <w:proofErr w:type="spellStart"/>
      <w:r w:rsidR="00904A06" w:rsidRPr="00237ECB">
        <w:t>Framework</w:t>
      </w:r>
      <w:proofErr w:type="spellEnd"/>
      <w:r w:rsidR="00904A06" w:rsidRPr="00237ECB">
        <w:t xml:space="preserve"> </w:t>
      </w:r>
      <w:proofErr w:type="spellStart"/>
      <w:r w:rsidR="00904A06" w:rsidRPr="00237ECB">
        <w:t>Core</w:t>
      </w:r>
      <w:proofErr w:type="spellEnd"/>
      <w:r w:rsidR="00904A06" w:rsidRPr="00237ECB">
        <w:t xml:space="preserve"> и библиотек</w:t>
      </w:r>
      <w:r w:rsidR="00A429C9" w:rsidRPr="00237ECB">
        <w:t>у</w:t>
      </w:r>
      <w:r w:rsidR="00904A06" w:rsidRPr="00237ECB">
        <w:t xml:space="preserve"> </w:t>
      </w:r>
      <w:proofErr w:type="spellStart"/>
      <w:r w:rsidR="00904A06" w:rsidRPr="00237ECB">
        <w:t>MySql.Data</w:t>
      </w:r>
      <w:proofErr w:type="spellEnd"/>
      <w:r w:rsidR="00645881" w:rsidRPr="00237ECB">
        <w:t>.</w:t>
      </w:r>
    </w:p>
    <w:p w14:paraId="22A54055" w14:textId="65E6F5BE" w:rsidR="000C03D0" w:rsidRDefault="00685D69" w:rsidP="000C03D0">
      <w:pPr>
        <w:pStyle w:val="a3"/>
      </w:pPr>
      <w:r>
        <w:t>Для отображения категорий вопросов</w:t>
      </w:r>
      <w:r w:rsidR="00722B58">
        <w:t xml:space="preserve"> </w:t>
      </w:r>
      <w:r>
        <w:t xml:space="preserve">реализован метод </w:t>
      </w:r>
      <w:proofErr w:type="spellStart"/>
      <w:r>
        <w:rPr>
          <w:lang w:val="en-US"/>
        </w:rPr>
        <w:t>GetCategoriesAsync</w:t>
      </w:r>
      <w:proofErr w:type="spellEnd"/>
      <w:r w:rsidRPr="00685D69">
        <w:t xml:space="preserve">. </w:t>
      </w:r>
      <w:r>
        <w:t xml:space="preserve">Код метода приведён в листинге 5. Отображение категорий </w:t>
      </w:r>
      <w:r w:rsidR="00E34957">
        <w:t xml:space="preserve">вопросов </w:t>
      </w:r>
      <w:r w:rsidR="002E6A73">
        <w:t xml:space="preserve">в чате </w:t>
      </w:r>
      <w:r w:rsidR="00FD343B">
        <w:t xml:space="preserve">с </w:t>
      </w:r>
      <w:r w:rsidR="002E6A73">
        <w:t>телеграм-бот</w:t>
      </w:r>
      <w:r w:rsidR="00FD343B">
        <w:t>ом</w:t>
      </w:r>
      <w:r w:rsidR="002E6A73">
        <w:t xml:space="preserve"> </w:t>
      </w:r>
      <w:r>
        <w:t>представлен</w:t>
      </w:r>
      <w:r w:rsidR="002E6A73">
        <w:t>о</w:t>
      </w:r>
      <w:r>
        <w:t xml:space="preserve"> рисунком 5.</w:t>
      </w:r>
    </w:p>
    <w:p w14:paraId="1B336A22" w14:textId="4B309C91" w:rsidR="003C13AF" w:rsidRDefault="003C13AF" w:rsidP="000C03D0">
      <w:pPr>
        <w:pStyle w:val="a3"/>
      </w:pPr>
    </w:p>
    <w:p w14:paraId="29D6217A" w14:textId="3E33F841" w:rsidR="005B2D20" w:rsidRPr="003C13AF" w:rsidRDefault="003C13AF" w:rsidP="003C13AF">
      <w:r>
        <w:t xml:space="preserve">Листинг 5 – Метод получения категорий </w:t>
      </w:r>
    </w:p>
    <w:p w14:paraId="20087ACE" w14:textId="5F152D16" w:rsidR="005B2D20" w:rsidRPr="005B4436" w:rsidRDefault="005B2D20" w:rsidP="003C13AF">
      <w:pPr>
        <w:pStyle w:val="aff0"/>
      </w:pPr>
      <w:r w:rsidRPr="005B4436">
        <w:t xml:space="preserve">// </w:t>
      </w:r>
      <w:r w:rsidR="00234225">
        <w:t>Метод</w:t>
      </w:r>
      <w:r w:rsidR="00234225" w:rsidRPr="001C5D04">
        <w:t xml:space="preserve"> </w:t>
      </w:r>
      <w:r w:rsidR="00234225">
        <w:t>п</w:t>
      </w:r>
      <w:r w:rsidR="001C5D04" w:rsidRPr="001C5D04">
        <w:t>олучени</w:t>
      </w:r>
      <w:r w:rsidR="00234225">
        <w:t>я</w:t>
      </w:r>
      <w:r w:rsidR="001C5D04" w:rsidRPr="005B4436">
        <w:t xml:space="preserve"> </w:t>
      </w:r>
      <w:r w:rsidR="001C5D04" w:rsidRPr="001C5D04">
        <w:t>категорий</w:t>
      </w:r>
      <w:r w:rsidR="001C5D04" w:rsidRPr="005B4436">
        <w:t xml:space="preserve"> </w:t>
      </w:r>
      <w:r w:rsidR="001C5D04" w:rsidRPr="001C5D04">
        <w:t>из</w:t>
      </w:r>
      <w:r w:rsidR="001C5D04" w:rsidRPr="005B4436">
        <w:t xml:space="preserve"> </w:t>
      </w:r>
      <w:r w:rsidR="001C5D04" w:rsidRPr="001C5D04">
        <w:rPr>
          <w:lang w:val="en-US"/>
        </w:rPr>
        <w:t>API</w:t>
      </w:r>
    </w:p>
    <w:p w14:paraId="6DDE826E" w14:textId="16CF0BE8" w:rsidR="003C13AF" w:rsidRPr="001C5D04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>public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async</w:t>
      </w:r>
      <w:r w:rsidRPr="001C5D04">
        <w:rPr>
          <w:lang w:val="en-US"/>
        </w:rPr>
        <w:t xml:space="preserve"> </w:t>
      </w:r>
      <w:r w:rsidRPr="003C13AF">
        <w:rPr>
          <w:lang w:val="en-US"/>
        </w:rPr>
        <w:t>Task</w:t>
      </w:r>
      <w:r w:rsidRPr="001C5D04">
        <w:rPr>
          <w:lang w:val="en-US"/>
        </w:rPr>
        <w:t>&lt;</w:t>
      </w:r>
      <w:r w:rsidRPr="003C13AF">
        <w:rPr>
          <w:lang w:val="en-US"/>
        </w:rPr>
        <w:t>List</w:t>
      </w:r>
      <w:r w:rsidRPr="001C5D04">
        <w:rPr>
          <w:lang w:val="en-US"/>
        </w:rPr>
        <w:t>&lt;</w:t>
      </w:r>
      <w:r w:rsidRPr="003C13AF">
        <w:rPr>
          <w:lang w:val="en-US"/>
        </w:rPr>
        <w:t>Category</w:t>
      </w:r>
      <w:r w:rsidRPr="001C5D04">
        <w:rPr>
          <w:lang w:val="en-US"/>
        </w:rPr>
        <w:t xml:space="preserve">&gt;&gt; </w:t>
      </w:r>
      <w:proofErr w:type="spellStart"/>
      <w:proofErr w:type="gramStart"/>
      <w:r w:rsidRPr="003C13AF">
        <w:rPr>
          <w:lang w:val="en-US"/>
        </w:rPr>
        <w:t>GetCategoriesAsync</w:t>
      </w:r>
      <w:proofErr w:type="spellEnd"/>
      <w:r w:rsidRPr="001C5D04">
        <w:rPr>
          <w:lang w:val="en-US"/>
        </w:rPr>
        <w:t>(</w:t>
      </w:r>
      <w:proofErr w:type="gramEnd"/>
      <w:r w:rsidRPr="001C5D04">
        <w:rPr>
          <w:lang w:val="en-US"/>
        </w:rPr>
        <w:t>)</w:t>
      </w:r>
    </w:p>
    <w:p w14:paraId="0C3EA04A" w14:textId="77777777" w:rsidR="003C13AF" w:rsidRPr="003C13AF" w:rsidRDefault="003C13AF" w:rsidP="003C13AF">
      <w:pPr>
        <w:pStyle w:val="aff0"/>
      </w:pPr>
      <w:r w:rsidRPr="003C13AF">
        <w:t>{</w:t>
      </w:r>
    </w:p>
    <w:p w14:paraId="5997E0C4" w14:textId="77777777" w:rsidR="003C13AF" w:rsidRPr="003C13AF" w:rsidRDefault="003C13AF" w:rsidP="003C13AF">
      <w:pPr>
        <w:pStyle w:val="aff0"/>
      </w:pPr>
      <w:r w:rsidRPr="003C13AF">
        <w:tab/>
        <w:t xml:space="preserve">// Отправляем асинхронный </w:t>
      </w:r>
      <w:r w:rsidRPr="003C13AF">
        <w:rPr>
          <w:lang w:val="en-US"/>
        </w:rPr>
        <w:t>GET</w:t>
      </w:r>
      <w:r w:rsidRPr="003C13AF">
        <w:t xml:space="preserve">-запрос к </w:t>
      </w:r>
      <w:r w:rsidRPr="003C13AF">
        <w:rPr>
          <w:lang w:val="en-US"/>
        </w:rPr>
        <w:t>API</w:t>
      </w:r>
    </w:p>
    <w:p w14:paraId="5990891A" w14:textId="01497976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var response = await _</w:t>
      </w:r>
      <w:proofErr w:type="spellStart"/>
      <w:r w:rsidRPr="003C13AF">
        <w:rPr>
          <w:lang w:val="en-US"/>
        </w:rPr>
        <w:t>httpClient.GetAsync</w:t>
      </w:r>
      <w:proofErr w:type="spellEnd"/>
      <w:r w:rsidRPr="003C13AF">
        <w:rPr>
          <w:lang w:val="en-US"/>
        </w:rPr>
        <w:t>("/</w:t>
      </w:r>
      <w:proofErr w:type="spellStart"/>
      <w:r w:rsidRPr="003C13AF">
        <w:rPr>
          <w:lang w:val="en-US"/>
        </w:rPr>
        <w:t>api</w:t>
      </w:r>
      <w:proofErr w:type="spellEnd"/>
      <w:r w:rsidRPr="003C13AF">
        <w:rPr>
          <w:lang w:val="en-US"/>
        </w:rPr>
        <w:t>/Category");</w:t>
      </w:r>
    </w:p>
    <w:p w14:paraId="18E89572" w14:textId="77777777" w:rsidR="003C13AF" w:rsidRPr="00376FC5" w:rsidRDefault="003C13AF" w:rsidP="003C13AF">
      <w:pPr>
        <w:pStyle w:val="aff0"/>
      </w:pPr>
      <w:r w:rsidRPr="003C13AF">
        <w:rPr>
          <w:lang w:val="en-US"/>
        </w:rPr>
        <w:tab/>
      </w:r>
      <w:r w:rsidRPr="00376FC5">
        <w:t>// Проверяем успешность ответа</w:t>
      </w:r>
    </w:p>
    <w:p w14:paraId="2DB9F894" w14:textId="77777777" w:rsidR="003C13AF" w:rsidRPr="00376FC5" w:rsidRDefault="003C13AF" w:rsidP="003C13AF">
      <w:pPr>
        <w:pStyle w:val="aff0"/>
      </w:pPr>
      <w:r w:rsidRPr="00376FC5">
        <w:lastRenderedPageBreak/>
        <w:tab/>
      </w:r>
      <w:r w:rsidRPr="003C13AF">
        <w:rPr>
          <w:lang w:val="en-US"/>
        </w:rPr>
        <w:t>if</w:t>
      </w:r>
      <w:r w:rsidRPr="00376FC5">
        <w:t xml:space="preserve"> </w:t>
      </w:r>
      <w:proofErr w:type="gramStart"/>
      <w:r w:rsidRPr="00376FC5">
        <w:t>(!</w:t>
      </w:r>
      <w:r w:rsidRPr="003C13AF">
        <w:rPr>
          <w:lang w:val="en-US"/>
        </w:rPr>
        <w:t>response</w:t>
      </w:r>
      <w:proofErr w:type="gramEnd"/>
      <w:r w:rsidRPr="00376FC5">
        <w:t>.</w:t>
      </w:r>
      <w:proofErr w:type="spellStart"/>
      <w:r w:rsidRPr="003C13AF">
        <w:rPr>
          <w:lang w:val="en-US"/>
        </w:rPr>
        <w:t>IsSuccessStatusCode</w:t>
      </w:r>
      <w:proofErr w:type="spellEnd"/>
      <w:r w:rsidRPr="00376FC5">
        <w:t>)</w:t>
      </w:r>
    </w:p>
    <w:p w14:paraId="52820827" w14:textId="77777777" w:rsidR="003C13AF" w:rsidRPr="003C13AF" w:rsidRDefault="003C13AF" w:rsidP="003C13AF">
      <w:pPr>
        <w:pStyle w:val="aff0"/>
      </w:pPr>
      <w:r w:rsidRPr="00376FC5">
        <w:tab/>
      </w:r>
      <w:r w:rsidRPr="00376FC5">
        <w:tab/>
      </w:r>
      <w:r w:rsidRPr="003C13AF">
        <w:t>// В случае ошибки возвращаем пустой список</w:t>
      </w:r>
    </w:p>
    <w:p w14:paraId="76E254CB" w14:textId="7AC558D7" w:rsidR="003C13AF" w:rsidRPr="003C13AF" w:rsidRDefault="003C13AF" w:rsidP="003C13AF">
      <w:pPr>
        <w:pStyle w:val="aff0"/>
      </w:pPr>
      <w:r w:rsidRPr="003C13AF">
        <w:tab/>
      </w: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new</w:t>
      </w:r>
      <w:r w:rsidRPr="003C13AF">
        <w:t xml:space="preserve"> </w:t>
      </w:r>
      <w:r w:rsidRPr="003C13AF">
        <w:rPr>
          <w:lang w:val="en-US"/>
        </w:rPr>
        <w:t>List</w:t>
      </w:r>
      <w:r w:rsidRPr="003C13AF">
        <w:t>&lt;</w:t>
      </w:r>
      <w:r w:rsidRPr="003C13AF">
        <w:rPr>
          <w:lang w:val="en-US"/>
        </w:rPr>
        <w:t>Category</w:t>
      </w:r>
      <w:proofErr w:type="gramStart"/>
      <w:r w:rsidRPr="003C13AF">
        <w:t>&gt;(</w:t>
      </w:r>
      <w:proofErr w:type="gramEnd"/>
      <w:r w:rsidRPr="003C13AF">
        <w:t>);</w:t>
      </w:r>
    </w:p>
    <w:p w14:paraId="63DBE229" w14:textId="77777777" w:rsidR="003C13AF" w:rsidRPr="003C13AF" w:rsidRDefault="003C13AF" w:rsidP="003C13AF">
      <w:pPr>
        <w:pStyle w:val="aff0"/>
      </w:pPr>
      <w:r w:rsidRPr="003C13AF">
        <w:tab/>
        <w:t>// Читаем содержимое ответа как строку</w:t>
      </w:r>
    </w:p>
    <w:p w14:paraId="205E1DA8" w14:textId="7FEE1A0D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 xml:space="preserve">var json = await </w:t>
      </w:r>
      <w:proofErr w:type="spellStart"/>
      <w:proofErr w:type="gramStart"/>
      <w:r w:rsidRPr="003C13AF">
        <w:rPr>
          <w:lang w:val="en-US"/>
        </w:rPr>
        <w:t>response.Content.ReadAsStringAsync</w:t>
      </w:r>
      <w:proofErr w:type="spellEnd"/>
      <w:proofErr w:type="gramEnd"/>
      <w:r w:rsidRPr="003C13AF">
        <w:rPr>
          <w:lang w:val="en-US"/>
        </w:rPr>
        <w:t>();</w:t>
      </w:r>
    </w:p>
    <w:p w14:paraId="55A487ED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// </w:t>
      </w:r>
      <w:proofErr w:type="spellStart"/>
      <w:r w:rsidRPr="003C13AF">
        <w:rPr>
          <w:lang w:val="en-US"/>
        </w:rPr>
        <w:t>Десериализуем</w:t>
      </w:r>
      <w:proofErr w:type="spellEnd"/>
      <w:r w:rsidRPr="003C13AF">
        <w:rPr>
          <w:lang w:val="en-US"/>
        </w:rPr>
        <w:t xml:space="preserve"> JSON в </w:t>
      </w:r>
      <w:proofErr w:type="spellStart"/>
      <w:r w:rsidRPr="003C13AF">
        <w:rPr>
          <w:lang w:val="en-US"/>
        </w:rPr>
        <w:t>список</w:t>
      </w:r>
      <w:proofErr w:type="spellEnd"/>
      <w:r w:rsidRPr="003C13AF">
        <w:rPr>
          <w:lang w:val="en-US"/>
        </w:rPr>
        <w:t xml:space="preserve"> </w:t>
      </w:r>
      <w:proofErr w:type="spellStart"/>
      <w:r w:rsidRPr="003C13AF">
        <w:rPr>
          <w:lang w:val="en-US"/>
        </w:rPr>
        <w:t>категорий</w:t>
      </w:r>
      <w:proofErr w:type="spellEnd"/>
    </w:p>
    <w:p w14:paraId="1B7A4D8E" w14:textId="6C6A6A51" w:rsidR="003C13AF" w:rsidRPr="003C13AF" w:rsidRDefault="003C13AF" w:rsidP="003C13AF">
      <w:pPr>
        <w:pStyle w:val="aff0"/>
        <w:rPr>
          <w:lang w:val="en-US"/>
        </w:rPr>
      </w:pPr>
      <w:r w:rsidRPr="003C13AF">
        <w:rPr>
          <w:lang w:val="en-US"/>
        </w:rPr>
        <w:tab/>
        <w:t xml:space="preserve">var categories = </w:t>
      </w:r>
      <w:proofErr w:type="spellStart"/>
      <w:r w:rsidRPr="003C13AF">
        <w:rPr>
          <w:lang w:val="en-US"/>
        </w:rPr>
        <w:t>JsonConvert.DeserializeObject</w:t>
      </w:r>
      <w:proofErr w:type="spellEnd"/>
      <w:r w:rsidRPr="003C13AF">
        <w:rPr>
          <w:lang w:val="en-US"/>
        </w:rPr>
        <w:t>&lt;List&lt;Category&gt;&gt;(json);</w:t>
      </w:r>
    </w:p>
    <w:p w14:paraId="3DFE0D76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// Объявляем цикл для обработки каждой категории</w:t>
      </w:r>
    </w:p>
    <w:p w14:paraId="56574FA4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rPr>
          <w:lang w:val="en-US"/>
        </w:rPr>
        <w:t>foreach (var c in categories)</w:t>
      </w:r>
    </w:p>
    <w:p w14:paraId="6E97365E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{</w:t>
      </w:r>
    </w:p>
    <w:p w14:paraId="3A0DB4A7" w14:textId="77777777" w:rsidR="003C13AF" w:rsidRPr="003C13AF" w:rsidRDefault="003C13AF" w:rsidP="003C13AF">
      <w:pPr>
        <w:pStyle w:val="aff0"/>
      </w:pPr>
      <w:r w:rsidRPr="003C13AF">
        <w:tab/>
      </w:r>
      <w:r w:rsidRPr="003C13AF">
        <w:tab/>
        <w:t>// Если название категории не пустое</w:t>
      </w:r>
    </w:p>
    <w:p w14:paraId="3AD831ED" w14:textId="77777777" w:rsidR="003C13AF" w:rsidRPr="00376FC5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rPr>
          <w:lang w:val="en-US"/>
        </w:rPr>
        <w:t>if</w:t>
      </w:r>
      <w:r w:rsidRPr="00376FC5">
        <w:rPr>
          <w:lang w:val="en-US"/>
        </w:rPr>
        <w:t xml:space="preserve"> </w:t>
      </w:r>
      <w:proofErr w:type="gramStart"/>
      <w:r w:rsidRPr="00376FC5">
        <w:rPr>
          <w:lang w:val="en-US"/>
        </w:rPr>
        <w:t>(!</w:t>
      </w:r>
      <w:proofErr w:type="spellStart"/>
      <w:r w:rsidRPr="003C13AF">
        <w:rPr>
          <w:lang w:val="en-US"/>
        </w:rPr>
        <w:t>string</w:t>
      </w:r>
      <w:proofErr w:type="gramEnd"/>
      <w:r w:rsidRPr="00376FC5">
        <w:rPr>
          <w:lang w:val="en-US"/>
        </w:rPr>
        <w:t>.</w:t>
      </w:r>
      <w:r w:rsidRPr="003C13AF">
        <w:rPr>
          <w:lang w:val="en-US"/>
        </w:rPr>
        <w:t>IsNullOrEmpty</w:t>
      </w:r>
      <w:proofErr w:type="spellEnd"/>
      <w:r w:rsidRPr="00376FC5">
        <w:rPr>
          <w:lang w:val="en-US"/>
        </w:rPr>
        <w:t>(</w:t>
      </w:r>
      <w:proofErr w:type="spellStart"/>
      <w:r w:rsidRPr="003C13AF">
        <w:rPr>
          <w:lang w:val="en-US"/>
        </w:rPr>
        <w:t>c</w:t>
      </w:r>
      <w:r w:rsidRPr="00376FC5">
        <w:rPr>
          <w:lang w:val="en-US"/>
        </w:rPr>
        <w:t>.</w:t>
      </w:r>
      <w:r w:rsidRPr="003C13AF">
        <w:rPr>
          <w:lang w:val="en-US"/>
        </w:rPr>
        <w:t>CategoryName</w:t>
      </w:r>
      <w:proofErr w:type="spellEnd"/>
      <w:r w:rsidRPr="00376FC5">
        <w:rPr>
          <w:lang w:val="en-US"/>
        </w:rPr>
        <w:t>))</w:t>
      </w:r>
    </w:p>
    <w:p w14:paraId="130020F9" w14:textId="77777777" w:rsidR="003C13AF" w:rsidRPr="003C13AF" w:rsidRDefault="003C13AF" w:rsidP="003C13AF">
      <w:pPr>
        <w:pStyle w:val="aff0"/>
      </w:pPr>
      <w:r w:rsidRPr="00376FC5">
        <w:rPr>
          <w:lang w:val="en-US"/>
        </w:rPr>
        <w:tab/>
      </w:r>
      <w:r w:rsidRPr="00376FC5">
        <w:rPr>
          <w:lang w:val="en-US"/>
        </w:rPr>
        <w:tab/>
      </w:r>
      <w:r w:rsidRPr="00376FC5">
        <w:rPr>
          <w:lang w:val="en-US"/>
        </w:rPr>
        <w:tab/>
      </w:r>
      <w:r w:rsidRPr="003C13AF">
        <w:t>// Преобразуем первую букву в верхний регистр</w:t>
      </w:r>
    </w:p>
    <w:p w14:paraId="06FDBC10" w14:textId="77777777" w:rsidR="003C13AF" w:rsidRPr="003C13AF" w:rsidRDefault="003C13AF" w:rsidP="003C13AF">
      <w:pPr>
        <w:pStyle w:val="aff0"/>
        <w:rPr>
          <w:lang w:val="en-US"/>
        </w:rPr>
      </w:pPr>
      <w:r w:rsidRPr="003C13AF">
        <w:tab/>
      </w:r>
      <w:r w:rsidRPr="003C13AF">
        <w:tab/>
      </w:r>
      <w:r w:rsidRPr="003C13AF">
        <w:tab/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 = </w:t>
      </w:r>
      <w:proofErr w:type="spellStart"/>
      <w:proofErr w:type="gramStart"/>
      <w:r w:rsidRPr="003C13AF">
        <w:rPr>
          <w:lang w:val="en-US"/>
        </w:rPr>
        <w:t>char.ToUpper</w:t>
      </w:r>
      <w:proofErr w:type="spellEnd"/>
      <w:proofErr w:type="gramEnd"/>
      <w:r w:rsidRPr="003C13AF">
        <w:rPr>
          <w:lang w:val="en-US"/>
        </w:rPr>
        <w:t>(</w:t>
      </w:r>
      <w:proofErr w:type="spellStart"/>
      <w:r w:rsidRPr="003C13AF">
        <w:rPr>
          <w:lang w:val="en-US"/>
        </w:rPr>
        <w:t>c.CategoryName</w:t>
      </w:r>
      <w:proofErr w:type="spellEnd"/>
      <w:r w:rsidRPr="003C13AF">
        <w:rPr>
          <w:lang w:val="en-US"/>
        </w:rPr>
        <w:t xml:space="preserve">[0]) + </w:t>
      </w:r>
      <w:proofErr w:type="spellStart"/>
      <w:r w:rsidRPr="003C13AF">
        <w:rPr>
          <w:lang w:val="en-US"/>
        </w:rPr>
        <w:t>c.CategoryName.Substring</w:t>
      </w:r>
      <w:proofErr w:type="spellEnd"/>
      <w:r w:rsidRPr="003C13AF">
        <w:rPr>
          <w:lang w:val="en-US"/>
        </w:rPr>
        <w:t>(1);</w:t>
      </w:r>
    </w:p>
    <w:p w14:paraId="4F246FDA" w14:textId="77777777" w:rsidR="003C13AF" w:rsidRPr="003C13AF" w:rsidRDefault="003C13AF" w:rsidP="003C13AF">
      <w:pPr>
        <w:pStyle w:val="aff0"/>
      </w:pPr>
      <w:r w:rsidRPr="003C13AF">
        <w:rPr>
          <w:lang w:val="en-US"/>
        </w:rPr>
        <w:tab/>
      </w:r>
      <w:r w:rsidRPr="003C13AF">
        <w:t>}</w:t>
      </w:r>
    </w:p>
    <w:p w14:paraId="43E3E752" w14:textId="77777777" w:rsidR="003C13AF" w:rsidRPr="003C13AF" w:rsidRDefault="003C13AF" w:rsidP="003C13AF">
      <w:pPr>
        <w:pStyle w:val="aff0"/>
      </w:pPr>
      <w:r w:rsidRPr="003C13AF">
        <w:tab/>
        <w:t>// Возвращаем список категорий</w:t>
      </w:r>
    </w:p>
    <w:p w14:paraId="192E0890" w14:textId="77777777" w:rsidR="003C13AF" w:rsidRPr="003C13AF" w:rsidRDefault="003C13AF" w:rsidP="003C13AF">
      <w:pPr>
        <w:pStyle w:val="aff0"/>
      </w:pPr>
      <w:r w:rsidRPr="003C13AF">
        <w:tab/>
      </w:r>
      <w:r w:rsidRPr="003C13AF">
        <w:rPr>
          <w:lang w:val="en-US"/>
        </w:rPr>
        <w:t>return</w:t>
      </w:r>
      <w:r w:rsidRPr="003C13AF">
        <w:t xml:space="preserve"> </w:t>
      </w:r>
      <w:r w:rsidRPr="003C13AF">
        <w:rPr>
          <w:lang w:val="en-US"/>
        </w:rPr>
        <w:t>categories</w:t>
      </w:r>
      <w:r w:rsidRPr="003C13AF">
        <w:t>;</w:t>
      </w:r>
    </w:p>
    <w:p w14:paraId="0394435D" w14:textId="160B32A3" w:rsidR="003C13AF" w:rsidRPr="00685D69" w:rsidRDefault="003C13AF" w:rsidP="003C13AF">
      <w:pPr>
        <w:pStyle w:val="aff0"/>
      </w:pPr>
      <w:r w:rsidRPr="003C13AF">
        <w:rPr>
          <w:lang w:val="en-US"/>
        </w:rPr>
        <w:t>}</w:t>
      </w:r>
    </w:p>
    <w:p w14:paraId="38A1D106" w14:textId="7923E66E" w:rsidR="000C03D0" w:rsidRDefault="00BF633E" w:rsidP="000C03D0">
      <w:pPr>
        <w:pStyle w:val="afd"/>
      </w:pPr>
      <w:r w:rsidRPr="00BF633E">
        <w:drawing>
          <wp:inline distT="0" distB="0" distL="0" distR="0" wp14:anchorId="714C10FB" wp14:editId="62431660">
            <wp:extent cx="2642082" cy="14097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534" cy="14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AC58" w14:textId="4FED079F" w:rsidR="000C03D0" w:rsidRPr="000C03D0" w:rsidRDefault="00D63D46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 w:rsidR="00F34220">
        <w:t>Вид</w:t>
      </w:r>
      <w:r>
        <w:t xml:space="preserve"> списка категорий вопросов</w:t>
      </w:r>
      <w:r w:rsidR="00F34220">
        <w:t xml:space="preserve"> в чате с телеграм-ботом</w:t>
      </w:r>
    </w:p>
    <w:p w14:paraId="56CC8BA7" w14:textId="77777777" w:rsidR="007B1296" w:rsidRPr="007B1296" w:rsidRDefault="007B1296" w:rsidP="007B1296">
      <w:pPr>
        <w:pStyle w:val="2"/>
      </w:pPr>
      <w:bookmarkStart w:id="15" w:name="_Toc199288321"/>
      <w:r>
        <w:t>Разработка мобильного приложения</w:t>
      </w:r>
      <w:bookmarkEnd w:id="15"/>
    </w:p>
    <w:p w14:paraId="00165DCA" w14:textId="439DD8D4" w:rsidR="00BB22C1" w:rsidRPr="00E9063B" w:rsidRDefault="00C16774" w:rsidP="00BB22C1">
      <w:pPr>
        <w:pStyle w:val="a3"/>
      </w:pPr>
      <w:r>
        <w:t xml:space="preserve">В течение производственной практики разработано мобильное приложение для </w:t>
      </w:r>
      <w:r w:rsidR="000F63FB">
        <w:t>администрирования</w:t>
      </w:r>
      <w:r>
        <w:t xml:space="preserve"> БД и отслеживания информации о пользователях</w:t>
      </w:r>
      <w:r w:rsidR="00E9063B" w:rsidRPr="00E9063B">
        <w:t xml:space="preserve"> </w:t>
      </w:r>
      <w:r w:rsidR="00E9063B">
        <w:t xml:space="preserve">на языке </w:t>
      </w:r>
      <w:r w:rsidR="00E9063B">
        <w:rPr>
          <w:lang w:val="en-US"/>
        </w:rPr>
        <w:t>Kotlin</w:t>
      </w:r>
      <w:r w:rsidR="00E9063B">
        <w:t xml:space="preserve"> в среде разработк</w:t>
      </w:r>
      <w:r w:rsidR="003508D5">
        <w:t>и</w:t>
      </w:r>
      <w:r w:rsidR="00E9063B">
        <w:t xml:space="preserve"> </w:t>
      </w:r>
      <w:r w:rsidR="00E9063B">
        <w:rPr>
          <w:lang w:val="en-US"/>
        </w:rPr>
        <w:t>Android</w:t>
      </w:r>
      <w:r w:rsidR="00E9063B" w:rsidRPr="00E9063B">
        <w:t xml:space="preserve"> </w:t>
      </w:r>
      <w:r w:rsidR="00E9063B">
        <w:rPr>
          <w:lang w:val="en-US"/>
        </w:rPr>
        <w:t>Studio</w:t>
      </w:r>
      <w:r>
        <w:t>.</w:t>
      </w:r>
      <w:r w:rsidR="00E9063B" w:rsidRPr="00E9063B">
        <w:t xml:space="preserve"> </w:t>
      </w:r>
      <w:r w:rsidR="00E9063B">
        <w:t xml:space="preserve">Доступ к БД осуществлялся через </w:t>
      </w:r>
      <w:r w:rsidR="0012786F">
        <w:rPr>
          <w:lang w:val="en-US"/>
        </w:rPr>
        <w:t>API</w:t>
      </w:r>
      <w:r w:rsidR="00E9063B" w:rsidRPr="00E9063B">
        <w:t xml:space="preserve"> </w:t>
      </w:r>
      <w:r w:rsidR="00E9063B">
        <w:t xml:space="preserve">при помощи библиотеки </w:t>
      </w:r>
      <w:r w:rsidR="00E9063B">
        <w:rPr>
          <w:lang w:val="en-US"/>
        </w:rPr>
        <w:t>Retrofit</w:t>
      </w:r>
      <w:r w:rsidR="002C7381">
        <w:t>.</w:t>
      </w:r>
    </w:p>
    <w:p w14:paraId="7518B2DF" w14:textId="0EAA81A2" w:rsidR="009532B6" w:rsidRDefault="00944236" w:rsidP="009532B6">
      <w:pPr>
        <w:pStyle w:val="a3"/>
      </w:pPr>
      <w:r>
        <w:t>Для получения списка вопросов и соответствующей вопрос</w:t>
      </w:r>
      <w:r w:rsidR="009C2A25">
        <w:t>у</w:t>
      </w:r>
      <w:r>
        <w:t xml:space="preserve"> категории</w:t>
      </w:r>
      <w:r w:rsidR="00D52271">
        <w:t xml:space="preserve"> </w:t>
      </w:r>
      <w:r>
        <w:t xml:space="preserve">разработаны два метода: </w:t>
      </w:r>
      <w:proofErr w:type="spellStart"/>
      <w:proofErr w:type="gramStart"/>
      <w:r w:rsidRPr="00944236">
        <w:t>getCategoryNameById</w:t>
      </w:r>
      <w:proofErr w:type="spellEnd"/>
      <w:r>
        <w:t>(</w:t>
      </w:r>
      <w:proofErr w:type="gramEnd"/>
      <w:r>
        <w:t xml:space="preserve">) </w:t>
      </w:r>
      <w:r w:rsidR="00C15E70">
        <w:t xml:space="preserve">в </w:t>
      </w:r>
      <w:proofErr w:type="spellStart"/>
      <w:r w:rsidR="00C15E70">
        <w:rPr>
          <w:lang w:val="en-US"/>
        </w:rPr>
        <w:t>CategoryViewModel</w:t>
      </w:r>
      <w:proofErr w:type="spellEnd"/>
      <w:r w:rsidR="00C15E70" w:rsidRPr="00C15E70">
        <w:t xml:space="preserve"> </w:t>
      </w:r>
      <w:r>
        <w:t xml:space="preserve">и </w:t>
      </w:r>
      <w:proofErr w:type="spellStart"/>
      <w:r w:rsidRPr="00944236">
        <w:t>getQuestionList</w:t>
      </w:r>
      <w:proofErr w:type="spellEnd"/>
      <w:r w:rsidRPr="00944236">
        <w:t>()</w:t>
      </w:r>
      <w:r w:rsidR="00C15E70" w:rsidRPr="00C15E70">
        <w:t xml:space="preserve"> </w:t>
      </w:r>
      <w:r w:rsidR="00C15E70">
        <w:t xml:space="preserve">в </w:t>
      </w:r>
      <w:proofErr w:type="spellStart"/>
      <w:r w:rsidR="00C15E70">
        <w:rPr>
          <w:lang w:val="en-US"/>
        </w:rPr>
        <w:t>QuestionViewModel</w:t>
      </w:r>
      <w:proofErr w:type="spellEnd"/>
      <w:r w:rsidR="00421D1E">
        <w:t>.</w:t>
      </w:r>
      <w:r>
        <w:t xml:space="preserve"> </w:t>
      </w:r>
      <w:r w:rsidR="004E6670">
        <w:t>Первый метод представлен в листинге 6, а второй в листинге 7. Экран с вопросами представлен рисунком 6.</w:t>
      </w:r>
    </w:p>
    <w:p w14:paraId="31E3D97F" w14:textId="225EF3FB" w:rsidR="00983A23" w:rsidRDefault="00EA7369" w:rsidP="00983A23">
      <w:pPr>
        <w:pStyle w:val="afd"/>
      </w:pPr>
      <w:r w:rsidRPr="00EA7369">
        <w:lastRenderedPageBreak/>
        <w:drawing>
          <wp:inline distT="0" distB="0" distL="0" distR="0" wp14:anchorId="2FC2A73F" wp14:editId="29698D7E">
            <wp:extent cx="2628900" cy="582160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0"/>
                    <a:stretch/>
                  </pic:blipFill>
                  <pic:spPr bwMode="auto">
                    <a:xfrm>
                      <a:off x="0" y="0"/>
                      <a:ext cx="2642293" cy="58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F2CE" w14:textId="2090A3F7" w:rsidR="00C15E70" w:rsidRDefault="00983A23" w:rsidP="00BC6546">
      <w:pPr>
        <w:pStyle w:val="afe"/>
      </w:pPr>
      <w:r w:rsidRPr="00960119">
        <w:t xml:space="preserve">Рисунок 6 – </w:t>
      </w:r>
      <w:proofErr w:type="spellStart"/>
      <w:r w:rsidR="006E0025" w:rsidRPr="00960119">
        <w:rPr>
          <w:lang w:val="en-US"/>
        </w:rPr>
        <w:t>TgBotAdmin</w:t>
      </w:r>
      <w:proofErr w:type="spellEnd"/>
      <w:r w:rsidR="006E0025" w:rsidRPr="00960119">
        <w:t>. Вид экрана с вопросами</w:t>
      </w:r>
    </w:p>
    <w:p w14:paraId="3A7A1439" w14:textId="42BC5A06" w:rsidR="00C15E70" w:rsidRPr="00560149" w:rsidRDefault="00C15E70" w:rsidP="00C15E70">
      <w:r>
        <w:t xml:space="preserve">Листинг 6 – </w:t>
      </w:r>
      <w:proofErr w:type="spellStart"/>
      <w:r w:rsidR="00560149">
        <w:rPr>
          <w:lang w:val="en-US"/>
        </w:rPr>
        <w:t>CategoryViewModel</w:t>
      </w:r>
      <w:proofErr w:type="spellEnd"/>
      <w:r w:rsidR="00560149" w:rsidRPr="00560149">
        <w:t xml:space="preserve">. </w:t>
      </w:r>
      <w:r w:rsidR="00560149">
        <w:t>Метод получения имени категории по идентификатору</w:t>
      </w:r>
    </w:p>
    <w:p w14:paraId="00E27F72" w14:textId="75C855C7" w:rsidR="00C60E6F" w:rsidRPr="00C60E6F" w:rsidRDefault="00C60E6F" w:rsidP="00560149">
      <w:pPr>
        <w:pStyle w:val="aff0"/>
      </w:pPr>
      <w:r w:rsidRPr="00C60E6F">
        <w:t xml:space="preserve">// </w:t>
      </w:r>
      <w:r>
        <w:t>Метод</w:t>
      </w:r>
      <w:r w:rsidRPr="00C60E6F">
        <w:t xml:space="preserve"> </w:t>
      </w:r>
      <w:r>
        <w:t>получения</w:t>
      </w:r>
      <w:r w:rsidRPr="00C60E6F">
        <w:t xml:space="preserve"> </w:t>
      </w:r>
      <w:r>
        <w:t>имени</w:t>
      </w:r>
      <w:r w:rsidRPr="00C60E6F">
        <w:t xml:space="preserve"> </w:t>
      </w:r>
      <w:r>
        <w:t xml:space="preserve">категории по </w:t>
      </w:r>
      <w:proofErr w:type="spellStart"/>
      <w:r>
        <w:t>индентификатору</w:t>
      </w:r>
      <w:proofErr w:type="spellEnd"/>
    </w:p>
    <w:p w14:paraId="75A0AC94" w14:textId="66EBD8A1" w:rsidR="00560149" w:rsidRPr="00560149" w:rsidRDefault="00560149" w:rsidP="00560149">
      <w:pPr>
        <w:pStyle w:val="aff0"/>
      </w:pPr>
      <w:r w:rsidRPr="00560149">
        <w:rPr>
          <w:lang w:val="en-US"/>
        </w:rPr>
        <w:t xml:space="preserve">fun </w:t>
      </w:r>
      <w:proofErr w:type="spellStart"/>
      <w:proofErr w:type="gramStart"/>
      <w:r w:rsidRPr="00560149">
        <w:rPr>
          <w:lang w:val="en-US"/>
        </w:rPr>
        <w:t>getCategoryNameById</w:t>
      </w:r>
      <w:proofErr w:type="spellEnd"/>
      <w:r w:rsidRPr="00560149">
        <w:rPr>
          <w:lang w:val="en-US"/>
        </w:rPr>
        <w:t>(</w:t>
      </w:r>
      <w:proofErr w:type="spellStart"/>
      <w:proofErr w:type="gramEnd"/>
      <w:r w:rsidRPr="00560149">
        <w:rPr>
          <w:lang w:val="en-US"/>
        </w:rPr>
        <w:t>categoryId</w:t>
      </w:r>
      <w:proofErr w:type="spellEnd"/>
      <w:r w:rsidRPr="00560149">
        <w:rPr>
          <w:lang w:val="en-US"/>
        </w:rPr>
        <w:t xml:space="preserve">: Int): String? </w:t>
      </w:r>
      <w:r w:rsidRPr="00560149">
        <w:t>{</w:t>
      </w:r>
    </w:p>
    <w:p w14:paraId="3009B0A3" w14:textId="77777777" w:rsidR="00560149" w:rsidRPr="00560149" w:rsidRDefault="00560149" w:rsidP="00560149">
      <w:pPr>
        <w:pStyle w:val="aff0"/>
      </w:pPr>
      <w:r w:rsidRPr="00560149">
        <w:tab/>
        <w:t>// Пробуем получить данные из состояния, проверяя, что оно является успешным</w:t>
      </w:r>
    </w:p>
    <w:p w14:paraId="7ECA3541" w14:textId="77777777" w:rsidR="00560149" w:rsidRPr="00560149" w:rsidRDefault="00560149" w:rsidP="00560149">
      <w:pPr>
        <w:pStyle w:val="aff0"/>
        <w:rPr>
          <w:lang w:val="en-US"/>
        </w:rPr>
      </w:pPr>
      <w:r w:rsidRPr="00560149">
        <w:tab/>
      </w:r>
      <w:r w:rsidRPr="00560149">
        <w:rPr>
          <w:lang w:val="en-US"/>
        </w:rPr>
        <w:t>return (_</w:t>
      </w:r>
      <w:proofErr w:type="spellStart"/>
      <w:r w:rsidRPr="00560149">
        <w:rPr>
          <w:lang w:val="en-US"/>
        </w:rPr>
        <w:t>categoryListState.value</w:t>
      </w:r>
      <w:proofErr w:type="spellEnd"/>
      <w:r w:rsidRPr="00560149">
        <w:rPr>
          <w:lang w:val="en-US"/>
        </w:rPr>
        <w:t xml:space="preserve"> as? </w:t>
      </w:r>
      <w:proofErr w:type="spellStart"/>
      <w:r w:rsidRPr="00560149">
        <w:rPr>
          <w:lang w:val="en-US"/>
        </w:rPr>
        <w:t>UiState.Success</w:t>
      </w:r>
      <w:proofErr w:type="spellEnd"/>
      <w:r w:rsidRPr="00560149">
        <w:rPr>
          <w:lang w:val="en-US"/>
        </w:rPr>
        <w:t>&lt;List&lt;Category&gt;&gt;)</w:t>
      </w:r>
    </w:p>
    <w:p w14:paraId="2E69E8DD" w14:textId="77777777" w:rsidR="00560149" w:rsidRPr="00560149" w:rsidRDefault="00560149" w:rsidP="00560149">
      <w:pPr>
        <w:pStyle w:val="aff0"/>
      </w:pPr>
      <w:r w:rsidRPr="00560149">
        <w:rPr>
          <w:lang w:val="en-US"/>
        </w:rPr>
        <w:tab/>
      </w:r>
      <w:r w:rsidRPr="00560149">
        <w:rPr>
          <w:lang w:val="en-US"/>
        </w:rPr>
        <w:tab/>
      </w:r>
      <w:r w:rsidRPr="00560149">
        <w:t>?.</w:t>
      </w:r>
      <w:r w:rsidRPr="00560149">
        <w:rPr>
          <w:lang w:val="en-US"/>
        </w:rPr>
        <w:t>data</w:t>
      </w:r>
      <w:r w:rsidRPr="00560149">
        <w:t xml:space="preserve"> // Получаем список категорий из состояния успеха</w:t>
      </w:r>
    </w:p>
    <w:p w14:paraId="30172FA4" w14:textId="77777777" w:rsidR="00560149" w:rsidRPr="00560149" w:rsidRDefault="00560149" w:rsidP="00560149">
      <w:pPr>
        <w:pStyle w:val="aff0"/>
      </w:pPr>
      <w:r w:rsidRPr="00560149">
        <w:tab/>
      </w:r>
      <w:r w:rsidRPr="00560149">
        <w:tab/>
      </w:r>
      <w:proofErr w:type="gramStart"/>
      <w:r w:rsidRPr="00560149">
        <w:t>?.</w:t>
      </w:r>
      <w:r w:rsidRPr="00560149">
        <w:rPr>
          <w:lang w:val="en-US"/>
        </w:rPr>
        <w:t>find</w:t>
      </w:r>
      <w:proofErr w:type="gramEnd"/>
      <w:r w:rsidRPr="00560149">
        <w:t xml:space="preserve"> { </w:t>
      </w:r>
      <w:r w:rsidRPr="00560149">
        <w:rPr>
          <w:lang w:val="en-US"/>
        </w:rPr>
        <w:t>it</w:t>
      </w:r>
      <w:r w:rsidRPr="00560149">
        <w:t>.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== </w:t>
      </w:r>
      <w:proofErr w:type="spellStart"/>
      <w:r w:rsidRPr="00560149">
        <w:rPr>
          <w:lang w:val="en-US"/>
        </w:rPr>
        <w:t>categoryId</w:t>
      </w:r>
      <w:proofErr w:type="spellEnd"/>
      <w:r w:rsidRPr="00560149">
        <w:t xml:space="preserve"> } // Ищем категорию по заданному идентификатору</w:t>
      </w:r>
    </w:p>
    <w:p w14:paraId="048B79C1" w14:textId="77777777" w:rsidR="00560149" w:rsidRPr="00560149" w:rsidRDefault="00560149" w:rsidP="00560149">
      <w:pPr>
        <w:pStyle w:val="aff0"/>
      </w:pPr>
      <w:r w:rsidRPr="00560149">
        <w:lastRenderedPageBreak/>
        <w:tab/>
      </w:r>
      <w:r w:rsidRPr="00560149">
        <w:tab/>
      </w:r>
      <w:proofErr w:type="gramStart"/>
      <w:r w:rsidRPr="00560149">
        <w:t>?.</w:t>
      </w:r>
      <w:proofErr w:type="spellStart"/>
      <w:proofErr w:type="gramEnd"/>
      <w:r w:rsidRPr="00560149">
        <w:rPr>
          <w:lang w:val="en-US"/>
        </w:rPr>
        <w:t>categoryName</w:t>
      </w:r>
      <w:proofErr w:type="spellEnd"/>
      <w:r w:rsidRPr="00560149">
        <w:t xml:space="preserve"> // Возвращаем имя категории, если она найдена</w:t>
      </w:r>
    </w:p>
    <w:p w14:paraId="0353F609" w14:textId="62C24126" w:rsidR="00C15E70" w:rsidRDefault="00560149" w:rsidP="00983A23">
      <w:pPr>
        <w:pStyle w:val="aff0"/>
      </w:pPr>
      <w:r w:rsidRPr="00560149">
        <w:t>}</w:t>
      </w:r>
    </w:p>
    <w:p w14:paraId="49606851" w14:textId="2B94D4D1" w:rsidR="00560149" w:rsidRPr="00983A23" w:rsidRDefault="00560149" w:rsidP="00560149">
      <w:r>
        <w:t xml:space="preserve">Листинг 7 – </w:t>
      </w:r>
      <w:proofErr w:type="spellStart"/>
      <w:r>
        <w:rPr>
          <w:lang w:val="en-US"/>
        </w:rPr>
        <w:t>QuestionViewModel</w:t>
      </w:r>
      <w:proofErr w:type="spellEnd"/>
      <w:r w:rsidRPr="00560149">
        <w:t xml:space="preserve">. </w:t>
      </w:r>
      <w:r>
        <w:t>Метод</w:t>
      </w:r>
      <w:r w:rsidRPr="00983A23">
        <w:t xml:space="preserve"> </w:t>
      </w:r>
      <w:r>
        <w:t>получения</w:t>
      </w:r>
      <w:r w:rsidRPr="00983A23">
        <w:t xml:space="preserve"> </w:t>
      </w:r>
      <w:r>
        <w:t>списка</w:t>
      </w:r>
      <w:r w:rsidRPr="00983A23">
        <w:t xml:space="preserve"> </w:t>
      </w:r>
      <w:r>
        <w:t>вопросов</w:t>
      </w:r>
    </w:p>
    <w:p w14:paraId="4A2BC2F4" w14:textId="55F7D19C" w:rsidR="005B4436" w:rsidRPr="005B4436" w:rsidRDefault="005B4436" w:rsidP="00983A23">
      <w:pPr>
        <w:pStyle w:val="aff0"/>
      </w:pPr>
      <w:r w:rsidRPr="005B4436">
        <w:t>//</w:t>
      </w:r>
      <w:r>
        <w:t xml:space="preserve"> Метод получения списка вопросов</w:t>
      </w:r>
    </w:p>
    <w:p w14:paraId="6A26301D" w14:textId="0479A7EC" w:rsidR="00983A23" w:rsidRPr="00983A23" w:rsidRDefault="00983A23" w:rsidP="00983A23">
      <w:pPr>
        <w:pStyle w:val="aff0"/>
      </w:pPr>
      <w:r w:rsidRPr="00983A23">
        <w:rPr>
          <w:lang w:val="en-US"/>
        </w:rPr>
        <w:t>fun</w:t>
      </w:r>
      <w:r w:rsidRPr="00983A23">
        <w:t xml:space="preserve"> </w:t>
      </w:r>
      <w:proofErr w:type="spellStart"/>
      <w:proofErr w:type="gramStart"/>
      <w:r w:rsidRPr="00983A23">
        <w:rPr>
          <w:lang w:val="en-US"/>
        </w:rPr>
        <w:t>getQuestionList</w:t>
      </w:r>
      <w:proofErr w:type="spellEnd"/>
      <w:r w:rsidRPr="00983A23">
        <w:t>(</w:t>
      </w:r>
      <w:proofErr w:type="gramEnd"/>
      <w:r w:rsidRPr="00983A23">
        <w:t>) {</w:t>
      </w:r>
    </w:p>
    <w:p w14:paraId="5610C24B" w14:textId="77777777" w:rsidR="00983A23" w:rsidRPr="00983A23" w:rsidRDefault="00983A23" w:rsidP="00983A23">
      <w:pPr>
        <w:pStyle w:val="aff0"/>
      </w:pPr>
      <w:r w:rsidRPr="00983A23">
        <w:tab/>
        <w:t xml:space="preserve">// Запускаем </w:t>
      </w:r>
      <w:proofErr w:type="spellStart"/>
      <w:r w:rsidRPr="00983A23">
        <w:t>корутину</w:t>
      </w:r>
      <w:proofErr w:type="spellEnd"/>
      <w:r w:rsidRPr="00983A23">
        <w:t xml:space="preserve"> в области видимости </w:t>
      </w:r>
      <w:proofErr w:type="spellStart"/>
      <w:r w:rsidRPr="00983A23">
        <w:rPr>
          <w:lang w:val="en-US"/>
        </w:rPr>
        <w:t>ViewModel</w:t>
      </w:r>
      <w:proofErr w:type="spellEnd"/>
    </w:p>
    <w:p w14:paraId="5BFA9774" w14:textId="77777777" w:rsidR="00983A23" w:rsidRPr="00983A23" w:rsidRDefault="00983A23" w:rsidP="00983A23">
      <w:pPr>
        <w:pStyle w:val="aff0"/>
      </w:pPr>
      <w:r w:rsidRPr="00983A23">
        <w:tab/>
      </w:r>
      <w:proofErr w:type="spellStart"/>
      <w:r w:rsidRPr="00983A23">
        <w:rPr>
          <w:lang w:val="en-US"/>
        </w:rPr>
        <w:t>viewModelScope</w:t>
      </w:r>
      <w:proofErr w:type="spellEnd"/>
      <w:r w:rsidRPr="00983A23">
        <w:t>.</w:t>
      </w:r>
      <w:r w:rsidRPr="00983A23">
        <w:rPr>
          <w:lang w:val="en-US"/>
        </w:rPr>
        <w:t>launch</w:t>
      </w:r>
      <w:r w:rsidRPr="00983A23">
        <w:t xml:space="preserve"> {</w:t>
      </w:r>
    </w:p>
    <w:p w14:paraId="37911FAC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>// Устанавливаем состояние загрузки перед началом запроса</w:t>
      </w:r>
    </w:p>
    <w:p w14:paraId="5578DDD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UiState.Loading</w:t>
      </w:r>
      <w:proofErr w:type="spellEnd"/>
    </w:p>
    <w:p w14:paraId="18E3E245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  <w:t>try {</w:t>
      </w:r>
    </w:p>
    <w:p w14:paraId="796C1E0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// Выполняем запрос на получение списка вопросов через сервис</w:t>
      </w:r>
    </w:p>
    <w:p w14:paraId="43C8A56B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proofErr w:type="spellStart"/>
      <w:r w:rsidRPr="00983A23">
        <w:rPr>
          <w:lang w:val="en-US"/>
        </w:rPr>
        <w:t>val</w:t>
      </w:r>
      <w:proofErr w:type="spellEnd"/>
      <w:r w:rsidRPr="00983A23">
        <w:rPr>
          <w:lang w:val="en-US"/>
        </w:rPr>
        <w:t xml:space="preserve"> response = </w:t>
      </w:r>
      <w:proofErr w:type="spellStart"/>
      <w:r w:rsidRPr="00983A23">
        <w:rPr>
          <w:lang w:val="en-US"/>
        </w:rPr>
        <w:t>questionService.getQuestions</w:t>
      </w:r>
      <w:proofErr w:type="spellEnd"/>
      <w:r w:rsidRPr="00983A23">
        <w:rPr>
          <w:lang w:val="en-US"/>
        </w:rPr>
        <w:t>()</w:t>
      </w:r>
    </w:p>
    <w:p w14:paraId="037EE09A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 xml:space="preserve">// </w:t>
      </w:r>
      <w:proofErr w:type="spellStart"/>
      <w:r w:rsidRPr="00983A23">
        <w:rPr>
          <w:lang w:val="en-US"/>
        </w:rPr>
        <w:t>Проверяем</w:t>
      </w:r>
      <w:proofErr w:type="spellEnd"/>
      <w:r w:rsidRPr="00983A23">
        <w:rPr>
          <w:lang w:val="en-US"/>
        </w:rPr>
        <w:t xml:space="preserve">, </w:t>
      </w:r>
      <w:proofErr w:type="spellStart"/>
      <w:r w:rsidRPr="00983A23">
        <w:rPr>
          <w:lang w:val="en-US"/>
        </w:rPr>
        <w:t>успешен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ли</w:t>
      </w:r>
      <w:proofErr w:type="spellEnd"/>
      <w:r w:rsidRPr="00983A23">
        <w:rPr>
          <w:lang w:val="en-US"/>
        </w:rPr>
        <w:t xml:space="preserve"> </w:t>
      </w:r>
      <w:proofErr w:type="spellStart"/>
      <w:r w:rsidRPr="00983A23">
        <w:rPr>
          <w:lang w:val="en-US"/>
        </w:rPr>
        <w:t>ответ</w:t>
      </w:r>
      <w:proofErr w:type="spellEnd"/>
    </w:p>
    <w:p w14:paraId="357B288C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  <w:t>if</w:t>
      </w:r>
      <w:r w:rsidRPr="00983A23">
        <w:t>(</w:t>
      </w:r>
      <w:proofErr w:type="gramStart"/>
      <w:r w:rsidRPr="00983A23">
        <w:rPr>
          <w:lang w:val="en-US"/>
        </w:rPr>
        <w:t>response</w:t>
      </w:r>
      <w:r w:rsidRPr="00983A23">
        <w:t>.</w:t>
      </w:r>
      <w:proofErr w:type="spellStart"/>
      <w:r w:rsidRPr="00983A23">
        <w:rPr>
          <w:lang w:val="en-US"/>
        </w:rPr>
        <w:t>isSuccessful</w:t>
      </w:r>
      <w:proofErr w:type="spellEnd"/>
      <w:proofErr w:type="gramEnd"/>
      <w:r w:rsidRPr="00983A23">
        <w:t>) {</w:t>
      </w:r>
    </w:p>
    <w:p w14:paraId="50CF49F7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  <w:t>// Если ответ успешен, обрабатываем тело ответа</w:t>
      </w:r>
    </w:p>
    <w:p w14:paraId="3B557108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proofErr w:type="gramStart"/>
      <w:r w:rsidRPr="00983A23">
        <w:rPr>
          <w:lang w:val="en-US"/>
        </w:rPr>
        <w:t>response</w:t>
      </w:r>
      <w:r w:rsidRPr="00983A23">
        <w:t>.</w:t>
      </w:r>
      <w:r w:rsidRPr="00983A23">
        <w:rPr>
          <w:lang w:val="en-US"/>
        </w:rPr>
        <w:t>body</w:t>
      </w:r>
      <w:proofErr w:type="gramEnd"/>
      <w:r w:rsidRPr="00983A23">
        <w:t>()?.</w:t>
      </w:r>
      <w:r w:rsidRPr="00983A23">
        <w:rPr>
          <w:lang w:val="en-US"/>
        </w:rPr>
        <w:t>let</w:t>
      </w:r>
      <w:r w:rsidRPr="00983A23">
        <w:t xml:space="preserve"> { </w:t>
      </w:r>
      <w:r w:rsidRPr="00983A23">
        <w:rPr>
          <w:lang w:val="en-US"/>
        </w:rPr>
        <w:t>question</w:t>
      </w:r>
      <w:r w:rsidRPr="00983A23">
        <w:t xml:space="preserve"> -&gt;</w:t>
      </w:r>
    </w:p>
    <w:p w14:paraId="57DE13C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Устанавливаем состояние успеха с полученными вопросами</w:t>
      </w:r>
    </w:p>
    <w:p w14:paraId="7DA89067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UiState.Success</w:t>
      </w:r>
      <w:proofErr w:type="spellEnd"/>
      <w:r w:rsidRPr="00983A23">
        <w:rPr>
          <w:lang w:val="en-US"/>
        </w:rPr>
        <w:t>(question)</w:t>
      </w:r>
    </w:p>
    <w:p w14:paraId="46B8AF96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proofErr w:type="gramStart"/>
      <w:r w:rsidRPr="00983A23">
        <w:t>} ?</w:t>
      </w:r>
      <w:proofErr w:type="gramEnd"/>
      <w:r w:rsidRPr="00983A23">
        <w:t xml:space="preserve">: </w:t>
      </w:r>
      <w:r w:rsidRPr="00983A23">
        <w:rPr>
          <w:lang w:val="en-US"/>
        </w:rPr>
        <w:t>run</w:t>
      </w:r>
      <w:r w:rsidRPr="00983A23">
        <w:t xml:space="preserve"> {</w:t>
      </w:r>
    </w:p>
    <w:p w14:paraId="3634E42F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  <w:t>// Если тело ответа пустое, устанавливаем состояние ошибки с кодом ответа</w:t>
      </w:r>
    </w:p>
    <w:p w14:paraId="2622BEF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tab/>
      </w:r>
      <w:r w:rsidRPr="00983A23">
        <w:rPr>
          <w:lang w:val="en-US"/>
        </w:rPr>
        <w:t>_</w:t>
      </w:r>
      <w:proofErr w:type="spellStart"/>
      <w:r w:rsidRPr="00983A23">
        <w:rPr>
          <w:lang w:val="en-US"/>
        </w:rPr>
        <w:t>questionListState.value</w:t>
      </w:r>
      <w:proofErr w:type="spellEnd"/>
      <w:r w:rsidRPr="00983A23">
        <w:rPr>
          <w:lang w:val="en-US"/>
        </w:rPr>
        <w:t xml:space="preserve"> = </w:t>
      </w:r>
      <w:proofErr w:type="spellStart"/>
      <w:r w:rsidRPr="00983A23">
        <w:rPr>
          <w:lang w:val="en-US"/>
        </w:rPr>
        <w:t>UiState.Error</w:t>
      </w:r>
      <w:proofErr w:type="spellEnd"/>
      <w:r w:rsidRPr="00983A23">
        <w:rPr>
          <w:lang w:val="en-US"/>
        </w:rPr>
        <w:t>("HTTP error: ${</w:t>
      </w:r>
      <w:proofErr w:type="spellStart"/>
      <w:proofErr w:type="gramStart"/>
      <w:r w:rsidRPr="00983A23">
        <w:rPr>
          <w:lang w:val="en-US"/>
        </w:rPr>
        <w:t>response.code</w:t>
      </w:r>
      <w:proofErr w:type="spellEnd"/>
      <w:proofErr w:type="gramEnd"/>
      <w:r w:rsidRPr="00983A23">
        <w:rPr>
          <w:lang w:val="en-US"/>
        </w:rPr>
        <w:t>()}")</w:t>
      </w:r>
    </w:p>
    <w:p w14:paraId="1E059035" w14:textId="77777777" w:rsidR="00983A23" w:rsidRPr="00983A23" w:rsidRDefault="00983A23" w:rsidP="00983A23">
      <w:pPr>
        <w:pStyle w:val="aff0"/>
      </w:pP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rPr>
          <w:lang w:val="en-US"/>
        </w:rPr>
        <w:tab/>
      </w:r>
      <w:r w:rsidRPr="00983A23">
        <w:t>}</w:t>
      </w:r>
    </w:p>
    <w:p w14:paraId="5679FFBE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}</w:t>
      </w:r>
    </w:p>
    <w:p w14:paraId="21550899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  <w:t xml:space="preserve">} </w:t>
      </w:r>
      <w:r w:rsidRPr="00983A23">
        <w:rPr>
          <w:lang w:val="en-US"/>
        </w:rPr>
        <w:t>catch</w:t>
      </w:r>
      <w:r w:rsidRPr="00983A23">
        <w:t xml:space="preserve"> (</w:t>
      </w:r>
      <w:r w:rsidRPr="00983A23">
        <w:rPr>
          <w:lang w:val="en-US"/>
        </w:rPr>
        <w:t>e</w:t>
      </w:r>
      <w:r w:rsidRPr="00983A23">
        <w:t xml:space="preserve">: </w:t>
      </w:r>
      <w:r w:rsidRPr="00983A23">
        <w:rPr>
          <w:lang w:val="en-US"/>
        </w:rPr>
        <w:t>Exception</w:t>
      </w:r>
      <w:r w:rsidRPr="00983A23">
        <w:t>) {</w:t>
      </w:r>
    </w:p>
    <w:p w14:paraId="563790A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// В случае исключения устанавливаем состояние ошибки с сообщением об ошибке</w:t>
      </w:r>
    </w:p>
    <w:p w14:paraId="2CB42910" w14:textId="77777777" w:rsidR="00983A23" w:rsidRPr="00983A23" w:rsidRDefault="00983A23" w:rsidP="00983A23">
      <w:pPr>
        <w:pStyle w:val="aff0"/>
      </w:pPr>
      <w:r w:rsidRPr="00983A23">
        <w:tab/>
      </w:r>
      <w:r w:rsidRPr="00983A23">
        <w:tab/>
      </w:r>
      <w:r w:rsidRPr="00983A23">
        <w:tab/>
        <w:t>_</w:t>
      </w:r>
      <w:proofErr w:type="spellStart"/>
      <w:r w:rsidRPr="00983A23">
        <w:rPr>
          <w:lang w:val="en-US"/>
        </w:rPr>
        <w:t>questionListState</w:t>
      </w:r>
      <w:proofErr w:type="spellEnd"/>
      <w:r w:rsidRPr="00983A23">
        <w:t>.</w:t>
      </w:r>
      <w:r w:rsidRPr="00983A23">
        <w:rPr>
          <w:lang w:val="en-US"/>
        </w:rPr>
        <w:t>value</w:t>
      </w:r>
      <w:r w:rsidRPr="00983A23">
        <w:t xml:space="preserve"> = </w:t>
      </w:r>
      <w:proofErr w:type="spellStart"/>
      <w:r w:rsidRPr="00983A23">
        <w:rPr>
          <w:lang w:val="en-US"/>
        </w:rPr>
        <w:t>UiState</w:t>
      </w:r>
      <w:proofErr w:type="spellEnd"/>
      <w:r w:rsidRPr="00983A23">
        <w:t>.</w:t>
      </w:r>
      <w:r w:rsidRPr="00983A23">
        <w:rPr>
          <w:lang w:val="en-US"/>
        </w:rPr>
        <w:t>Error</w:t>
      </w:r>
      <w:r w:rsidRPr="00983A23">
        <w:t>("Неопределённая ошибка: ${</w:t>
      </w:r>
      <w:proofErr w:type="gramStart"/>
      <w:r w:rsidRPr="00983A23">
        <w:rPr>
          <w:lang w:val="en-US"/>
        </w:rPr>
        <w:t>e</w:t>
      </w:r>
      <w:r w:rsidRPr="00983A23">
        <w:t>.</w:t>
      </w:r>
      <w:r w:rsidRPr="00983A23">
        <w:rPr>
          <w:lang w:val="en-US"/>
        </w:rPr>
        <w:t>message</w:t>
      </w:r>
      <w:proofErr w:type="gramEnd"/>
      <w:r w:rsidRPr="00983A23">
        <w:t>}")</w:t>
      </w:r>
    </w:p>
    <w:p w14:paraId="1698039C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tab/>
      </w:r>
      <w:r w:rsidRPr="00983A23">
        <w:tab/>
      </w:r>
      <w:r w:rsidRPr="00983A23">
        <w:rPr>
          <w:lang w:val="en-US"/>
        </w:rPr>
        <w:t>}</w:t>
      </w:r>
    </w:p>
    <w:p w14:paraId="60CF455F" w14:textId="77777777" w:rsidR="00983A23" w:rsidRPr="00983A23" w:rsidRDefault="00983A23" w:rsidP="00983A23">
      <w:pPr>
        <w:pStyle w:val="aff0"/>
        <w:rPr>
          <w:lang w:val="en-US"/>
        </w:rPr>
      </w:pPr>
      <w:r w:rsidRPr="00983A23">
        <w:rPr>
          <w:lang w:val="en-US"/>
        </w:rPr>
        <w:tab/>
        <w:t>}</w:t>
      </w:r>
    </w:p>
    <w:p w14:paraId="67886AEA" w14:textId="71C449FA" w:rsidR="00C15E70" w:rsidRPr="00BB22C1" w:rsidRDefault="00983A23" w:rsidP="009D1B60">
      <w:pPr>
        <w:pStyle w:val="aff0"/>
      </w:pPr>
      <w:r w:rsidRPr="00983A23">
        <w:rPr>
          <w:lang w:val="en-US"/>
        </w:rPr>
        <w:t>}</w:t>
      </w:r>
    </w:p>
    <w:p w14:paraId="4F930076" w14:textId="29022F92" w:rsidR="007B1296" w:rsidRDefault="007B1296" w:rsidP="007B1296">
      <w:pPr>
        <w:pStyle w:val="2"/>
      </w:pPr>
      <w:bookmarkStart w:id="16" w:name="_Toc199288322"/>
      <w:r>
        <w:t>Отладка и тестирование программных модулей</w:t>
      </w:r>
      <w:bookmarkEnd w:id="16"/>
    </w:p>
    <w:p w14:paraId="1296CCCD" w14:textId="5841D4AA" w:rsidR="00034E63" w:rsidRDefault="00034E63" w:rsidP="007B1296">
      <w:pPr>
        <w:pStyle w:val="a3"/>
      </w:pPr>
      <w:r>
        <w:t>Во время написания приложения использованы следующие средства отладки:</w:t>
      </w:r>
    </w:p>
    <w:p w14:paraId="3D60EE8B" w14:textId="5C766C3D" w:rsidR="00034E63" w:rsidRDefault="00034E63" w:rsidP="00034E63">
      <w:pPr>
        <w:pStyle w:val="a1"/>
      </w:pPr>
      <w:r>
        <w:t>переход по коду в отладчике с помощью пошаговых команд</w:t>
      </w:r>
      <w:r w:rsidRPr="007169D8">
        <w:t>;</w:t>
      </w:r>
    </w:p>
    <w:p w14:paraId="46235353" w14:textId="64DDEEFD" w:rsidR="00034E63" w:rsidRDefault="00034E63" w:rsidP="00034E63">
      <w:pPr>
        <w:pStyle w:val="a1"/>
      </w:pPr>
      <w:r>
        <w:lastRenderedPageBreak/>
        <w:t>шаг с обходом по кругу для пропуска функций</w:t>
      </w:r>
      <w:r w:rsidR="00AE1019" w:rsidRPr="00AE1019">
        <w:t>;</w:t>
      </w:r>
    </w:p>
    <w:p w14:paraId="7CCA1296" w14:textId="14E30906" w:rsidR="00034E63" w:rsidRDefault="00034E63" w:rsidP="00034E63">
      <w:pPr>
        <w:pStyle w:val="a1"/>
      </w:pPr>
      <w:r>
        <w:t>проверка переменных с помощью окон «Видимые» и «Локальные»</w:t>
      </w:r>
      <w:r w:rsidR="00AE1019" w:rsidRPr="00AE1019">
        <w:t>;</w:t>
      </w:r>
    </w:p>
    <w:p w14:paraId="1C67CC17" w14:textId="4CB69E48" w:rsidR="00034E63" w:rsidRDefault="00034E63" w:rsidP="00034E63">
      <w:pPr>
        <w:pStyle w:val="a1"/>
      </w:pPr>
      <w:r>
        <w:t>установка контрольного значения</w:t>
      </w:r>
      <w:r w:rsidR="00AE1019">
        <w:rPr>
          <w:lang w:val="en-US"/>
        </w:rPr>
        <w:t>;</w:t>
      </w:r>
    </w:p>
    <w:p w14:paraId="5EB80A46" w14:textId="73D228A9" w:rsidR="00F34220" w:rsidRDefault="00F34220" w:rsidP="00F34220">
      <w:pPr>
        <w:pStyle w:val="a1"/>
      </w:pPr>
      <w:r>
        <w:t xml:space="preserve">использование </w:t>
      </w:r>
      <w:r w:rsidR="00034E63">
        <w:t>точки останова</w:t>
      </w:r>
      <w:r>
        <w:t>, пример которого представлен рисунком 7</w:t>
      </w:r>
      <w:r w:rsidR="00034E63">
        <w:t>.</w:t>
      </w:r>
    </w:p>
    <w:p w14:paraId="0E40D7DA" w14:textId="4C97A609" w:rsidR="00F34220" w:rsidRDefault="0081766B" w:rsidP="00F34220">
      <w:pPr>
        <w:pStyle w:val="afd"/>
      </w:pPr>
      <w:r w:rsidRPr="0081766B">
        <w:drawing>
          <wp:inline distT="0" distB="0" distL="0" distR="0" wp14:anchorId="70C99231" wp14:editId="5D187E57">
            <wp:extent cx="5939790" cy="17729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E17" w14:textId="5099F842" w:rsidR="00F34220" w:rsidRPr="00F34220" w:rsidRDefault="00F34220" w:rsidP="00F34220">
      <w:pPr>
        <w:pStyle w:val="afe"/>
      </w:pPr>
      <w:r w:rsidRPr="00970CC5">
        <w:rPr>
          <w:highlight w:val="darkCyan"/>
        </w:rPr>
        <w:t xml:space="preserve">Рисунок 7 – </w:t>
      </w:r>
      <w:r w:rsidRPr="00970CC5">
        <w:rPr>
          <w:highlight w:val="darkCyan"/>
          <w:lang w:val="en-US"/>
        </w:rPr>
        <w:t>Visual</w:t>
      </w:r>
      <w:r w:rsidRPr="00970CC5">
        <w:rPr>
          <w:highlight w:val="darkCyan"/>
        </w:rPr>
        <w:t xml:space="preserve"> </w:t>
      </w:r>
      <w:r w:rsidRPr="00970CC5">
        <w:rPr>
          <w:highlight w:val="darkCyan"/>
          <w:lang w:val="en-US"/>
        </w:rPr>
        <w:t>Studio</w:t>
      </w:r>
      <w:r w:rsidRPr="00970CC5">
        <w:rPr>
          <w:highlight w:val="darkCyan"/>
        </w:rPr>
        <w:t xml:space="preserve"> 2022. </w:t>
      </w:r>
      <w:r w:rsidR="006D7487" w:rsidRPr="00970CC5">
        <w:rPr>
          <w:highlight w:val="darkCyan"/>
        </w:rPr>
        <w:t>Вид кода с использованием точки останова</w:t>
      </w:r>
      <w:r w:rsidR="00F86C7E" w:rsidRPr="00F86C7E">
        <w:t xml:space="preserve"> </w:t>
      </w:r>
      <w:r w:rsidR="00F86C7E" w:rsidRPr="00840047">
        <w:rPr>
          <w:b/>
          <w:highlight w:val="yellow"/>
        </w:rPr>
        <w:t>*</w:t>
      </w:r>
      <w:proofErr w:type="gramStart"/>
      <w:r w:rsidR="00F86C7E" w:rsidRPr="00840047">
        <w:rPr>
          <w:b/>
          <w:highlight w:val="yellow"/>
        </w:rPr>
        <w:t>добавь</w:t>
      </w:r>
      <w:proofErr w:type="gramEnd"/>
      <w:r w:rsidR="00F86C7E" w:rsidRPr="00840047">
        <w:rPr>
          <w:b/>
          <w:highlight w:val="yellow"/>
        </w:rPr>
        <w:t xml:space="preserve"> чтобы на этом же скрине было видно окно с отладочными данными (там вкладка контрольные значения, локальные, видимые, какое-нибудь из этих, чтобы были видны данные) и </w:t>
      </w:r>
      <w:r w:rsidR="00664C01" w:rsidRPr="00840047">
        <w:rPr>
          <w:b/>
          <w:highlight w:val="yellow"/>
        </w:rPr>
        <w:t xml:space="preserve">тогда уже </w:t>
      </w:r>
      <w:r w:rsidR="00F86C7E" w:rsidRPr="00840047">
        <w:rPr>
          <w:b/>
          <w:highlight w:val="yellow"/>
        </w:rPr>
        <w:t xml:space="preserve">рисунок будет называться так: </w:t>
      </w:r>
      <w:r w:rsidR="00F86C7E" w:rsidRPr="00840047">
        <w:rPr>
          <w:b/>
          <w:highlight w:val="yellow"/>
          <w:lang w:val="en-US"/>
        </w:rPr>
        <w:t>Visual</w:t>
      </w:r>
      <w:r w:rsidR="00F86C7E" w:rsidRPr="00840047">
        <w:rPr>
          <w:b/>
          <w:highlight w:val="yellow"/>
        </w:rPr>
        <w:t xml:space="preserve"> </w:t>
      </w:r>
      <w:r w:rsidR="00F86C7E" w:rsidRPr="00840047">
        <w:rPr>
          <w:b/>
          <w:highlight w:val="yellow"/>
          <w:lang w:val="en-US"/>
        </w:rPr>
        <w:t>Studio</w:t>
      </w:r>
      <w:r w:rsidR="00F86C7E" w:rsidRPr="00840047">
        <w:rPr>
          <w:b/>
          <w:highlight w:val="yellow"/>
        </w:rPr>
        <w:t xml:space="preserve"> 2022. Вид вкладки </w:t>
      </w:r>
      <w:r w:rsidR="00664C01" w:rsidRPr="00840047">
        <w:rPr>
          <w:b/>
          <w:highlight w:val="yellow"/>
        </w:rPr>
        <w:t>«</w:t>
      </w:r>
      <w:proofErr w:type="gramStart"/>
      <w:r w:rsidR="00F86C7E" w:rsidRPr="00840047">
        <w:rPr>
          <w:b/>
          <w:highlight w:val="yellow"/>
        </w:rPr>
        <w:t>…</w:t>
      </w:r>
      <w:r w:rsidR="00664C01" w:rsidRPr="00840047">
        <w:rPr>
          <w:b/>
          <w:highlight w:val="yellow"/>
        </w:rPr>
        <w:t>»</w:t>
      </w:r>
      <w:r w:rsidR="00F86C7E" w:rsidRPr="00840047">
        <w:rPr>
          <w:b/>
          <w:highlight w:val="yellow"/>
        </w:rPr>
        <w:t>*</w:t>
      </w:r>
      <w:proofErr w:type="gramEnd"/>
    </w:p>
    <w:p w14:paraId="708870EC" w14:textId="31D52609" w:rsidR="00034E63" w:rsidRDefault="005A11D0" w:rsidP="007B1296">
      <w:pPr>
        <w:pStyle w:val="a3"/>
      </w:pPr>
      <w:r>
        <w:t xml:space="preserve">При тестировании </w:t>
      </w:r>
      <w:r w:rsidR="00534B0D">
        <w:t xml:space="preserve">мобильного </w:t>
      </w:r>
      <w:r>
        <w:t>приложения использован метод «чёрного ящика»</w:t>
      </w:r>
      <w:r w:rsidR="00534B0D">
        <w:t>.</w:t>
      </w:r>
    </w:p>
    <w:p w14:paraId="59210168" w14:textId="568AAF21" w:rsidR="00534B0D" w:rsidRDefault="00534B0D" w:rsidP="007B1296">
      <w:pPr>
        <w:pStyle w:val="a3"/>
      </w:pPr>
      <w:r>
        <w:t>Тестировались следующие экраны:</w:t>
      </w:r>
    </w:p>
    <w:p w14:paraId="7C09BA9D" w14:textId="4EDD49BB" w:rsidR="00534B0D" w:rsidRPr="00664C01" w:rsidRDefault="00416096" w:rsidP="00534B0D">
      <w:pPr>
        <w:pStyle w:val="a1"/>
      </w:pPr>
      <w:r w:rsidRPr="00664C01">
        <w:t xml:space="preserve">экран с детальной информацией </w:t>
      </w:r>
      <w:r w:rsidR="007170DD" w:rsidRPr="00664C01">
        <w:t>вопроса</w:t>
      </w:r>
      <w:r w:rsidR="00534B0D" w:rsidRPr="00664C01">
        <w:t>;</w:t>
      </w:r>
    </w:p>
    <w:p w14:paraId="1C492394" w14:textId="71B5FA96" w:rsidR="00534B0D" w:rsidRPr="00534B0D" w:rsidRDefault="004F5A4D" w:rsidP="00534B0D">
      <w:pPr>
        <w:pStyle w:val="a1"/>
      </w:pPr>
      <w:r>
        <w:t>экран редактирования вопроса</w:t>
      </w:r>
      <w:r w:rsidR="00534B0D" w:rsidRPr="00534B0D">
        <w:t>;</w:t>
      </w:r>
    </w:p>
    <w:p w14:paraId="03317448" w14:textId="6D5B43A0" w:rsidR="00534B0D" w:rsidRDefault="004F5A4D" w:rsidP="00534B0D">
      <w:pPr>
        <w:pStyle w:val="a1"/>
      </w:pPr>
      <w:r>
        <w:t>экран добавления вопроса</w:t>
      </w:r>
      <w:r w:rsidR="00534B0D">
        <w:t>.</w:t>
      </w:r>
    </w:p>
    <w:p w14:paraId="477C3AE2" w14:textId="39310208" w:rsidR="00FF511B" w:rsidRDefault="0074239B" w:rsidP="007B1296">
      <w:pPr>
        <w:pStyle w:val="a3"/>
      </w:pPr>
      <w:r w:rsidRPr="00664C01">
        <w:t>Результаты тестирования приведены в таблицах 2, 3, 4 соответственно их порядк</w:t>
      </w:r>
      <w:r w:rsidR="00585392" w:rsidRPr="00664C01">
        <w:t>у</w:t>
      </w:r>
      <w:r w:rsidRPr="00664C01">
        <w:t xml:space="preserve"> в списке выше.</w:t>
      </w:r>
    </w:p>
    <w:p w14:paraId="1CF4B42F" w14:textId="306284FA" w:rsidR="00FF511B" w:rsidRPr="00A84C02" w:rsidRDefault="00FF511B" w:rsidP="00FF511B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2 – </w:t>
      </w:r>
      <w:r>
        <w:t xml:space="preserve">Набор тестов </w:t>
      </w:r>
      <w:r w:rsidR="00E068EE">
        <w:t xml:space="preserve">для </w:t>
      </w:r>
      <w:r>
        <w:t>экрана с детальной информацией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F511B" w:rsidRPr="001B17C1" w14:paraId="742DDDA9" w14:textId="77777777" w:rsidTr="004E2F21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13940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E45B6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51B87" w14:textId="77777777" w:rsidR="00FF511B" w:rsidRPr="00FF511B" w:rsidRDefault="00FF511B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FF511B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FF511B" w:rsidRPr="00A94868" w14:paraId="55DBDE78" w14:textId="77777777" w:rsidTr="00C64F57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9D9183" w14:textId="34EEA322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Переход на экран с детальной информацией вопроса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E3FE79" w14:textId="0CD91E3D" w:rsidR="00FF511B" w:rsidRPr="00FF511B" w:rsidRDefault="004F5A4D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A61E0E" w14:textId="77777777" w:rsidR="00FF511B" w:rsidRPr="00FF511B" w:rsidRDefault="00FF511B" w:rsidP="00C64F57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671594E5" w14:textId="65487548" w:rsidR="004E2F21" w:rsidRPr="00EF2BF6" w:rsidRDefault="004E2F21" w:rsidP="004E2F21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t xml:space="preserve">Продолжение таблицы </w:t>
      </w:r>
      <w:r w:rsidR="00D54A24">
        <w:rPr>
          <w:i/>
          <w:iCs/>
        </w:rPr>
        <w:t>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E2F21" w:rsidRPr="009240C6" w14:paraId="40C60C0C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F6E6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5AA00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790AC" w14:textId="77777777" w:rsidR="004E2F21" w:rsidRPr="004E2F21" w:rsidRDefault="004E2F21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4E2F21" w:rsidRPr="00A94868" w14:paraId="35F62DFD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01FA" w14:textId="490F1F48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Нажатие на «Корзин</w:t>
            </w:r>
            <w:r w:rsidR="000127D7">
              <w:rPr>
                <w:sz w:val="24"/>
                <w:szCs w:val="24"/>
              </w:rPr>
              <w:t>у</w:t>
            </w:r>
            <w:r w:rsidRPr="004E2F21">
              <w:rPr>
                <w:sz w:val="24"/>
                <w:szCs w:val="24"/>
              </w:rPr>
              <w:t>» (удаление вопроса)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225D9097" w14:textId="01C2FE4C" w:rsidR="004E2F21" w:rsidRPr="004E2F21" w:rsidRDefault="004E2F21" w:rsidP="00F866A1">
            <w:pPr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Перенос на экран с текстом «Вопрос успешно удален» и кнопкой «Вернуться к списку вопросов»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B03E" w14:textId="30A25884" w:rsidR="004E2F21" w:rsidRPr="004E2F21" w:rsidRDefault="004E2F21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  <w:tr w:rsidR="00021573" w:rsidRPr="00A94868" w14:paraId="386F9F21" w14:textId="77777777" w:rsidTr="00DA0DEF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F830" w14:textId="2AF96001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(редактирование)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112AF712" w14:textId="6688A375" w:rsidR="00021573" w:rsidRPr="004E2F21" w:rsidRDefault="00021573" w:rsidP="00F8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Перенос на экран редактирования вопроса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538C5" w14:textId="4CAB6C16" w:rsidR="00021573" w:rsidRPr="004E2F21" w:rsidRDefault="00021573" w:rsidP="00DA0DEF">
            <w:pPr>
              <w:jc w:val="center"/>
              <w:rPr>
                <w:sz w:val="24"/>
                <w:szCs w:val="24"/>
              </w:rPr>
            </w:pPr>
            <w:r w:rsidRPr="004E2F21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3CB5F669" w14:textId="576ECBD8" w:rsidR="00BD5BF4" w:rsidRPr="00A84C02" w:rsidRDefault="00BD5BF4" w:rsidP="00BD5BF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3 – </w:t>
      </w:r>
      <w:r>
        <w:t>Набор тестов для экрана редактирования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BF4" w:rsidRPr="001B17C1" w14:paraId="06B4BE41" w14:textId="77777777" w:rsidTr="00FB6696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AE1C7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B745BA5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A64D" w14:textId="77777777" w:rsidR="00BD5BF4" w:rsidRPr="00217F72" w:rsidRDefault="00BD5BF4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3874D7" w:rsidRPr="00A94868" w14:paraId="3EFC20F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74D7" w14:textId="13D147A2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экран редактирования вопроса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3CD642E8" w14:textId="1A9D3EAF" w:rsidR="003874D7" w:rsidRPr="00BD5BF4" w:rsidRDefault="003874D7" w:rsidP="00387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соответствующие поля заполнены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A037" w14:textId="1D7A6DF5" w:rsidR="003874D7" w:rsidRPr="00BD5BF4" w:rsidRDefault="003874D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72C3C408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8C68" w14:textId="0E1E29C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всего текста там, где это возможно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CDC591B" w14:textId="038DB476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вновь заполняются старыми значениями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4D29" w14:textId="304F910E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42F9B693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5234" w14:textId="6E3D1574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нового фото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71272EC" w14:textId="0B651BAB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фотография вопроса и имя фотографии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C65D" w14:textId="44259AF3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D61E2A" w:rsidRPr="00A94868" w14:paraId="2E48DC9F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089D" w14:textId="253BE78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нового файла 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60FD0F07" w14:textId="4CBE5A9A" w:rsidR="00D61E2A" w:rsidRPr="00BD5BF4" w:rsidRDefault="00D61E2A" w:rsidP="00D61E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Изменится содержимое файла вопроса и имя файла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66EE3" w14:textId="780A0DCB" w:rsidR="00D61E2A" w:rsidRPr="00BD5BF4" w:rsidRDefault="00D61E2A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  <w:tr w:rsidR="00573EF7" w:rsidRPr="00A94868" w14:paraId="17B26657" w14:textId="77777777" w:rsidTr="00DA0DEF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97A7" w14:textId="35134759" w:rsidR="00573EF7" w:rsidRPr="00BD5BF4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«Карандаш» (редактировать)</w:t>
            </w:r>
          </w:p>
        </w:tc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BDFB" w14:textId="77F8F645" w:rsidR="00573EF7" w:rsidRPr="00573EF7" w:rsidRDefault="00573EF7" w:rsidP="00573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Выскачет диалоговое окно с сообщением «Вы точно хотите обновить вопрос</w:t>
            </w:r>
            <w:r w:rsidR="005A7023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обновлён» и кнопкой «Вернуться к вопросу»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17A2" w14:textId="4C60007A" w:rsidR="00573EF7" w:rsidRPr="00BD5BF4" w:rsidRDefault="00573EF7" w:rsidP="00DA0DEF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216DF8B6" w14:textId="3867C11E" w:rsidR="00BC588F" w:rsidRPr="00A84C02" w:rsidRDefault="00BC588F" w:rsidP="00BC588F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</w:t>
      </w:r>
      <w:r w:rsidR="005E33A4">
        <w:rPr>
          <w:spacing w:val="40"/>
        </w:rPr>
        <w:t>4</w:t>
      </w:r>
      <w:r>
        <w:rPr>
          <w:spacing w:val="40"/>
        </w:rPr>
        <w:t xml:space="preserve"> – </w:t>
      </w:r>
      <w:r>
        <w:t>Набор тестов для экрана добавления вопроса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C588F" w:rsidRPr="001B17C1" w14:paraId="674B38EE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B3124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8EF71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6B930" w14:textId="77777777" w:rsidR="00BC588F" w:rsidRPr="00217F72" w:rsidRDefault="00BC588F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217F72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BC588F" w:rsidRPr="00A94868" w14:paraId="066DE781" w14:textId="77777777" w:rsidTr="00B7304E">
        <w:trPr>
          <w:trHeight w:val="454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D40223" w14:textId="4A761B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 вопроса, </w:t>
            </w:r>
            <w:r w:rsidR="002F2443">
              <w:rPr>
                <w:sz w:val="24"/>
                <w:szCs w:val="24"/>
              </w:rPr>
              <w:t>когда</w:t>
            </w:r>
            <w:r>
              <w:rPr>
                <w:sz w:val="24"/>
                <w:szCs w:val="24"/>
              </w:rPr>
              <w:t xml:space="preserve"> хоть одно поле не заполнено</w:t>
            </w:r>
          </w:p>
        </w:tc>
        <w:tc>
          <w:tcPr>
            <w:tcW w:w="31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62E656" w14:textId="4C782D95" w:rsidR="00BC588F" w:rsidRPr="00BD5BF4" w:rsidRDefault="005A702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 w:rsidRPr="005A7023">
              <w:rPr>
                <w:sz w:val="24"/>
                <w:szCs w:val="24"/>
              </w:rPr>
              <w:t xml:space="preserve"> </w:t>
            </w:r>
            <w:r w:rsidR="00407B69">
              <w:rPr>
                <w:sz w:val="24"/>
                <w:szCs w:val="24"/>
              </w:rPr>
              <w:lastRenderedPageBreak/>
              <w:t>появиться всплывающее сообщение: «Пожалуйста, заполните все поля»</w:t>
            </w:r>
            <w:r w:rsidRPr="005A7023">
              <w:rPr>
                <w:sz w:val="24"/>
                <w:szCs w:val="24"/>
              </w:rPr>
              <w:t>;</w:t>
            </w:r>
            <w:r w:rsidR="00407B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2B411E" w14:textId="76AF86A1" w:rsidR="00BC588F" w:rsidRPr="00BD5BF4" w:rsidRDefault="00BC588F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lastRenderedPageBreak/>
              <w:t>Совпадает с ожидаемым</w:t>
            </w:r>
          </w:p>
        </w:tc>
      </w:tr>
    </w:tbl>
    <w:p w14:paraId="4B0C645F" w14:textId="7CE84541" w:rsidR="002F2443" w:rsidRPr="00EF2BF6" w:rsidRDefault="002F2443" w:rsidP="002F2443">
      <w:pPr>
        <w:pStyle w:val="aff2"/>
        <w:rPr>
          <w:i/>
          <w:iCs/>
          <w:lang w:val="en-US"/>
        </w:rPr>
      </w:pPr>
      <w:r w:rsidRPr="00715B4C">
        <w:rPr>
          <w:i/>
          <w:iCs/>
        </w:rPr>
        <w:t xml:space="preserve">Продолжение таблицы </w:t>
      </w:r>
      <w:r>
        <w:rPr>
          <w:i/>
          <w:iCs/>
        </w:rPr>
        <w:t>4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2F2443" w:rsidRPr="009240C6" w14:paraId="693B167D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78D0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E9769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5470" w14:textId="77777777" w:rsidR="002F2443" w:rsidRPr="004E2F21" w:rsidRDefault="002F2443" w:rsidP="00FB6696">
            <w:pPr>
              <w:jc w:val="center"/>
              <w:rPr>
                <w:b/>
                <w:bCs/>
                <w:sz w:val="24"/>
                <w:szCs w:val="24"/>
              </w:rPr>
            </w:pPr>
            <w:r w:rsidRPr="004E2F21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2F2443" w:rsidRPr="00A94868" w14:paraId="080B0AF4" w14:textId="77777777" w:rsidTr="00FB6696">
        <w:trPr>
          <w:trHeight w:val="454"/>
          <w:jc w:val="center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B665" w14:textId="091D7C52" w:rsidR="002F2443" w:rsidRPr="004E2F21" w:rsidRDefault="002F244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вопроса, когда все поля заполнены</w:t>
            </w:r>
          </w:p>
        </w:tc>
        <w:tc>
          <w:tcPr>
            <w:tcW w:w="3113" w:type="dxa"/>
            <w:tcBorders>
              <w:left w:val="single" w:sz="4" w:space="0" w:color="000000"/>
              <w:right w:val="single" w:sz="4" w:space="0" w:color="000000"/>
            </w:tcBorders>
          </w:tcPr>
          <w:p w14:paraId="5393F344" w14:textId="21FF4707" w:rsidR="002F2443" w:rsidRPr="004E2F21" w:rsidRDefault="002F2443" w:rsidP="00FB6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Выскачет диалоговое окно с сообщением «Вы точно хотите добавить вопрос?». При нажатии «Да»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перенос на экран с текстом «Вопрос успешно добавлен» и кнопкой «Вернуться к вопросам»</w:t>
            </w:r>
            <w:r w:rsidRPr="00573EF7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при «Нет» </w:t>
            </w:r>
            <w:r w:rsidRPr="00573EF7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закроется диалоговое окно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68D8" w14:textId="7145A24C" w:rsidR="002F2443" w:rsidRPr="004E2F21" w:rsidRDefault="002F2443" w:rsidP="00FB6696">
            <w:pPr>
              <w:jc w:val="center"/>
              <w:rPr>
                <w:sz w:val="24"/>
                <w:szCs w:val="24"/>
              </w:rPr>
            </w:pPr>
            <w:r w:rsidRPr="00FF511B">
              <w:rPr>
                <w:sz w:val="24"/>
                <w:szCs w:val="24"/>
              </w:rPr>
              <w:t>Совпадает с ожидаемым</w:t>
            </w:r>
          </w:p>
        </w:tc>
      </w:tr>
    </w:tbl>
    <w:p w14:paraId="07BA73B6" w14:textId="16F5AFA9" w:rsidR="00FF511B" w:rsidRDefault="00FF511B" w:rsidP="007B1296">
      <w:pPr>
        <w:pStyle w:val="a3"/>
      </w:pPr>
    </w:p>
    <w:p w14:paraId="1AECCE6B" w14:textId="7CA64B6E" w:rsidR="00664C01" w:rsidRDefault="006C3071" w:rsidP="005D68E9">
      <w:pPr>
        <w:pStyle w:val="a3"/>
      </w:pPr>
      <w:r w:rsidRPr="00664C01">
        <w:t xml:space="preserve">Для автоматизированного тестирования отдельных компонентов программы разработаны модульные </w:t>
      </w:r>
      <w:proofErr w:type="spellStart"/>
      <w:r w:rsidRPr="00664C01">
        <w:t>unit</w:t>
      </w:r>
      <w:proofErr w:type="spellEnd"/>
      <w:r w:rsidRPr="00664C01">
        <w:t xml:space="preserve">-тесты. В качестве платформы тестирования использован фреймворк </w:t>
      </w:r>
      <w:proofErr w:type="spellStart"/>
      <w:r w:rsidRPr="00664C01">
        <w:t>xUnit</w:t>
      </w:r>
      <w:proofErr w:type="spellEnd"/>
      <w:r w:rsidR="00664C01" w:rsidRPr="00664C01">
        <w:rPr>
          <w:highlight w:val="green"/>
        </w:rPr>
        <w:t>.</w:t>
      </w:r>
      <w:r w:rsidRPr="00664C01">
        <w:rPr>
          <w:highlight w:val="red"/>
        </w:rPr>
        <w:t xml:space="preserve">, на базе которого создан отдельный проект. </w:t>
      </w:r>
      <w:r w:rsidR="004E3D71" w:rsidRPr="00664C01">
        <w:rPr>
          <w:highlight w:val="red"/>
        </w:rPr>
        <w:t>В рамках этого проекта</w:t>
      </w:r>
    </w:p>
    <w:p w14:paraId="7DE3248B" w14:textId="61F54F37" w:rsidR="00BB22C1" w:rsidRDefault="00664C01" w:rsidP="005D68E9">
      <w:pPr>
        <w:pStyle w:val="a3"/>
      </w:pPr>
      <w:r w:rsidRPr="00664C01">
        <w:rPr>
          <w:highlight w:val="green"/>
        </w:rPr>
        <w:t>Р</w:t>
      </w:r>
      <w:r w:rsidR="004E3D71" w:rsidRPr="00664C01">
        <w:t>азработан класс с тестами для API-контроллера, отвечающего за управление вопросами</w:t>
      </w:r>
      <w:r w:rsidR="006C3071" w:rsidRPr="00664C01">
        <w:t xml:space="preserve">. Для обеспечения изоляции зависимостей применяется </w:t>
      </w:r>
      <w:proofErr w:type="spellStart"/>
      <w:r w:rsidR="006C3071" w:rsidRPr="00664C01">
        <w:t>InMemoryDatabase</w:t>
      </w:r>
      <w:proofErr w:type="spellEnd"/>
      <w:r w:rsidR="006C3071" w:rsidRPr="00664C01">
        <w:t xml:space="preserve">, что позволяет проводить тестирование без взаимодействия с реальной базой данных. </w:t>
      </w:r>
      <w:r w:rsidR="005D68E9" w:rsidRPr="00664C01">
        <w:t xml:space="preserve">Метод для тестирования одного из </w:t>
      </w:r>
      <w:r w:rsidR="00BC71B7" w:rsidRPr="00664C01">
        <w:t>методов контроллера</w:t>
      </w:r>
      <w:r w:rsidR="005D68E9" w:rsidRPr="00664C01">
        <w:t xml:space="preserve"> представлен </w:t>
      </w:r>
      <w:r w:rsidR="000626C5" w:rsidRPr="00664C01">
        <w:t>в листинге 8</w:t>
      </w:r>
      <w:r w:rsidR="005D68E9" w:rsidRPr="00664C01">
        <w:t>.</w:t>
      </w:r>
    </w:p>
    <w:p w14:paraId="246FCD04" w14:textId="2A926907" w:rsidR="005D68E9" w:rsidRDefault="005D68E9" w:rsidP="00BB22C1">
      <w:pPr>
        <w:pStyle w:val="a3"/>
      </w:pPr>
    </w:p>
    <w:p w14:paraId="4FBCF3CB" w14:textId="74D15EC5" w:rsidR="00ED2215" w:rsidRPr="00ED2215" w:rsidRDefault="00ED2215" w:rsidP="00ED2215">
      <w:r>
        <w:t>Листинг 8 – Тест метода получения вопроса по идентификатору</w:t>
      </w:r>
    </w:p>
    <w:p w14:paraId="60AAC34F" w14:textId="77777777" w:rsidR="00ED2215" w:rsidRDefault="00ED2215" w:rsidP="00ED2215">
      <w:pPr>
        <w:pStyle w:val="aff0"/>
      </w:pPr>
      <w:r>
        <w:t>/// &lt;</w:t>
      </w:r>
      <w:proofErr w:type="spellStart"/>
      <w:r>
        <w:t>summary</w:t>
      </w:r>
      <w:proofErr w:type="spellEnd"/>
      <w:r>
        <w:t>&gt;</w:t>
      </w:r>
    </w:p>
    <w:p w14:paraId="121387B1" w14:textId="77777777" w:rsidR="00ED2215" w:rsidRDefault="00ED2215" w:rsidP="00ED2215">
      <w:pPr>
        <w:pStyle w:val="aff0"/>
      </w:pPr>
      <w:r>
        <w:t xml:space="preserve">/// Проверяет, что метод </w:t>
      </w:r>
      <w:proofErr w:type="spellStart"/>
      <w:r>
        <w:t>GetById</w:t>
      </w:r>
      <w:proofErr w:type="spellEnd"/>
      <w:r>
        <w:t xml:space="preserve"> контроллера возвращает результат </w:t>
      </w:r>
      <w:proofErr w:type="spellStart"/>
      <w:r>
        <w:t>NotFound</w:t>
      </w:r>
      <w:proofErr w:type="spellEnd"/>
      <w:r>
        <w:t xml:space="preserve"> </w:t>
      </w:r>
    </w:p>
    <w:p w14:paraId="12494A8D" w14:textId="77777777" w:rsidR="00ED2215" w:rsidRDefault="00ED2215" w:rsidP="00ED2215">
      <w:pPr>
        <w:pStyle w:val="aff0"/>
      </w:pPr>
      <w:r>
        <w:t>/// при запросе вопроса с несуществующим идентификатором.</w:t>
      </w:r>
    </w:p>
    <w:p w14:paraId="20BDAE0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&lt;/summary&gt;</w:t>
      </w:r>
    </w:p>
    <w:p w14:paraId="27C951B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/// &lt;returns&gt;&lt;/returns&gt;</w:t>
      </w:r>
    </w:p>
    <w:p w14:paraId="71502B19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>[Fact]</w:t>
      </w:r>
    </w:p>
    <w:p w14:paraId="2B924D94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public async Task </w:t>
      </w:r>
      <w:proofErr w:type="spellStart"/>
      <w:r w:rsidRPr="00ED2215">
        <w:rPr>
          <w:lang w:val="en-US"/>
        </w:rPr>
        <w:t>GetById_WithNonExistingId_</w:t>
      </w:r>
      <w:proofErr w:type="gramStart"/>
      <w:r w:rsidRPr="00ED2215">
        <w:rPr>
          <w:lang w:val="en-US"/>
        </w:rPr>
        <w:t>ReturnsNotFound</w:t>
      </w:r>
      <w:proofErr w:type="spellEnd"/>
      <w:r w:rsidRPr="00ED2215">
        <w:rPr>
          <w:lang w:val="en-US"/>
        </w:rPr>
        <w:t>(</w:t>
      </w:r>
      <w:proofErr w:type="gramEnd"/>
      <w:r w:rsidRPr="00ED2215">
        <w:rPr>
          <w:lang w:val="en-US"/>
        </w:rPr>
        <w:t>)</w:t>
      </w:r>
    </w:p>
    <w:p w14:paraId="26B6E508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lastRenderedPageBreak/>
        <w:t>{</w:t>
      </w:r>
    </w:p>
    <w:p w14:paraId="517D3B92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int 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 xml:space="preserve"> = 999;</w:t>
      </w:r>
    </w:p>
    <w:p w14:paraId="4C633DCF" w14:textId="77777777" w:rsidR="00ED2215" w:rsidRPr="00ED2215" w:rsidRDefault="00ED2215" w:rsidP="00ED2215">
      <w:pPr>
        <w:pStyle w:val="aff0"/>
        <w:rPr>
          <w:lang w:val="en-US"/>
        </w:rPr>
      </w:pPr>
    </w:p>
    <w:p w14:paraId="16470C03" w14:textId="77777777" w:rsidR="00ED2215" w:rsidRPr="00ED2215" w:rsidRDefault="00ED2215" w:rsidP="00ED2215">
      <w:pPr>
        <w:pStyle w:val="aff0"/>
        <w:rPr>
          <w:lang w:val="en-US"/>
        </w:rPr>
      </w:pPr>
      <w:r w:rsidRPr="00ED2215">
        <w:rPr>
          <w:lang w:val="en-US"/>
        </w:rPr>
        <w:t xml:space="preserve">   var result = await _</w:t>
      </w:r>
      <w:proofErr w:type="spellStart"/>
      <w:proofErr w:type="gramStart"/>
      <w:r w:rsidRPr="00ED2215">
        <w:rPr>
          <w:lang w:val="en-US"/>
        </w:rPr>
        <w:t>controller.GetById</w:t>
      </w:r>
      <w:proofErr w:type="spellEnd"/>
      <w:proofErr w:type="gramEnd"/>
      <w:r w:rsidRPr="00ED2215">
        <w:rPr>
          <w:lang w:val="en-US"/>
        </w:rPr>
        <w:t>(</w:t>
      </w:r>
      <w:proofErr w:type="spellStart"/>
      <w:r w:rsidRPr="00ED2215">
        <w:rPr>
          <w:lang w:val="en-US"/>
        </w:rPr>
        <w:t>nonExistingId</w:t>
      </w:r>
      <w:proofErr w:type="spellEnd"/>
      <w:r w:rsidRPr="00ED2215">
        <w:rPr>
          <w:lang w:val="en-US"/>
        </w:rPr>
        <w:t>);</w:t>
      </w:r>
    </w:p>
    <w:p w14:paraId="3EA49273" w14:textId="77777777" w:rsidR="00ED2215" w:rsidRPr="00ED2215" w:rsidRDefault="00ED2215" w:rsidP="00ED2215">
      <w:pPr>
        <w:pStyle w:val="aff0"/>
        <w:rPr>
          <w:lang w:val="en-US"/>
        </w:rPr>
      </w:pPr>
    </w:p>
    <w:p w14:paraId="4A932AEE" w14:textId="77777777" w:rsidR="00ED2215" w:rsidRDefault="00ED2215" w:rsidP="00ED2215">
      <w:pPr>
        <w:pStyle w:val="aff0"/>
      </w:pPr>
      <w:r w:rsidRPr="00ED2215">
        <w:rPr>
          <w:lang w:val="en-US"/>
        </w:rPr>
        <w:t xml:space="preserve">   </w:t>
      </w:r>
      <w:proofErr w:type="spellStart"/>
      <w:r>
        <w:t>Assert.IsType</w:t>
      </w:r>
      <w:proofErr w:type="spellEnd"/>
      <w:r>
        <w:t>&lt;</w:t>
      </w:r>
      <w:proofErr w:type="spellStart"/>
      <w:r>
        <w:t>NotFoundResult</w:t>
      </w:r>
      <w:proofErr w:type="spellEnd"/>
      <w:r>
        <w:t>&gt;(</w:t>
      </w:r>
      <w:proofErr w:type="spellStart"/>
      <w:r>
        <w:t>result</w:t>
      </w:r>
      <w:proofErr w:type="spellEnd"/>
      <w:r>
        <w:t>);</w:t>
      </w:r>
    </w:p>
    <w:p w14:paraId="470B3E7A" w14:textId="24FD984E" w:rsidR="00ED2215" w:rsidRPr="00ED2215" w:rsidRDefault="00ED2215" w:rsidP="00ED2215">
      <w:pPr>
        <w:pStyle w:val="aff0"/>
        <w:rPr>
          <w:lang w:val="en-US"/>
        </w:rPr>
      </w:pPr>
      <w:r>
        <w:t>}</w:t>
      </w:r>
    </w:p>
    <w:p w14:paraId="0DFDF165" w14:textId="5561B74B" w:rsidR="007B1296" w:rsidRDefault="00084431" w:rsidP="007B1296">
      <w:pPr>
        <w:pStyle w:val="2"/>
      </w:pPr>
      <w:bookmarkStart w:id="17" w:name="_Toc199288323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6D3C23D6" w14:textId="66DD11DA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86159B">
        <w:rPr>
          <w:rFonts w:cs="Times New Roman"/>
          <w:szCs w:val="28"/>
        </w:rPr>
        <w:t xml:space="preserve">В процессе рефакторинга программного кода </w:t>
      </w:r>
      <w:r w:rsidR="00700238" w:rsidRPr="0086159B">
        <w:rPr>
          <w:rFonts w:cs="Times New Roman"/>
          <w:szCs w:val="28"/>
        </w:rPr>
        <w:t>произведена</w:t>
      </w:r>
      <w:r w:rsidR="0086159B" w:rsidRPr="0086159B">
        <w:rPr>
          <w:rFonts w:cs="Times New Roman"/>
          <w:szCs w:val="28"/>
        </w:rPr>
        <w:t xml:space="preserve"> </w:t>
      </w:r>
      <w:r w:rsidR="00700238" w:rsidRPr="0086159B">
        <w:rPr>
          <w:rFonts w:cs="Times New Roman"/>
          <w:szCs w:val="28"/>
        </w:rPr>
        <w:t xml:space="preserve">оптимизация логики </w:t>
      </w:r>
      <w:r w:rsidRPr="0086159B">
        <w:rPr>
          <w:rFonts w:cs="Times New Roman"/>
          <w:szCs w:val="28"/>
        </w:rPr>
        <w:t>обработки уведомлений. Основная</w:t>
      </w:r>
      <w:r w:rsidRPr="00167ABE">
        <w:rPr>
          <w:rFonts w:cs="Times New Roman"/>
          <w:szCs w:val="28"/>
        </w:rPr>
        <w:t xml:space="preserve"> функциональность, связанная с проверкой и отправкой уведомлений,</w:t>
      </w:r>
      <w:r w:rsidR="0086159B">
        <w:rPr>
          <w:rFonts w:cs="Times New Roman"/>
          <w:szCs w:val="28"/>
        </w:rPr>
        <w:t xml:space="preserve"> </w:t>
      </w:r>
      <w:r w:rsidRPr="00167ABE">
        <w:rPr>
          <w:rFonts w:cs="Times New Roman"/>
          <w:szCs w:val="28"/>
        </w:rPr>
        <w:t xml:space="preserve">вынесена в отдельный асинхронный метод </w:t>
      </w:r>
      <w:proofErr w:type="spellStart"/>
      <w:r w:rsidRPr="00167ABE">
        <w:rPr>
          <w:rFonts w:cs="Times New Roman"/>
          <w:szCs w:val="28"/>
        </w:rPr>
        <w:t>NotificationCheckerAsync</w:t>
      </w:r>
      <w:proofErr w:type="spellEnd"/>
      <w:r w:rsidRPr="00167ABE">
        <w:rPr>
          <w:rFonts w:cs="Times New Roman"/>
          <w:szCs w:val="28"/>
        </w:rPr>
        <w:t xml:space="preserve">. Это улучшение способствует </w:t>
      </w:r>
      <w:r w:rsidRPr="00082080">
        <w:rPr>
          <w:rFonts w:cs="Times New Roman"/>
          <w:szCs w:val="28"/>
        </w:rPr>
        <w:t>более</w:t>
      </w:r>
      <w:r w:rsidRPr="00167ABE">
        <w:rPr>
          <w:rFonts w:cs="Times New Roman"/>
          <w:szCs w:val="28"/>
        </w:rPr>
        <w:t xml:space="preserve"> четкой структуре кода и повышает его читаемость.</w:t>
      </w:r>
    </w:p>
    <w:p w14:paraId="6F6D1CF5" w14:textId="619A68C2" w:rsidR="00413788" w:rsidRPr="00167ABE" w:rsidRDefault="00413788" w:rsidP="00413788">
      <w:pPr>
        <w:spacing w:line="360" w:lineRule="auto"/>
        <w:ind w:firstLine="709"/>
        <w:rPr>
          <w:rFonts w:cs="Times New Roman"/>
          <w:szCs w:val="28"/>
        </w:rPr>
      </w:pPr>
      <w:r w:rsidRPr="00167ABE">
        <w:rPr>
          <w:rFonts w:cs="Times New Roman"/>
          <w:szCs w:val="28"/>
        </w:rPr>
        <w:t xml:space="preserve">Для повышения эффективности обработки уведомлений реализована параллельная отправка уведомлений с использованием </w:t>
      </w:r>
      <w:proofErr w:type="spellStart"/>
      <w:r w:rsidRPr="00167ABE">
        <w:rPr>
          <w:rFonts w:cs="Times New Roman"/>
          <w:szCs w:val="28"/>
        </w:rPr>
        <w:t>Task.WhenAll</w:t>
      </w:r>
      <w:proofErr w:type="spellEnd"/>
      <w:r w:rsidRPr="00167ABE">
        <w:rPr>
          <w:rFonts w:cs="Times New Roman"/>
          <w:szCs w:val="28"/>
        </w:rPr>
        <w:t>, что позволяет одновременно обрабатывать несколько запросов.</w:t>
      </w:r>
    </w:p>
    <w:p w14:paraId="5B74439A" w14:textId="04E85F3D" w:rsidR="00BB22C1" w:rsidRDefault="00BF718C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добавлено</w:t>
      </w:r>
      <w:r w:rsidR="00413788" w:rsidRPr="00167A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</w:t>
      </w:r>
      <w:r w:rsidR="00413788" w:rsidRPr="00167ABE">
        <w:rPr>
          <w:rFonts w:cs="Times New Roman"/>
          <w:szCs w:val="28"/>
        </w:rPr>
        <w:t>огирование ошибок</w:t>
      </w:r>
      <w:r>
        <w:rPr>
          <w:rFonts w:cs="Times New Roman"/>
          <w:szCs w:val="28"/>
        </w:rPr>
        <w:t xml:space="preserve"> при помощи библиотек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Serilog</w:t>
      </w:r>
      <w:proofErr w:type="spellEnd"/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Sinks</w:t>
      </w:r>
      <w:r w:rsidRPr="00BF718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File</w:t>
      </w:r>
      <w:r w:rsidR="00413788" w:rsidRPr="00167ABE">
        <w:rPr>
          <w:rFonts w:cs="Times New Roman"/>
          <w:szCs w:val="28"/>
        </w:rPr>
        <w:t>, что обеспечивает более надежный мониторинг состояния приложения.</w:t>
      </w:r>
    </w:p>
    <w:p w14:paraId="269D4E84" w14:textId="71C63B94" w:rsidR="00336763" w:rsidRDefault="00336763" w:rsidP="00413788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до </w:t>
      </w:r>
      <w:r w:rsidR="00C417EC">
        <w:rPr>
          <w:rFonts w:cs="Times New Roman"/>
          <w:szCs w:val="28"/>
        </w:rPr>
        <w:t>изменений</w:t>
      </w:r>
      <w:r>
        <w:rPr>
          <w:rFonts w:cs="Times New Roman"/>
          <w:szCs w:val="28"/>
        </w:rPr>
        <w:t xml:space="preserve"> представлен в листинге </w:t>
      </w:r>
      <w:r w:rsidR="00112892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, а после </w:t>
      </w:r>
      <w:r w:rsidR="00A80D6E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листингом </w:t>
      </w:r>
      <w:r w:rsidR="00112892">
        <w:rPr>
          <w:rFonts w:cs="Times New Roman"/>
          <w:szCs w:val="28"/>
        </w:rPr>
        <w:t>10</w:t>
      </w:r>
      <w:r w:rsidRPr="00336763">
        <w:rPr>
          <w:rFonts w:cs="Times New Roman"/>
          <w:szCs w:val="28"/>
        </w:rPr>
        <w:t>.</w:t>
      </w:r>
    </w:p>
    <w:p w14:paraId="37BFDE7D" w14:textId="56C73195" w:rsidR="00F21EBE" w:rsidRDefault="00F21EBE" w:rsidP="00413788">
      <w:pPr>
        <w:spacing w:line="360" w:lineRule="auto"/>
        <w:ind w:firstLine="709"/>
        <w:rPr>
          <w:rFonts w:cs="Times New Roman"/>
          <w:szCs w:val="28"/>
        </w:rPr>
      </w:pPr>
    </w:p>
    <w:p w14:paraId="7244F63A" w14:textId="5E377D53" w:rsidR="00F21EBE" w:rsidRPr="00F21EBE" w:rsidRDefault="00F21EBE" w:rsidP="00F21EBE">
      <w:r>
        <w:t xml:space="preserve">Листинг </w:t>
      </w:r>
      <w:r w:rsidR="00112892">
        <w:t>9</w:t>
      </w:r>
      <w:r>
        <w:t xml:space="preserve"> – Отправка уведомлений до рефакторинга и оптимизации кода</w:t>
      </w:r>
    </w:p>
    <w:p w14:paraId="443F9169" w14:textId="295047AC" w:rsidR="00FA1DE5" w:rsidRPr="0073188D" w:rsidRDefault="00FA1DE5" w:rsidP="009C724B">
      <w:pPr>
        <w:pStyle w:val="aff0"/>
        <w:tabs>
          <w:tab w:val="left" w:pos="1496"/>
        </w:tabs>
        <w:rPr>
          <w:lang w:val="en-US"/>
        </w:rPr>
      </w:pPr>
      <w:r w:rsidRPr="0073188D"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 w:rsidR="001F79CB">
        <w:t>получения</w:t>
      </w:r>
      <w:r w:rsidR="001F79CB" w:rsidRPr="0073188D">
        <w:rPr>
          <w:lang w:val="en-US"/>
        </w:rPr>
        <w:t xml:space="preserve"> </w:t>
      </w:r>
      <w:r w:rsidR="001F79CB">
        <w:t>и</w:t>
      </w:r>
      <w:r w:rsidR="001F79CB" w:rsidRPr="0073188D">
        <w:rPr>
          <w:lang w:val="en-US"/>
        </w:rPr>
        <w:t xml:space="preserve"> </w:t>
      </w:r>
      <w:r w:rsidR="001F79CB"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63EA9B27" w14:textId="1A1C218B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private async Task </w:t>
      </w:r>
      <w:proofErr w:type="spellStart"/>
      <w:proofErr w:type="gramStart"/>
      <w:r w:rsidRPr="009C724B">
        <w:rPr>
          <w:lang w:val="en-US"/>
        </w:rPr>
        <w:t>NotificationCheckerAsync</w:t>
      </w:r>
      <w:proofErr w:type="spellEnd"/>
      <w:r w:rsidRPr="009C724B">
        <w:rPr>
          <w:lang w:val="en-US"/>
        </w:rPr>
        <w:t>(</w:t>
      </w:r>
      <w:proofErr w:type="spellStart"/>
      <w:proofErr w:type="gramEnd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</w:t>
      </w:r>
    </w:p>
    <w:p w14:paraId="3A4F21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>{</w:t>
      </w:r>
    </w:p>
    <w:p w14:paraId="08C6034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while </w:t>
      </w:r>
      <w:proofErr w:type="gramStart"/>
      <w:r w:rsidRPr="009C724B">
        <w:rPr>
          <w:lang w:val="en-US"/>
        </w:rPr>
        <w:t>(!</w:t>
      </w:r>
      <w:proofErr w:type="spellStart"/>
      <w:r w:rsidRPr="009C724B">
        <w:rPr>
          <w:lang w:val="en-US"/>
        </w:rPr>
        <w:t>cancellationToken.IsCancellationRequested</w:t>
      </w:r>
      <w:proofErr w:type="spellEnd"/>
      <w:proofErr w:type="gramEnd"/>
      <w:r w:rsidRPr="009C724B">
        <w:rPr>
          <w:lang w:val="en-US"/>
        </w:rPr>
        <w:t>)</w:t>
      </w:r>
    </w:p>
    <w:p w14:paraId="2F7855F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{</w:t>
      </w:r>
    </w:p>
    <w:p w14:paraId="3687C8A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try</w:t>
      </w:r>
    </w:p>
    <w:p w14:paraId="12290D7A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4BF6C94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var notifications = await _</w:t>
      </w:r>
      <w:proofErr w:type="spellStart"/>
      <w:r w:rsidRPr="009C724B">
        <w:rPr>
          <w:lang w:val="en-US"/>
        </w:rPr>
        <w:t>apiService.GetCurrentNotificationsAsync</w:t>
      </w:r>
      <w:proofErr w:type="spellEnd"/>
      <w:r w:rsidRPr="009C724B">
        <w:rPr>
          <w:lang w:val="en-US"/>
        </w:rPr>
        <w:t>();</w:t>
      </w:r>
    </w:p>
    <w:p w14:paraId="559384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if (notifications == null || </w:t>
      </w:r>
      <w:proofErr w:type="spellStart"/>
      <w:proofErr w:type="gramStart"/>
      <w:r w:rsidRPr="009C724B">
        <w:rPr>
          <w:lang w:val="en-US"/>
        </w:rPr>
        <w:t>notifications.Count</w:t>
      </w:r>
      <w:proofErr w:type="spellEnd"/>
      <w:proofErr w:type="gramEnd"/>
      <w:r w:rsidRPr="009C724B">
        <w:rPr>
          <w:lang w:val="en-US"/>
        </w:rPr>
        <w:t xml:space="preserve"> == 0)</w:t>
      </w:r>
    </w:p>
    <w:p w14:paraId="174E093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27C3AAF1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1881A8F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lastRenderedPageBreak/>
        <w:t xml:space="preserve">                continue;</w:t>
      </w:r>
    </w:p>
    <w:p w14:paraId="48ED5A56" w14:textId="644DFF46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54AF5E2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foreach (var notification in notifications)</w:t>
      </w:r>
    </w:p>
    <w:p w14:paraId="66BBA78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{</w:t>
      </w:r>
    </w:p>
    <w:p w14:paraId="4816CA1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 await _apiService.GetUsersForNotificationAsync(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2D53013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(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 xml:space="preserve"> == null) continue;</w:t>
      </w:r>
    </w:p>
    <w:p w14:paraId="6461507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</w:p>
    <w:p w14:paraId="0458269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foreach (var 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 in </w:t>
      </w:r>
      <w:proofErr w:type="spellStart"/>
      <w:r w:rsidRPr="009C724B">
        <w:rPr>
          <w:lang w:val="en-US"/>
        </w:rPr>
        <w:t>userChatIds</w:t>
      </w:r>
      <w:proofErr w:type="spellEnd"/>
      <w:r w:rsidRPr="009C724B">
        <w:rPr>
          <w:lang w:val="en-US"/>
        </w:rPr>
        <w:t>)</w:t>
      </w:r>
    </w:p>
    <w:p w14:paraId="44CD4E6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13451C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try</w:t>
      </w:r>
    </w:p>
    <w:p w14:paraId="5D637A52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C58867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if 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 xml:space="preserve"> != null &amp;&amp; </w:t>
      </w:r>
      <w:proofErr w:type="spellStart"/>
      <w:r w:rsidRPr="009C724B">
        <w:rPr>
          <w:lang w:val="en-US"/>
        </w:rPr>
        <w:t>notification.PhotoNotification.Length</w:t>
      </w:r>
      <w:proofErr w:type="spellEnd"/>
      <w:r w:rsidRPr="009C724B">
        <w:rPr>
          <w:lang w:val="en-US"/>
        </w:rPr>
        <w:t xml:space="preserve"> &gt; 0)</w:t>
      </w:r>
    </w:p>
    <w:p w14:paraId="7B2C360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A22D6A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using var 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MemoryStream</w:t>
      </w:r>
      <w:proofErr w:type="spellEnd"/>
      <w:r w:rsidRPr="009C724B">
        <w:rPr>
          <w:lang w:val="en-US"/>
        </w:rPr>
        <w:t>(</w:t>
      </w:r>
      <w:proofErr w:type="spellStart"/>
      <w:proofErr w:type="gramStart"/>
      <w:r w:rsidRPr="009C724B">
        <w:rPr>
          <w:lang w:val="en-US"/>
        </w:rPr>
        <w:t>notification.PhotoNotification</w:t>
      </w:r>
      <w:proofErr w:type="spellEnd"/>
      <w:proofErr w:type="gramEnd"/>
      <w:r w:rsidRPr="009C724B">
        <w:rPr>
          <w:lang w:val="en-US"/>
        </w:rPr>
        <w:t>);</w:t>
      </w:r>
    </w:p>
    <w:p w14:paraId="5592CD8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var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 = new </w:t>
      </w:r>
      <w:proofErr w:type="spellStart"/>
      <w:r w:rsidRPr="009C724B">
        <w:rPr>
          <w:lang w:val="en-US"/>
        </w:rPr>
        <w:t>InputFileStream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ms</w:t>
      </w:r>
      <w:proofErr w:type="spellEnd"/>
      <w:r w:rsidRPr="009C724B">
        <w:rPr>
          <w:lang w:val="en-US"/>
        </w:rPr>
        <w:t>);</w:t>
      </w:r>
    </w:p>
    <w:p w14:paraId="7BE327E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botClient.SendPhoto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r w:rsidRPr="009C724B">
        <w:rPr>
          <w:lang w:val="en-US"/>
        </w:rPr>
        <w:t>inputPhoto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547EB8C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1C83D83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else</w:t>
      </w:r>
    </w:p>
    <w:p w14:paraId="090A0CE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{</w:t>
      </w:r>
    </w:p>
    <w:p w14:paraId="619E7EE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    await _</w:t>
      </w:r>
      <w:proofErr w:type="spellStart"/>
      <w:r w:rsidRPr="009C724B">
        <w:rPr>
          <w:lang w:val="en-US"/>
        </w:rPr>
        <w:t>botClient.SendMessage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 xml:space="preserve">, </w:t>
      </w:r>
      <w:proofErr w:type="spellStart"/>
      <w:proofErr w:type="gramStart"/>
      <w:r w:rsidRPr="009C724B">
        <w:rPr>
          <w:lang w:val="en-US"/>
        </w:rPr>
        <w:t>notification.NotificationText</w:t>
      </w:r>
      <w:proofErr w:type="spellEnd"/>
      <w:proofErr w:type="gramEnd"/>
      <w:r w:rsidRPr="009C724B">
        <w:rPr>
          <w:lang w:val="en-US"/>
        </w:rPr>
        <w:t>);</w:t>
      </w:r>
    </w:p>
    <w:p w14:paraId="1876E3C5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}</w:t>
      </w:r>
    </w:p>
    <w:p w14:paraId="240CC87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19737D83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catch (Exception ex)</w:t>
      </w:r>
    </w:p>
    <w:p w14:paraId="7EA2BCDD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{</w:t>
      </w:r>
    </w:p>
    <w:p w14:paraId="443465EB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отправки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уведомления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пользователю</w:t>
      </w:r>
      <w:proofErr w:type="spellEnd"/>
      <w:r w:rsidRPr="009C724B">
        <w:rPr>
          <w:lang w:val="en-US"/>
        </w:rPr>
        <w:t>: {</w:t>
      </w:r>
      <w:proofErr w:type="spellStart"/>
      <w:r w:rsidRPr="009C724B">
        <w:rPr>
          <w:lang w:val="en-US"/>
        </w:rPr>
        <w:t>chatId</w:t>
      </w:r>
      <w:proofErr w:type="spellEnd"/>
      <w:r w:rsidRPr="009C724B">
        <w:rPr>
          <w:lang w:val="en-US"/>
        </w:rPr>
        <w:t>}: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936B71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}</w:t>
      </w:r>
    </w:p>
    <w:p w14:paraId="52C9AF74" w14:textId="0D4D29EC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1E5CD8A6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var marked = await _apiService.MarkNotificationAssentAsync(</w:t>
      </w:r>
      <w:proofErr w:type="gramStart"/>
      <w:r w:rsidRPr="009C724B">
        <w:rPr>
          <w:lang w:val="en-US"/>
        </w:rPr>
        <w:t>notification.NotificationId</w:t>
      </w:r>
      <w:proofErr w:type="gramEnd"/>
      <w:r w:rsidRPr="009C724B">
        <w:rPr>
          <w:lang w:val="en-US"/>
        </w:rPr>
        <w:t>);</w:t>
      </w:r>
    </w:p>
    <w:p w14:paraId="6AF0142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if </w:t>
      </w:r>
      <w:proofErr w:type="gramStart"/>
      <w:r w:rsidRPr="009C724B">
        <w:rPr>
          <w:lang w:val="en-US"/>
        </w:rPr>
        <w:t>(!marked</w:t>
      </w:r>
      <w:proofErr w:type="gramEnd"/>
      <w:r w:rsidRPr="009C724B">
        <w:rPr>
          <w:lang w:val="en-US"/>
        </w:rPr>
        <w:t>)</w:t>
      </w:r>
    </w:p>
    <w:p w14:paraId="1742BAD9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{</w:t>
      </w:r>
    </w:p>
    <w:p w14:paraId="7606C8C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Не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удалось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отметить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уведомление</w:t>
      </w:r>
      <w:proofErr w:type="spellEnd"/>
      <w:r w:rsidRPr="009C724B">
        <w:rPr>
          <w:lang w:val="en-US"/>
        </w:rPr>
        <w:t xml:space="preserve"> {</w:t>
      </w:r>
      <w:proofErr w:type="spellStart"/>
      <w:proofErr w:type="gramStart"/>
      <w:r w:rsidRPr="009C724B">
        <w:rPr>
          <w:lang w:val="en-US"/>
        </w:rPr>
        <w:t>notification.NotificationId</w:t>
      </w:r>
      <w:proofErr w:type="spellEnd"/>
      <w:proofErr w:type="gramEnd"/>
      <w:r w:rsidRPr="009C724B">
        <w:rPr>
          <w:lang w:val="en-US"/>
        </w:rPr>
        <w:t xml:space="preserve">} </w:t>
      </w:r>
      <w:proofErr w:type="spellStart"/>
      <w:r w:rsidRPr="009C724B">
        <w:rPr>
          <w:lang w:val="en-US"/>
        </w:rPr>
        <w:t>как</w:t>
      </w:r>
      <w:proofErr w:type="spellEnd"/>
      <w:r w:rsidRPr="009C724B">
        <w:rPr>
          <w:lang w:val="en-US"/>
        </w:rPr>
        <w:t xml:space="preserve"> '</w:t>
      </w:r>
      <w:proofErr w:type="spellStart"/>
      <w:r w:rsidRPr="009C724B">
        <w:rPr>
          <w:lang w:val="en-US"/>
        </w:rPr>
        <w:t>отправленное</w:t>
      </w:r>
      <w:proofErr w:type="spellEnd"/>
      <w:r w:rsidRPr="009C724B">
        <w:rPr>
          <w:lang w:val="en-US"/>
        </w:rPr>
        <w:t>'.");</w:t>
      </w:r>
    </w:p>
    <w:p w14:paraId="7D528CF4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    }</w:t>
      </w:r>
    </w:p>
    <w:p w14:paraId="62F6723C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}</w:t>
      </w:r>
    </w:p>
    <w:p w14:paraId="238962E8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68A42277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catch (Exception ex)</w:t>
      </w:r>
    </w:p>
    <w:p w14:paraId="7BCB144E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{</w:t>
      </w:r>
    </w:p>
    <w:p w14:paraId="38D6F5D0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    </w:t>
      </w:r>
      <w:proofErr w:type="spellStart"/>
      <w:r w:rsidRPr="009C724B">
        <w:rPr>
          <w:lang w:val="en-US"/>
        </w:rPr>
        <w:t>Console.WriteLine</w:t>
      </w:r>
      <w:proofErr w:type="spellEnd"/>
      <w:r w:rsidRPr="009C724B">
        <w:rPr>
          <w:lang w:val="en-US"/>
        </w:rPr>
        <w:t>($"</w:t>
      </w:r>
      <w:proofErr w:type="spellStart"/>
      <w:r w:rsidRPr="009C724B">
        <w:rPr>
          <w:lang w:val="en-US"/>
        </w:rPr>
        <w:t>Ошибка</w:t>
      </w:r>
      <w:proofErr w:type="spellEnd"/>
      <w:r w:rsidRPr="009C724B">
        <w:rPr>
          <w:lang w:val="en-US"/>
        </w:rPr>
        <w:t xml:space="preserve"> в </w:t>
      </w:r>
      <w:proofErr w:type="spellStart"/>
      <w:r w:rsidRPr="009C724B">
        <w:rPr>
          <w:lang w:val="en-US"/>
        </w:rPr>
        <w:t>методе</w:t>
      </w:r>
      <w:proofErr w:type="spellEnd"/>
      <w:r w:rsidRPr="009C724B">
        <w:rPr>
          <w:lang w:val="en-US"/>
        </w:rPr>
        <w:t xml:space="preserve"> </w:t>
      </w:r>
      <w:proofErr w:type="spellStart"/>
      <w:r w:rsidRPr="009C724B">
        <w:rPr>
          <w:lang w:val="en-US"/>
        </w:rPr>
        <w:t>NotificationChecker</w:t>
      </w:r>
      <w:proofErr w:type="spellEnd"/>
      <w:r w:rsidRPr="009C724B">
        <w:rPr>
          <w:lang w:val="en-US"/>
        </w:rPr>
        <w:t>: {</w:t>
      </w:r>
      <w:proofErr w:type="spellStart"/>
      <w:proofErr w:type="gramStart"/>
      <w:r w:rsidRPr="009C724B">
        <w:rPr>
          <w:lang w:val="en-US"/>
        </w:rPr>
        <w:t>ex.Message</w:t>
      </w:r>
      <w:proofErr w:type="spellEnd"/>
      <w:proofErr w:type="gramEnd"/>
      <w:r w:rsidRPr="009C724B">
        <w:rPr>
          <w:lang w:val="en-US"/>
        </w:rPr>
        <w:t>}");</w:t>
      </w:r>
    </w:p>
    <w:p w14:paraId="20C7775E" w14:textId="51F05DD9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}</w:t>
      </w:r>
    </w:p>
    <w:p w14:paraId="1F3B25BF" w14:textId="77777777" w:rsidR="009C724B" w:rsidRPr="009C724B" w:rsidRDefault="009C724B" w:rsidP="009C724B">
      <w:pPr>
        <w:pStyle w:val="aff0"/>
        <w:tabs>
          <w:tab w:val="left" w:pos="1496"/>
        </w:tabs>
        <w:rPr>
          <w:lang w:val="en-US"/>
        </w:rPr>
      </w:pPr>
      <w:r w:rsidRPr="009C724B">
        <w:rPr>
          <w:lang w:val="en-US"/>
        </w:rPr>
        <w:t xml:space="preserve">        await </w:t>
      </w:r>
      <w:proofErr w:type="spellStart"/>
      <w:r w:rsidRPr="009C724B">
        <w:rPr>
          <w:lang w:val="en-US"/>
        </w:rPr>
        <w:t>Task.Delay</w:t>
      </w:r>
      <w:proofErr w:type="spellEnd"/>
      <w:r w:rsidRPr="009C724B">
        <w:rPr>
          <w:lang w:val="en-US"/>
        </w:rPr>
        <w:t>(</w:t>
      </w:r>
      <w:proofErr w:type="spellStart"/>
      <w:r w:rsidRPr="009C724B">
        <w:rPr>
          <w:lang w:val="en-US"/>
        </w:rPr>
        <w:t>TimeSpan.FromMinutes</w:t>
      </w:r>
      <w:proofErr w:type="spellEnd"/>
      <w:r w:rsidRPr="009C724B">
        <w:rPr>
          <w:lang w:val="en-US"/>
        </w:rPr>
        <w:t xml:space="preserve">(1), </w:t>
      </w:r>
      <w:proofErr w:type="spellStart"/>
      <w:r w:rsidRPr="009C724B">
        <w:rPr>
          <w:lang w:val="en-US"/>
        </w:rPr>
        <w:t>cancellationToken</w:t>
      </w:r>
      <w:proofErr w:type="spellEnd"/>
      <w:r w:rsidRPr="009C724B">
        <w:rPr>
          <w:lang w:val="en-US"/>
        </w:rPr>
        <w:t>);</w:t>
      </w:r>
    </w:p>
    <w:p w14:paraId="3B23C6A3" w14:textId="77777777" w:rsidR="009C724B" w:rsidRPr="0046139F" w:rsidRDefault="009C724B" w:rsidP="009C724B">
      <w:pPr>
        <w:pStyle w:val="aff0"/>
        <w:tabs>
          <w:tab w:val="left" w:pos="1496"/>
        </w:tabs>
      </w:pPr>
      <w:r w:rsidRPr="009C724B">
        <w:rPr>
          <w:lang w:val="en-US"/>
        </w:rPr>
        <w:t xml:space="preserve">    </w:t>
      </w:r>
      <w:r w:rsidRPr="0046139F">
        <w:t>}</w:t>
      </w:r>
    </w:p>
    <w:p w14:paraId="322F8ED8" w14:textId="0F93CC5A" w:rsidR="009C724B" w:rsidRPr="0046139F" w:rsidRDefault="009C724B" w:rsidP="008D010C">
      <w:pPr>
        <w:pStyle w:val="aff0"/>
        <w:tabs>
          <w:tab w:val="left" w:pos="1496"/>
        </w:tabs>
      </w:pPr>
      <w:r w:rsidRPr="0046139F">
        <w:lastRenderedPageBreak/>
        <w:t>}</w:t>
      </w:r>
    </w:p>
    <w:p w14:paraId="4F41ED97" w14:textId="41816A2D" w:rsidR="008D010C" w:rsidRPr="00F21EBE" w:rsidRDefault="008D010C" w:rsidP="008D010C">
      <w:r>
        <w:t xml:space="preserve">Листинг </w:t>
      </w:r>
      <w:r w:rsidR="00112892">
        <w:t>10</w:t>
      </w:r>
      <w:r>
        <w:t xml:space="preserve"> – Отправка уведомлений после рефакторинга и оптимизации кода</w:t>
      </w:r>
    </w:p>
    <w:p w14:paraId="185D8A30" w14:textId="6FF3787D" w:rsidR="0068373A" w:rsidRPr="0073188D" w:rsidRDefault="0068373A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>//</w:t>
      </w:r>
      <w:r w:rsidRPr="0073188D">
        <w:rPr>
          <w:lang w:val="en-US"/>
        </w:rPr>
        <w:t xml:space="preserve"> </w:t>
      </w:r>
      <w:r>
        <w:t>Метод</w:t>
      </w:r>
      <w:r w:rsidRPr="0073188D">
        <w:rPr>
          <w:lang w:val="en-US"/>
        </w:rPr>
        <w:t xml:space="preserve"> </w:t>
      </w:r>
      <w:r>
        <w:t>получения</w:t>
      </w:r>
      <w:r w:rsidRPr="0073188D">
        <w:rPr>
          <w:lang w:val="en-US"/>
        </w:rPr>
        <w:t xml:space="preserve"> </w:t>
      </w:r>
      <w:r>
        <w:t>уведомлений</w:t>
      </w:r>
    </w:p>
    <w:p w14:paraId="6ED3B712" w14:textId="7B2A1466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NotificationCheckerAsync</w:t>
      </w:r>
      <w:proofErr w:type="spellEnd"/>
      <w:r w:rsidRPr="00C600F2">
        <w:rPr>
          <w:lang w:val="en-US"/>
        </w:rPr>
        <w:t>(</w:t>
      </w:r>
      <w:proofErr w:type="spellStart"/>
      <w:proofErr w:type="gramEnd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</w:t>
      </w:r>
    </w:p>
    <w:p w14:paraId="4B2331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039DCC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// Цикл, который будет выполняться, пока не будет отменен через </w:t>
      </w:r>
      <w:proofErr w:type="spellStart"/>
      <w:r w:rsidRPr="00C600F2">
        <w:rPr>
          <w:lang w:val="en-US"/>
        </w:rPr>
        <w:t>cancellationToken</w:t>
      </w:r>
      <w:proofErr w:type="spellEnd"/>
    </w:p>
    <w:p w14:paraId="66D7F30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while</w:t>
      </w:r>
      <w:r w:rsidRPr="00C600F2">
        <w:t xml:space="preserve"> </w:t>
      </w:r>
      <w:proofErr w:type="gramStart"/>
      <w:r w:rsidRPr="00C600F2">
        <w:t>(!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t>.</w:t>
      </w:r>
      <w:proofErr w:type="spellStart"/>
      <w:r w:rsidRPr="00C600F2">
        <w:rPr>
          <w:lang w:val="en-US"/>
        </w:rPr>
        <w:t>IsCancellationRequested</w:t>
      </w:r>
      <w:proofErr w:type="spellEnd"/>
      <w:proofErr w:type="gramEnd"/>
      <w:r w:rsidRPr="00C600F2">
        <w:t>)</w:t>
      </w:r>
    </w:p>
    <w:p w14:paraId="0592E52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F6DD6F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try</w:t>
      </w:r>
    </w:p>
    <w:p w14:paraId="63DBCA3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01E9AB2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Получаем текущие уведомления из </w:t>
      </w:r>
      <w:r w:rsidRPr="00C600F2">
        <w:rPr>
          <w:lang w:val="en-US"/>
        </w:rPr>
        <w:t>API</w:t>
      </w:r>
    </w:p>
    <w:p w14:paraId="7C56A9D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var notifications = await _</w:t>
      </w:r>
      <w:proofErr w:type="spellStart"/>
      <w:r w:rsidRPr="00C600F2">
        <w:rPr>
          <w:lang w:val="en-US"/>
        </w:rPr>
        <w:t>apiService.GetCurrentNotificationsAsync</w:t>
      </w:r>
      <w:proofErr w:type="spellEnd"/>
      <w:r w:rsidRPr="00C600F2">
        <w:rPr>
          <w:lang w:val="en-US"/>
        </w:rPr>
        <w:t>();</w:t>
      </w:r>
    </w:p>
    <w:p w14:paraId="23BF68D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</w:t>
      </w:r>
      <w:r w:rsidRPr="00C600F2">
        <w:t>// Если уведомлений нет, ждем 1 минуту и продолжаем цикл</w:t>
      </w:r>
    </w:p>
    <w:p w14:paraId="0124E92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if (notifications == null || </w:t>
      </w:r>
      <w:proofErr w:type="spellStart"/>
      <w:proofErr w:type="gramStart"/>
      <w:r w:rsidRPr="00C600F2">
        <w:rPr>
          <w:lang w:val="en-US"/>
        </w:rPr>
        <w:t>notifications.Count</w:t>
      </w:r>
      <w:proofErr w:type="spellEnd"/>
      <w:proofErr w:type="gramEnd"/>
      <w:r w:rsidRPr="00C600F2">
        <w:rPr>
          <w:lang w:val="en-US"/>
        </w:rPr>
        <w:t xml:space="preserve"> == 0)</w:t>
      </w:r>
    </w:p>
    <w:p w14:paraId="00104A3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0BFCE94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008EAD2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continue;</w:t>
      </w:r>
    </w:p>
    <w:p w14:paraId="762D7AED" w14:textId="1D45314B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}</w:t>
      </w:r>
    </w:p>
    <w:p w14:paraId="1261D65C" w14:textId="0280CD89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tasks = new List&lt;Task</w:t>
      </w:r>
      <w:proofErr w:type="gramStart"/>
      <w:r w:rsidRPr="00C600F2">
        <w:rPr>
          <w:lang w:val="en-US"/>
        </w:rPr>
        <w:t>&gt;(</w:t>
      </w:r>
      <w:proofErr w:type="gramEnd"/>
      <w:r w:rsidRPr="00C600F2">
        <w:rPr>
          <w:lang w:val="en-US"/>
        </w:rPr>
        <w:t>);</w:t>
      </w:r>
    </w:p>
    <w:p w14:paraId="4E69495C" w14:textId="77777777" w:rsidR="00C600F2" w:rsidRPr="00C600F2" w:rsidRDefault="00C600F2" w:rsidP="00C600F2">
      <w:pPr>
        <w:pStyle w:val="aff0"/>
        <w:tabs>
          <w:tab w:val="left" w:pos="1496"/>
        </w:tabs>
      </w:pPr>
      <w:r w:rsidRPr="0046139F">
        <w:rPr>
          <w:lang w:val="en-US"/>
        </w:rPr>
        <w:t xml:space="preserve">            </w:t>
      </w:r>
      <w:r w:rsidRPr="00C600F2">
        <w:t>// Для каждого уведомления получаем список пользователей, которым оно должно быть отправлено</w:t>
      </w:r>
    </w:p>
    <w:p w14:paraId="38302244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foreach (var notification in notifications)</w:t>
      </w:r>
    </w:p>
    <w:p w14:paraId="299F6E5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64598939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 xml:space="preserve"> = await _apiService.GetUsersForNotificationAsync(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59F24CB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// Если нет пользователей для уведомления, продолжаем к следующему уведомлению</w:t>
      </w:r>
    </w:p>
    <w:p w14:paraId="3F74D4E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(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t xml:space="preserve"> == </w:t>
      </w:r>
      <w:r w:rsidRPr="00C600F2">
        <w:rPr>
          <w:lang w:val="en-US"/>
        </w:rPr>
        <w:t>null</w:t>
      </w:r>
      <w:r w:rsidRPr="00C600F2">
        <w:t xml:space="preserve">) </w:t>
      </w:r>
      <w:r w:rsidRPr="00C600F2">
        <w:rPr>
          <w:lang w:val="en-US"/>
        </w:rPr>
        <w:t>continue</w:t>
      </w:r>
      <w:r w:rsidRPr="00C600F2">
        <w:t>;</w:t>
      </w:r>
    </w:p>
    <w:p w14:paraId="00178685" w14:textId="77777777" w:rsidR="00C600F2" w:rsidRPr="00C600F2" w:rsidRDefault="00C600F2" w:rsidP="00C600F2">
      <w:pPr>
        <w:pStyle w:val="aff0"/>
        <w:tabs>
          <w:tab w:val="left" w:pos="1496"/>
        </w:tabs>
      </w:pPr>
    </w:p>
    <w:p w14:paraId="21905A6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// Для каждого пользователя создаем задачу на отправку уведомления</w:t>
      </w:r>
    </w:p>
    <w:p w14:paraId="39EA1E0E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    </w:t>
      </w:r>
      <w:r w:rsidRPr="00C600F2">
        <w:rPr>
          <w:lang w:val="en-US"/>
        </w:rPr>
        <w:t xml:space="preserve">foreach (var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 in </w:t>
      </w:r>
      <w:proofErr w:type="spellStart"/>
      <w:r w:rsidRPr="00C600F2">
        <w:rPr>
          <w:lang w:val="en-US"/>
        </w:rPr>
        <w:t>userChatIds</w:t>
      </w:r>
      <w:proofErr w:type="spellEnd"/>
      <w:r w:rsidRPr="00C600F2">
        <w:rPr>
          <w:lang w:val="en-US"/>
        </w:rPr>
        <w:t>)</w:t>
      </w:r>
    </w:p>
    <w:p w14:paraId="658FDC5F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{</w:t>
      </w:r>
    </w:p>
    <w:p w14:paraId="5B0607D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    </w:t>
      </w:r>
      <w:proofErr w:type="spellStart"/>
      <w:proofErr w:type="gramStart"/>
      <w:r w:rsidRPr="00C600F2">
        <w:rPr>
          <w:lang w:val="en-US"/>
        </w:rPr>
        <w:t>tasks.Add</w:t>
      </w:r>
      <w:proofErr w:type="spellEnd"/>
      <w:proofErr w:type="gram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notification));</w:t>
      </w:r>
    </w:p>
    <w:p w14:paraId="1166DEE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>}</w:t>
      </w:r>
    </w:p>
    <w:p w14:paraId="68127628" w14:textId="2259B898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74BDA1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Ждем завершения всех задач по отправке уведомлений</w:t>
      </w:r>
    </w:p>
    <w:p w14:paraId="7AFF2E4F" w14:textId="670B5F0F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</w:t>
      </w:r>
      <w:r w:rsidRPr="00C600F2">
        <w:rPr>
          <w:lang w:val="en-US"/>
        </w:rPr>
        <w:t>await</w:t>
      </w:r>
      <w:r w:rsidRPr="00C600F2">
        <w:t xml:space="preserve"> </w:t>
      </w:r>
      <w:r w:rsidRPr="00C600F2">
        <w:rPr>
          <w:lang w:val="en-US"/>
        </w:rPr>
        <w:t>Task</w:t>
      </w:r>
      <w:r w:rsidRPr="00C600F2">
        <w:t>.</w:t>
      </w:r>
      <w:proofErr w:type="spellStart"/>
      <w:r w:rsidRPr="00C600F2">
        <w:rPr>
          <w:lang w:val="en-US"/>
        </w:rPr>
        <w:t>WhenAll</w:t>
      </w:r>
      <w:proofErr w:type="spellEnd"/>
      <w:r w:rsidRPr="00C600F2">
        <w:t>(</w:t>
      </w:r>
      <w:r w:rsidRPr="00C600F2">
        <w:rPr>
          <w:lang w:val="en-US"/>
        </w:rPr>
        <w:t>tasks</w:t>
      </w:r>
      <w:r w:rsidRPr="00C600F2">
        <w:t>);</w:t>
      </w:r>
    </w:p>
    <w:p w14:paraId="2AA0742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После отправки уведомлений помечаем их как отправленные в </w:t>
      </w:r>
      <w:r w:rsidRPr="00C600F2">
        <w:rPr>
          <w:lang w:val="en-US"/>
        </w:rPr>
        <w:t>API</w:t>
      </w:r>
    </w:p>
    <w:p w14:paraId="6895B65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lastRenderedPageBreak/>
        <w:t xml:space="preserve">            </w:t>
      </w:r>
      <w:r w:rsidRPr="00C600F2">
        <w:rPr>
          <w:lang w:val="en-US"/>
        </w:rPr>
        <w:t>foreach (var notification in notifications)</w:t>
      </w:r>
    </w:p>
    <w:p w14:paraId="5281193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{</w:t>
      </w:r>
    </w:p>
    <w:p w14:paraId="3DB07B17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    var marked = await _apiService.MarkNotificationAssentAsync(</w:t>
      </w:r>
      <w:proofErr w:type="gramStart"/>
      <w:r w:rsidRPr="00C600F2">
        <w:rPr>
          <w:lang w:val="en-US"/>
        </w:rPr>
        <w:t>notification.NotificationId</w:t>
      </w:r>
      <w:proofErr w:type="gramEnd"/>
      <w:r w:rsidRPr="00C600F2">
        <w:rPr>
          <w:lang w:val="en-US"/>
        </w:rPr>
        <w:t>);</w:t>
      </w:r>
    </w:p>
    <w:p w14:paraId="366EF8B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        </w:t>
      </w:r>
      <w:r w:rsidRPr="00C600F2">
        <w:t xml:space="preserve">// Если не удалось отметить уведомление как отправленное, </w:t>
      </w:r>
      <w:proofErr w:type="spellStart"/>
      <w:r w:rsidRPr="00C600F2">
        <w:t>логируем</w:t>
      </w:r>
      <w:proofErr w:type="spellEnd"/>
      <w:r w:rsidRPr="00C600F2">
        <w:t xml:space="preserve"> предупреждение</w:t>
      </w:r>
    </w:p>
    <w:p w14:paraId="5A48A31A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</w:t>
      </w:r>
      <w:r w:rsidRPr="00C600F2">
        <w:rPr>
          <w:lang w:val="en-US"/>
        </w:rPr>
        <w:t>if</w:t>
      </w:r>
      <w:r w:rsidRPr="00C600F2">
        <w:t xml:space="preserve"> </w:t>
      </w:r>
      <w:proofErr w:type="gramStart"/>
      <w:r w:rsidRPr="00C600F2">
        <w:t>(!</w:t>
      </w:r>
      <w:r w:rsidRPr="00C600F2">
        <w:rPr>
          <w:lang w:val="en-US"/>
        </w:rPr>
        <w:t>marked</w:t>
      </w:r>
      <w:proofErr w:type="gramEnd"/>
      <w:r w:rsidRPr="00C600F2">
        <w:t>)</w:t>
      </w:r>
    </w:p>
    <w:p w14:paraId="2FA60AB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{</w:t>
      </w:r>
    </w:p>
    <w:p w14:paraId="0FF6DCE3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Warning</w:t>
      </w:r>
      <w:r w:rsidRPr="00C600F2">
        <w:t>($"Не удалось отметить уведомление {</w:t>
      </w:r>
      <w:proofErr w:type="gramStart"/>
      <w:r w:rsidRPr="00C600F2">
        <w:rPr>
          <w:lang w:val="en-US"/>
        </w:rPr>
        <w:t>notification</w:t>
      </w:r>
      <w:r w:rsidRPr="00C600F2">
        <w:t>.</w:t>
      </w:r>
      <w:proofErr w:type="spellStart"/>
      <w:r w:rsidRPr="00C600F2">
        <w:rPr>
          <w:lang w:val="en-US"/>
        </w:rPr>
        <w:t>NotificationId</w:t>
      </w:r>
      <w:proofErr w:type="spellEnd"/>
      <w:proofErr w:type="gramEnd"/>
      <w:r w:rsidRPr="00C600F2">
        <w:t>} как 'отправленное'.");</w:t>
      </w:r>
    </w:p>
    <w:p w14:paraId="0C84BD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    }</w:t>
      </w:r>
    </w:p>
    <w:p w14:paraId="5B609A6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}</w:t>
      </w:r>
    </w:p>
    <w:p w14:paraId="240F6B0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}</w:t>
      </w:r>
    </w:p>
    <w:p w14:paraId="7E89EC0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0C314F8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5AC550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во время проверки уведомлений</w:t>
      </w:r>
    </w:p>
    <w:p w14:paraId="5EB00EE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proofErr w:type="spellStart"/>
      <w:r w:rsidRPr="00C600F2">
        <w:rPr>
          <w:lang w:val="en-US"/>
        </w:rPr>
        <w:t>Log.Error</w:t>
      </w:r>
      <w:proofErr w:type="spellEnd"/>
      <w:r w:rsidRPr="00C600F2">
        <w:rPr>
          <w:lang w:val="en-US"/>
        </w:rPr>
        <w:t>(ex, "</w:t>
      </w:r>
      <w:proofErr w:type="spellStart"/>
      <w:r w:rsidRPr="00C600F2">
        <w:rPr>
          <w:lang w:val="en-US"/>
        </w:rPr>
        <w:t>Ошибка</w:t>
      </w:r>
      <w:proofErr w:type="spellEnd"/>
      <w:r w:rsidRPr="00C600F2">
        <w:rPr>
          <w:lang w:val="en-US"/>
        </w:rPr>
        <w:t xml:space="preserve"> в </w:t>
      </w:r>
      <w:proofErr w:type="spellStart"/>
      <w:r w:rsidRPr="00C600F2">
        <w:rPr>
          <w:lang w:val="en-US"/>
        </w:rPr>
        <w:t>методе</w:t>
      </w:r>
      <w:proofErr w:type="spellEnd"/>
      <w:r w:rsidRPr="00C600F2">
        <w:rPr>
          <w:lang w:val="en-US"/>
        </w:rPr>
        <w:t xml:space="preserve"> </w:t>
      </w:r>
      <w:proofErr w:type="spellStart"/>
      <w:r w:rsidRPr="00C600F2">
        <w:rPr>
          <w:lang w:val="en-US"/>
        </w:rPr>
        <w:t>NotificationChecker</w:t>
      </w:r>
      <w:proofErr w:type="spellEnd"/>
      <w:r w:rsidRPr="00C600F2">
        <w:rPr>
          <w:lang w:val="en-US"/>
        </w:rPr>
        <w:t>");</w:t>
      </w:r>
    </w:p>
    <w:p w14:paraId="2F2F24DD" w14:textId="3A4AAA00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3EA5ED41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Ждем 1 минуту перед следующей проверкой уведомлений</w:t>
      </w:r>
    </w:p>
    <w:p w14:paraId="7E8BAE93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 xml:space="preserve">await </w:t>
      </w:r>
      <w:proofErr w:type="spellStart"/>
      <w:r w:rsidRPr="00C600F2">
        <w:rPr>
          <w:lang w:val="en-US"/>
        </w:rPr>
        <w:t>Task.Delay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TimeSpan.FromMinutes</w:t>
      </w:r>
      <w:proofErr w:type="spellEnd"/>
      <w:r w:rsidRPr="00C600F2">
        <w:rPr>
          <w:lang w:val="en-US"/>
        </w:rPr>
        <w:t xml:space="preserve">(1), </w:t>
      </w:r>
      <w:proofErr w:type="spellStart"/>
      <w:r w:rsidRPr="00C600F2">
        <w:rPr>
          <w:lang w:val="en-US"/>
        </w:rPr>
        <w:t>cancellationToken</w:t>
      </w:r>
      <w:proofErr w:type="spellEnd"/>
      <w:r w:rsidRPr="00C600F2">
        <w:rPr>
          <w:lang w:val="en-US"/>
        </w:rPr>
        <w:t>);</w:t>
      </w:r>
    </w:p>
    <w:p w14:paraId="4FB5470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}</w:t>
      </w:r>
    </w:p>
    <w:p w14:paraId="787364C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>}</w:t>
      </w:r>
    </w:p>
    <w:p w14:paraId="7DED58AA" w14:textId="6103DE85" w:rsidR="00C600F2" w:rsidRPr="0073188D" w:rsidRDefault="00080B55" w:rsidP="00C600F2">
      <w:pPr>
        <w:pStyle w:val="aff0"/>
        <w:tabs>
          <w:tab w:val="left" w:pos="1496"/>
        </w:tabs>
        <w:rPr>
          <w:lang w:val="en-US"/>
        </w:rPr>
      </w:pPr>
      <w:r>
        <w:rPr>
          <w:lang w:val="en-US"/>
        </w:rPr>
        <w:t xml:space="preserve">// </w:t>
      </w:r>
      <w:r>
        <w:t>Метод</w:t>
      </w:r>
      <w:r w:rsidRPr="0073188D">
        <w:rPr>
          <w:lang w:val="en-US"/>
        </w:rPr>
        <w:t xml:space="preserve"> </w:t>
      </w:r>
      <w:r>
        <w:t>отправки</w:t>
      </w:r>
      <w:r w:rsidRPr="0073188D">
        <w:rPr>
          <w:lang w:val="en-US"/>
        </w:rPr>
        <w:t xml:space="preserve"> </w:t>
      </w:r>
      <w:r>
        <w:t>уведомлений</w:t>
      </w:r>
    </w:p>
    <w:p w14:paraId="156F6B12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private async Task </w:t>
      </w:r>
      <w:proofErr w:type="spellStart"/>
      <w:proofErr w:type="gramStart"/>
      <w:r w:rsidRPr="00C600F2">
        <w:rPr>
          <w:lang w:val="en-US"/>
        </w:rPr>
        <w:t>SendNotificationAsync</w:t>
      </w:r>
      <w:proofErr w:type="spellEnd"/>
      <w:r w:rsidRPr="00C600F2">
        <w:rPr>
          <w:lang w:val="en-US"/>
        </w:rPr>
        <w:t>(</w:t>
      </w:r>
      <w:proofErr w:type="gramEnd"/>
      <w:r w:rsidRPr="00C600F2">
        <w:rPr>
          <w:lang w:val="en-US"/>
        </w:rPr>
        <w:t xml:space="preserve">long 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>, Notification notification)</w:t>
      </w:r>
    </w:p>
    <w:p w14:paraId="6E6B4802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>{</w:t>
      </w:r>
    </w:p>
    <w:p w14:paraId="24B676F4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try</w:t>
      </w:r>
    </w:p>
    <w:p w14:paraId="06FE3CC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{</w:t>
      </w:r>
    </w:p>
    <w:p w14:paraId="626EFC8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Проверяем, есть ли у уведомления фотография</w:t>
      </w:r>
    </w:p>
    <w:p w14:paraId="56DABD81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</w:t>
      </w:r>
      <w:r w:rsidRPr="00C600F2">
        <w:rPr>
          <w:lang w:val="en-US"/>
        </w:rPr>
        <w:t>if 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 xml:space="preserve"> != null &amp;&amp; </w:t>
      </w:r>
      <w:proofErr w:type="spellStart"/>
      <w:r w:rsidRPr="00C600F2">
        <w:rPr>
          <w:lang w:val="en-US"/>
        </w:rPr>
        <w:t>notification.PhotoNotification.Length</w:t>
      </w:r>
      <w:proofErr w:type="spellEnd"/>
      <w:r w:rsidRPr="00C600F2">
        <w:rPr>
          <w:lang w:val="en-US"/>
        </w:rPr>
        <w:t xml:space="preserve"> &gt; 0)</w:t>
      </w:r>
    </w:p>
    <w:p w14:paraId="20A4DE60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{</w:t>
      </w:r>
    </w:p>
    <w:p w14:paraId="6FF3BA8D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фотография есть, создаем поток из байтового массива и отправляем фото пользователю</w:t>
      </w:r>
    </w:p>
    <w:p w14:paraId="74489D78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 xml:space="preserve">using var 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MemoryStream</w:t>
      </w:r>
      <w:proofErr w:type="spellEnd"/>
      <w:r w:rsidRPr="00C600F2">
        <w:rPr>
          <w:lang w:val="en-US"/>
        </w:rPr>
        <w:t>(</w:t>
      </w:r>
      <w:proofErr w:type="spellStart"/>
      <w:proofErr w:type="gramStart"/>
      <w:r w:rsidRPr="00C600F2">
        <w:rPr>
          <w:lang w:val="en-US"/>
        </w:rPr>
        <w:t>notification.PhotoNotification</w:t>
      </w:r>
      <w:proofErr w:type="spellEnd"/>
      <w:proofErr w:type="gramEnd"/>
      <w:r w:rsidRPr="00C600F2">
        <w:rPr>
          <w:lang w:val="en-US"/>
        </w:rPr>
        <w:t>);</w:t>
      </w:r>
    </w:p>
    <w:p w14:paraId="20CDF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var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 = new </w:t>
      </w:r>
      <w:proofErr w:type="spellStart"/>
      <w:r w:rsidRPr="00C600F2">
        <w:rPr>
          <w:lang w:val="en-US"/>
        </w:rPr>
        <w:t>InputFileStream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ms</w:t>
      </w:r>
      <w:proofErr w:type="spellEnd"/>
      <w:r w:rsidRPr="00C600F2">
        <w:rPr>
          <w:lang w:val="en-US"/>
        </w:rPr>
        <w:t>);</w:t>
      </w:r>
    </w:p>
    <w:p w14:paraId="18227450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rPr>
          <w:lang w:val="en-US"/>
        </w:rPr>
        <w:t xml:space="preserve">            await _</w:t>
      </w:r>
      <w:proofErr w:type="spellStart"/>
      <w:r w:rsidRPr="00C600F2">
        <w:rPr>
          <w:lang w:val="en-US"/>
        </w:rPr>
        <w:t>botClient.SendPhoto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r w:rsidRPr="00C600F2">
        <w:rPr>
          <w:lang w:val="en-US"/>
        </w:rPr>
        <w:t>inputPhoto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7CD4CCF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0AC830D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else</w:t>
      </w:r>
    </w:p>
    <w:p w14:paraId="3D078858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{</w:t>
      </w:r>
    </w:p>
    <w:p w14:paraId="65066DAF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    // Если фотографии нет, просто отправляем текст уведомления</w:t>
      </w:r>
    </w:p>
    <w:p w14:paraId="42AACAFC" w14:textId="77777777" w:rsidR="00C600F2" w:rsidRPr="00C600F2" w:rsidRDefault="00C600F2" w:rsidP="00C600F2">
      <w:pPr>
        <w:pStyle w:val="aff0"/>
        <w:tabs>
          <w:tab w:val="left" w:pos="1496"/>
        </w:tabs>
        <w:rPr>
          <w:lang w:val="en-US"/>
        </w:rPr>
      </w:pPr>
      <w:r w:rsidRPr="00C600F2">
        <w:t xml:space="preserve">            </w:t>
      </w:r>
      <w:r w:rsidRPr="00C600F2">
        <w:rPr>
          <w:lang w:val="en-US"/>
        </w:rPr>
        <w:t>await _</w:t>
      </w:r>
      <w:proofErr w:type="spellStart"/>
      <w:r w:rsidRPr="00C600F2">
        <w:rPr>
          <w:lang w:val="en-US"/>
        </w:rPr>
        <w:t>botClient.SendMessage</w:t>
      </w:r>
      <w:proofErr w:type="spellEnd"/>
      <w:r w:rsidRPr="00C600F2">
        <w:rPr>
          <w:lang w:val="en-US"/>
        </w:rPr>
        <w:t>(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rPr>
          <w:lang w:val="en-US"/>
        </w:rPr>
        <w:t xml:space="preserve">, </w:t>
      </w:r>
      <w:proofErr w:type="spellStart"/>
      <w:proofErr w:type="gramStart"/>
      <w:r w:rsidRPr="00C600F2">
        <w:rPr>
          <w:lang w:val="en-US"/>
        </w:rPr>
        <w:t>notification.NotificationText</w:t>
      </w:r>
      <w:proofErr w:type="spellEnd"/>
      <w:proofErr w:type="gramEnd"/>
      <w:r w:rsidRPr="00C600F2">
        <w:rPr>
          <w:lang w:val="en-US"/>
        </w:rPr>
        <w:t>);</w:t>
      </w:r>
    </w:p>
    <w:p w14:paraId="2D39FB6B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rPr>
          <w:lang w:val="en-US"/>
        </w:rPr>
        <w:t xml:space="preserve">        </w:t>
      </w:r>
      <w:r w:rsidRPr="00C600F2">
        <w:t>}</w:t>
      </w:r>
    </w:p>
    <w:p w14:paraId="246EF17E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}</w:t>
      </w:r>
    </w:p>
    <w:p w14:paraId="4F333C66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C600F2">
        <w:rPr>
          <w:lang w:val="en-US"/>
        </w:rPr>
        <w:t>catch</w:t>
      </w:r>
      <w:r w:rsidRPr="00C600F2">
        <w:t xml:space="preserve"> (</w:t>
      </w:r>
      <w:r w:rsidRPr="00C600F2">
        <w:rPr>
          <w:lang w:val="en-US"/>
        </w:rPr>
        <w:t>Exception</w:t>
      </w:r>
      <w:r w:rsidRPr="00C600F2">
        <w:t xml:space="preserve"> </w:t>
      </w:r>
      <w:r w:rsidRPr="00C600F2">
        <w:rPr>
          <w:lang w:val="en-US"/>
        </w:rPr>
        <w:t>ex</w:t>
      </w:r>
      <w:r w:rsidRPr="00C600F2">
        <w:t>)</w:t>
      </w:r>
    </w:p>
    <w:p w14:paraId="7BA0F5C9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lastRenderedPageBreak/>
        <w:t xml:space="preserve">    {</w:t>
      </w:r>
    </w:p>
    <w:p w14:paraId="69020CF7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// </w:t>
      </w:r>
      <w:proofErr w:type="spellStart"/>
      <w:r w:rsidRPr="00C600F2">
        <w:t>Логируем</w:t>
      </w:r>
      <w:proofErr w:type="spellEnd"/>
      <w:r w:rsidRPr="00C600F2">
        <w:t xml:space="preserve"> ошибки, возникающие при отправке уведомления пользователю</w:t>
      </w:r>
    </w:p>
    <w:p w14:paraId="0EB83DC5" w14:textId="77777777" w:rsidR="00C600F2" w:rsidRPr="00C600F2" w:rsidRDefault="00C600F2" w:rsidP="00C600F2">
      <w:pPr>
        <w:pStyle w:val="aff0"/>
        <w:tabs>
          <w:tab w:val="left" w:pos="1496"/>
        </w:tabs>
      </w:pPr>
      <w:r w:rsidRPr="00C600F2">
        <w:t xml:space="preserve">        </w:t>
      </w:r>
      <w:r w:rsidRPr="00C600F2">
        <w:rPr>
          <w:lang w:val="en-US"/>
        </w:rPr>
        <w:t>Log</w:t>
      </w:r>
      <w:r w:rsidRPr="00C600F2">
        <w:t>.</w:t>
      </w:r>
      <w:r w:rsidRPr="00C600F2">
        <w:rPr>
          <w:lang w:val="en-US"/>
        </w:rPr>
        <w:t>Error</w:t>
      </w:r>
      <w:r w:rsidRPr="00C600F2">
        <w:t>(</w:t>
      </w:r>
      <w:r w:rsidRPr="00C600F2">
        <w:rPr>
          <w:lang w:val="en-US"/>
        </w:rPr>
        <w:t>ex</w:t>
      </w:r>
      <w:r w:rsidRPr="00C600F2">
        <w:t>, $"Ошибка отправки уведомления пользователю: {</w:t>
      </w:r>
      <w:proofErr w:type="spellStart"/>
      <w:r w:rsidRPr="00C600F2">
        <w:rPr>
          <w:lang w:val="en-US"/>
        </w:rPr>
        <w:t>chatId</w:t>
      </w:r>
      <w:proofErr w:type="spellEnd"/>
      <w:r w:rsidRPr="00C600F2">
        <w:t>}");</w:t>
      </w:r>
    </w:p>
    <w:p w14:paraId="4D266078" w14:textId="77777777" w:rsidR="00C600F2" w:rsidRPr="0046139F" w:rsidRDefault="00C600F2" w:rsidP="00C600F2">
      <w:pPr>
        <w:pStyle w:val="aff0"/>
        <w:tabs>
          <w:tab w:val="left" w:pos="1496"/>
        </w:tabs>
      </w:pPr>
      <w:r w:rsidRPr="00C600F2">
        <w:t xml:space="preserve">    </w:t>
      </w:r>
      <w:r w:rsidRPr="0046139F">
        <w:t>}</w:t>
      </w:r>
    </w:p>
    <w:p w14:paraId="5A47384E" w14:textId="544FB462" w:rsidR="00744120" w:rsidRDefault="00C600F2" w:rsidP="00C600F2">
      <w:pPr>
        <w:pStyle w:val="aff0"/>
        <w:tabs>
          <w:tab w:val="left" w:pos="1496"/>
        </w:tabs>
      </w:pPr>
      <w:r w:rsidRPr="0046139F">
        <w:t>}</w:t>
      </w:r>
    </w:p>
    <w:p w14:paraId="39F0FF3C" w14:textId="77777777" w:rsidR="007B1296" w:rsidRDefault="007B1296" w:rsidP="007B1296">
      <w:pPr>
        <w:pStyle w:val="a7"/>
      </w:pPr>
      <w:bookmarkStart w:id="18" w:name="_Toc199288324"/>
      <w:r>
        <w:lastRenderedPageBreak/>
        <w:t>Заключение</w:t>
      </w:r>
      <w:bookmarkEnd w:id="18"/>
    </w:p>
    <w:p w14:paraId="4F79D07E" w14:textId="4204135E" w:rsidR="003232EC" w:rsidRDefault="00B849EF" w:rsidP="003232EC">
      <w:pPr>
        <w:pStyle w:val="a3"/>
      </w:pPr>
      <w:r w:rsidRPr="00840047">
        <w:rPr>
          <w:highlight w:val="yellow"/>
        </w:rPr>
        <w:t>По прохождении</w:t>
      </w:r>
      <w:r w:rsidR="00B06146" w:rsidRPr="00840047">
        <w:rPr>
          <w:highlight w:val="yellow"/>
        </w:rPr>
        <w:t xml:space="preserve"> </w:t>
      </w:r>
      <w:r w:rsidR="00840047" w:rsidRPr="00840047">
        <w:rPr>
          <w:b/>
          <w:highlight w:val="yellow"/>
        </w:rPr>
        <w:t>*</w:t>
      </w:r>
      <w:r w:rsidR="00B06146" w:rsidRPr="00840047">
        <w:rPr>
          <w:b/>
          <w:highlight w:val="yellow"/>
        </w:rPr>
        <w:t>мне тут что-то не нравится, возможно предлог По, прям совсем не нравится</w:t>
      </w:r>
      <w:r w:rsidR="00840047" w:rsidRPr="00840047">
        <w:rPr>
          <w:b/>
          <w:highlight w:val="yellow"/>
        </w:rPr>
        <w:t>*</w:t>
      </w:r>
      <w:r>
        <w:t xml:space="preserve"> производственной практики в </w:t>
      </w:r>
      <w:r w:rsidR="008030DA">
        <w:t>военном комиссариате Архангельской области</w:t>
      </w:r>
      <w:r>
        <w:t xml:space="preserve"> был получен</w:t>
      </w:r>
      <w:r w:rsidRPr="00B849EF">
        <w:t xml:space="preserve"> </w:t>
      </w:r>
      <w:r>
        <w:t>практический опыт выполнения работ по ПМ.01 «Разработка модулей программного обеспечения для компьютерных систем» и ПМ.11 «Разработка, администрирование и защита баз данных». В результате были закреплены теоретические знания, приобретены необходимые практические умения и навыки работы в соответствии с установленными компетенциями.</w:t>
      </w:r>
    </w:p>
    <w:p w14:paraId="341C5802" w14:textId="7BF894FE" w:rsidR="003232EC" w:rsidRPr="00F31BF1" w:rsidRDefault="00B849EF" w:rsidP="00B849EF">
      <w:pPr>
        <w:pStyle w:val="a3"/>
      </w:pPr>
      <w:r>
        <w:t>Поставленные цели достигнуты и в процессе их достижения были решены следующие задачи</w:t>
      </w:r>
      <w:r w:rsidR="003232EC" w:rsidRPr="00F31BF1">
        <w:t>:</w:t>
      </w:r>
    </w:p>
    <w:p w14:paraId="3E691CB1" w14:textId="5B4FDBA5" w:rsidR="003232EC" w:rsidRPr="00F31BF1" w:rsidRDefault="003232EC" w:rsidP="003232EC">
      <w:pPr>
        <w:pStyle w:val="a1"/>
      </w:pPr>
      <w:r>
        <w:t>осуществл</w:t>
      </w:r>
      <w:r w:rsidR="0059571A">
        <w:t>ен</w:t>
      </w:r>
      <w:r>
        <w:t xml:space="preserve"> сбор, обработк</w:t>
      </w:r>
      <w:r w:rsidR="0059571A">
        <w:t>а</w:t>
      </w:r>
      <w:r>
        <w:t xml:space="preserve"> и анализ информации для проектирования БД</w:t>
      </w:r>
      <w:r w:rsidRPr="00833428">
        <w:t>;</w:t>
      </w:r>
    </w:p>
    <w:p w14:paraId="617E9594" w14:textId="7180E6F7" w:rsidR="003232EC" w:rsidRPr="00833428" w:rsidRDefault="0059571A" w:rsidP="003232EC">
      <w:pPr>
        <w:pStyle w:val="a1"/>
      </w:pPr>
      <w:r>
        <w:t>спроектирована</w:t>
      </w:r>
      <w:r w:rsidR="003232EC">
        <w:t xml:space="preserve"> БД на основе анализа предметной области</w:t>
      </w:r>
      <w:r w:rsidR="003232EC" w:rsidRPr="00833428">
        <w:t>;</w:t>
      </w:r>
    </w:p>
    <w:p w14:paraId="503D4274" w14:textId="2E8E6B6D" w:rsidR="003232EC" w:rsidRDefault="003232EC" w:rsidP="003232EC">
      <w:pPr>
        <w:pStyle w:val="a1"/>
      </w:pPr>
      <w:r>
        <w:t>разрабо</w:t>
      </w:r>
      <w:r w:rsidR="0059571A">
        <w:t>тана</w:t>
      </w:r>
      <w:r>
        <w:t xml:space="preserve"> БД в соответствии с результатами анализа предметной области</w:t>
      </w:r>
      <w:r w:rsidRPr="00833428">
        <w:t>;</w:t>
      </w:r>
    </w:p>
    <w:p w14:paraId="592B475D" w14:textId="6072D938" w:rsidR="003232EC" w:rsidRDefault="00CE1026" w:rsidP="003232EC">
      <w:pPr>
        <w:pStyle w:val="a1"/>
      </w:pPr>
      <w:r w:rsidRPr="00B06146">
        <w:rPr>
          <w:highlight w:val="red"/>
        </w:rPr>
        <w:t>была</w:t>
      </w:r>
      <w:r>
        <w:t xml:space="preserve"> выполнена реализация </w:t>
      </w:r>
      <w:r w:rsidR="003232EC">
        <w:t>БД в конкретной СУБД</w:t>
      </w:r>
      <w:r w:rsidR="003232EC" w:rsidRPr="00833428">
        <w:t>;</w:t>
      </w:r>
    </w:p>
    <w:p w14:paraId="6C5D91D9" w14:textId="0AB33310" w:rsidR="003232EC" w:rsidRPr="00833428" w:rsidRDefault="00CE1026" w:rsidP="003232EC">
      <w:pPr>
        <w:pStyle w:val="a1"/>
      </w:pPr>
      <w:r w:rsidRPr="00B06146">
        <w:rPr>
          <w:highlight w:val="red"/>
        </w:rPr>
        <w:t>было</w:t>
      </w:r>
      <w:r>
        <w:t xml:space="preserve"> осуществлено </w:t>
      </w:r>
      <w:r w:rsidR="003232EC">
        <w:t>администрирование БД</w:t>
      </w:r>
      <w:r w:rsidR="003232EC">
        <w:rPr>
          <w:lang w:val="en-US"/>
        </w:rPr>
        <w:t>;</w:t>
      </w:r>
    </w:p>
    <w:p w14:paraId="5CB13495" w14:textId="773C0884" w:rsidR="003232EC" w:rsidRDefault="00CE1026" w:rsidP="003232EC">
      <w:pPr>
        <w:pStyle w:val="a1"/>
      </w:pPr>
      <w:r w:rsidRPr="00B06146">
        <w:rPr>
          <w:highlight w:val="red"/>
        </w:rPr>
        <w:t>было</w:t>
      </w:r>
      <w:r>
        <w:t xml:space="preserve"> осуществлена </w:t>
      </w:r>
      <w:r w:rsidR="003232EC">
        <w:t>защита информации в БД с использованием технологий защиты информации</w:t>
      </w:r>
      <w:r w:rsidR="003232EC" w:rsidRPr="00833428">
        <w:t>;</w:t>
      </w:r>
    </w:p>
    <w:p w14:paraId="153B109F" w14:textId="578A491A" w:rsidR="003232EC" w:rsidRDefault="00CE1026" w:rsidP="003232EC">
      <w:pPr>
        <w:pStyle w:val="a1"/>
      </w:pPr>
      <w:r>
        <w:t>сформированы</w:t>
      </w:r>
      <w:r w:rsidR="003232EC">
        <w:t xml:space="preserve"> алгоритм</w:t>
      </w:r>
      <w:r>
        <w:t>ы</w:t>
      </w:r>
      <w:r w:rsidR="003232EC">
        <w:t xml:space="preserve"> разработки программных модулей и </w:t>
      </w:r>
      <w:r w:rsidR="003D7F87">
        <w:t xml:space="preserve">осуществлена </w:t>
      </w:r>
      <w:r w:rsidR="003232EC">
        <w:t>их разработка в соответствии с техническим заданием</w:t>
      </w:r>
      <w:r w:rsidR="003232EC" w:rsidRPr="00833428">
        <w:t>;</w:t>
      </w:r>
    </w:p>
    <w:p w14:paraId="15F96B19" w14:textId="3C99756F" w:rsidR="003232EC" w:rsidRDefault="003232EC" w:rsidP="003232EC">
      <w:pPr>
        <w:pStyle w:val="a1"/>
      </w:pPr>
      <w:r>
        <w:t>выполнен</w:t>
      </w:r>
      <w:r w:rsidR="00097DD6">
        <w:t>а</w:t>
      </w:r>
      <w:r>
        <w:t xml:space="preserve"> отладк</w:t>
      </w:r>
      <w:r w:rsidR="00097DD6">
        <w:t>а</w:t>
      </w:r>
      <w:r>
        <w:t xml:space="preserve"> программных модулей с использованием специализированных программных средств</w:t>
      </w:r>
      <w:r w:rsidRPr="00833428">
        <w:t>;</w:t>
      </w:r>
    </w:p>
    <w:p w14:paraId="1C8E4E90" w14:textId="314E1BAE" w:rsidR="003232EC" w:rsidRPr="00833428" w:rsidRDefault="003232EC" w:rsidP="003232EC">
      <w:pPr>
        <w:pStyle w:val="a1"/>
      </w:pPr>
      <w:r>
        <w:t>выполне</w:t>
      </w:r>
      <w:r w:rsidR="004B6C73">
        <w:t>но</w:t>
      </w:r>
      <w:r>
        <w:t xml:space="preserve"> тестировани</w:t>
      </w:r>
      <w:r w:rsidR="004B6C73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1A68B1CC" w14:textId="01EBB16A" w:rsidR="003232EC" w:rsidRDefault="003232EC" w:rsidP="003232EC">
      <w:pPr>
        <w:pStyle w:val="a1"/>
      </w:pPr>
      <w:r>
        <w:t>осуществл</w:t>
      </w:r>
      <w:r w:rsidR="00630F7B">
        <w:t>ё</w:t>
      </w:r>
      <w:r>
        <w:t>н рефакторинг и оптимизаци</w:t>
      </w:r>
      <w:r w:rsidR="00AC4555">
        <w:t>я</w:t>
      </w:r>
      <w:r>
        <w:t xml:space="preserve"> программного кода</w:t>
      </w:r>
      <w:r w:rsidRPr="00833428">
        <w:t>;</w:t>
      </w:r>
    </w:p>
    <w:p w14:paraId="4DBA5C82" w14:textId="77777777" w:rsidR="007B1296" w:rsidRDefault="007B1296" w:rsidP="007B1296">
      <w:pPr>
        <w:pStyle w:val="a7"/>
      </w:pPr>
      <w:bookmarkStart w:id="19" w:name="_Toc199288325"/>
      <w:r>
        <w:lastRenderedPageBreak/>
        <w:t>Список использованных источников</w:t>
      </w:r>
      <w:bookmarkEnd w:id="19"/>
    </w:p>
    <w:p w14:paraId="31369586" w14:textId="4AC251B1" w:rsidR="001446C3" w:rsidRDefault="00351DEE" w:rsidP="003E792C">
      <w:pPr>
        <w:pStyle w:val="a3"/>
        <w:numPr>
          <w:ilvl w:val="0"/>
          <w:numId w:val="6"/>
        </w:numPr>
      </w:pPr>
      <w:bookmarkStart w:id="20" w:name="_Ref196157656"/>
      <w:proofErr w:type="spellStart"/>
      <w:r w:rsidRPr="0043629D">
        <w:t>Telegram.Bot</w:t>
      </w:r>
      <w:proofErr w:type="spellEnd"/>
      <w:r w:rsidRPr="0043629D">
        <w:t xml:space="preserve">. Документация / </w:t>
      </w:r>
      <w:proofErr w:type="spellStart"/>
      <w:r w:rsidRPr="0043629D">
        <w:t>Telegram.Bot</w:t>
      </w:r>
      <w:proofErr w:type="spellEnd"/>
      <w:r w:rsidRPr="0043629D">
        <w:t xml:space="preserve">. – </w:t>
      </w:r>
      <w:proofErr w:type="gramStart"/>
      <w:r w:rsidRPr="0043629D">
        <w:t>Текст :</w:t>
      </w:r>
      <w:proofErr w:type="gramEnd"/>
      <w:r w:rsidRPr="0043629D">
        <w:t xml:space="preserve"> электронный // </w:t>
      </w:r>
      <w:proofErr w:type="spellStart"/>
      <w:r w:rsidRPr="0043629D">
        <w:t>GitHub</w:t>
      </w:r>
      <w:proofErr w:type="spellEnd"/>
      <w:r w:rsidRPr="0043629D">
        <w:t xml:space="preserve"> : [сайт].</w:t>
      </w:r>
      <w:r w:rsidR="00814C64" w:rsidRPr="0043629D">
        <w:t xml:space="preserve"> </w:t>
      </w:r>
      <w:r w:rsidRPr="0043629D">
        <w:t xml:space="preserve">– URL: </w:t>
      </w:r>
      <w:hyperlink r:id="rId15" w:history="1">
        <w:r w:rsidRPr="0043629D">
          <w:rPr>
            <w:rStyle w:val="af7"/>
          </w:rPr>
          <w:t>https://github.com/TelegramBots/Telegram.Bot</w:t>
        </w:r>
      </w:hyperlink>
      <w:r w:rsidRPr="0043629D">
        <w:t xml:space="preserve"> (дата обращения: 18.05.2025).</w:t>
      </w:r>
      <w:bookmarkEnd w:id="20"/>
    </w:p>
    <w:p w14:paraId="07C3DE49" w14:textId="52B6EAE1" w:rsidR="001446C3" w:rsidRDefault="00D56F54" w:rsidP="00A40B2C">
      <w:pPr>
        <w:pStyle w:val="a3"/>
        <w:numPr>
          <w:ilvl w:val="0"/>
          <w:numId w:val="6"/>
        </w:numPr>
      </w:pPr>
      <w:r w:rsidRPr="00D56F54">
        <w:rPr>
          <w:lang w:val="en-US"/>
        </w:rPr>
        <w:t>Entity</w:t>
      </w:r>
      <w:r w:rsidRPr="00D56F54">
        <w:t xml:space="preserve"> </w:t>
      </w:r>
      <w:r w:rsidRPr="00D56F54">
        <w:rPr>
          <w:lang w:val="en-US"/>
        </w:rPr>
        <w:t>Framework</w:t>
      </w:r>
      <w:r w:rsidRPr="00D56F54">
        <w:t xml:space="preserve"> </w:t>
      </w:r>
      <w:r w:rsidRPr="00D56F54">
        <w:rPr>
          <w:lang w:val="en-US"/>
        </w:rPr>
        <w:t>Core</w:t>
      </w:r>
      <w:r w:rsidRPr="00D56F54">
        <w:t xml:space="preserve"> / </w:t>
      </w:r>
      <w:r w:rsidRPr="00D56F54">
        <w:rPr>
          <w:lang w:val="en-US"/>
        </w:rPr>
        <w:t>Microsoft</w:t>
      </w:r>
      <w:r w:rsidRPr="00D56F54">
        <w:t xml:space="preserve"> </w:t>
      </w:r>
      <w:r w:rsidRPr="00D56F54">
        <w:rPr>
          <w:lang w:val="en-US"/>
        </w:rPr>
        <w:t>Learn</w:t>
      </w:r>
      <w:r w:rsidRPr="00D56F54">
        <w:t xml:space="preserve">. – </w:t>
      </w:r>
      <w:proofErr w:type="gramStart"/>
      <w:r w:rsidRPr="00D56F54">
        <w:t>Текст :</w:t>
      </w:r>
      <w:proofErr w:type="gramEnd"/>
      <w:r w:rsidRPr="00D56F54">
        <w:t xml:space="preserve"> электронный // </w:t>
      </w:r>
      <w:r w:rsidRPr="00D56F54">
        <w:rPr>
          <w:lang w:val="en-US"/>
        </w:rPr>
        <w:t>docs</w:t>
      </w:r>
      <w:r w:rsidRPr="00D56F54">
        <w:t>.</w:t>
      </w:r>
      <w:proofErr w:type="spellStart"/>
      <w:r w:rsidRPr="00D56F54">
        <w:rPr>
          <w:lang w:val="en-US"/>
        </w:rPr>
        <w:t>microsoft</w:t>
      </w:r>
      <w:proofErr w:type="spellEnd"/>
      <w:r w:rsidRPr="00D56F54">
        <w:t>.</w:t>
      </w:r>
      <w:r w:rsidRPr="00D56F54">
        <w:rPr>
          <w:lang w:val="en-US"/>
        </w:rPr>
        <w:t>com</w:t>
      </w:r>
      <w:r w:rsidRPr="00D56F54">
        <w:t xml:space="preserve"> : [сайт]. </w:t>
      </w:r>
      <w:r w:rsidR="00D35B6D" w:rsidRPr="00997591">
        <w:t xml:space="preserve">– 2024. – </w:t>
      </w:r>
      <w:r w:rsidR="00D35B6D">
        <w:t>12</w:t>
      </w:r>
      <w:r w:rsidR="00D35B6D" w:rsidRPr="00997591">
        <w:t xml:space="preserve"> </w:t>
      </w:r>
      <w:r w:rsidR="00D35B6D">
        <w:t>ноября</w:t>
      </w:r>
      <w:r w:rsidR="00D35B6D" w:rsidRPr="00997591">
        <w:t xml:space="preserve">. </w:t>
      </w:r>
      <w:r w:rsidRPr="00D56F54">
        <w:t xml:space="preserve">– </w:t>
      </w:r>
      <w:r w:rsidRPr="00D56F54">
        <w:rPr>
          <w:lang w:val="en-US"/>
        </w:rPr>
        <w:t>URL</w:t>
      </w:r>
      <w:r w:rsidRPr="00D56F54">
        <w:t xml:space="preserve">: </w:t>
      </w:r>
      <w:hyperlink r:id="rId16" w:history="1">
        <w:r w:rsidR="00411EF7" w:rsidRPr="00411EF7">
          <w:rPr>
            <w:rStyle w:val="af7"/>
          </w:rPr>
          <w:t>https://learn.microsoft.com/en-us/ef/core/</w:t>
        </w:r>
      </w:hyperlink>
      <w:r w:rsidRPr="00D56F54">
        <w:t xml:space="preserve"> (дата обращения: 18.05.2025)</w:t>
      </w:r>
      <w:r w:rsidR="001446C3" w:rsidRPr="001446C3">
        <w:t>.</w:t>
      </w:r>
    </w:p>
    <w:p w14:paraId="77DDD298" w14:textId="10DA9BDC" w:rsidR="001446C3" w:rsidRDefault="003527F1" w:rsidP="001446C3">
      <w:pPr>
        <w:pStyle w:val="a3"/>
        <w:numPr>
          <w:ilvl w:val="0"/>
          <w:numId w:val="6"/>
        </w:numPr>
      </w:pPr>
      <w:r w:rsidRPr="003527F1">
        <w:rPr>
          <w:lang w:val="en-US"/>
        </w:rPr>
        <w:t>Retrofit</w:t>
      </w:r>
      <w:r w:rsidRPr="003527F1">
        <w:t xml:space="preserve"> / </w:t>
      </w:r>
      <w:r w:rsidRPr="003527F1">
        <w:rPr>
          <w:lang w:val="en-US"/>
        </w:rPr>
        <w:t>Square</w:t>
      </w:r>
      <w:r w:rsidRPr="003527F1">
        <w:t xml:space="preserve">. – </w:t>
      </w:r>
      <w:proofErr w:type="gramStart"/>
      <w:r w:rsidRPr="003527F1">
        <w:t>Текст :</w:t>
      </w:r>
      <w:proofErr w:type="gramEnd"/>
      <w:r w:rsidRPr="003527F1">
        <w:t xml:space="preserve"> электронный // </w:t>
      </w:r>
      <w:r w:rsidRPr="003527F1">
        <w:rPr>
          <w:lang w:val="en-US"/>
        </w:rPr>
        <w:t>square</w:t>
      </w:r>
      <w:r w:rsidRPr="003527F1">
        <w:t>.</w:t>
      </w:r>
      <w:proofErr w:type="spellStart"/>
      <w:r w:rsidRPr="003527F1">
        <w:rPr>
          <w:lang w:val="en-US"/>
        </w:rPr>
        <w:t>github</w:t>
      </w:r>
      <w:proofErr w:type="spellEnd"/>
      <w:r w:rsidRPr="003527F1">
        <w:t>.</w:t>
      </w:r>
      <w:proofErr w:type="spellStart"/>
      <w:r w:rsidRPr="003527F1">
        <w:rPr>
          <w:lang w:val="en-US"/>
        </w:rPr>
        <w:t>io</w:t>
      </w:r>
      <w:proofErr w:type="spellEnd"/>
      <w:r w:rsidRPr="003527F1">
        <w:t xml:space="preserve"> : [сайт].</w:t>
      </w:r>
      <w:r w:rsidR="00A536D9">
        <w:t xml:space="preserve"> </w:t>
      </w:r>
      <w:r w:rsidRPr="003527F1">
        <w:t xml:space="preserve">– </w:t>
      </w:r>
      <w:r w:rsidRPr="003527F1">
        <w:rPr>
          <w:lang w:val="en-US"/>
        </w:rPr>
        <w:t>URL</w:t>
      </w:r>
      <w:r w:rsidRPr="003527F1">
        <w:t xml:space="preserve">: </w:t>
      </w:r>
      <w:hyperlink r:id="rId17" w:history="1">
        <w:r w:rsidRPr="0012427C">
          <w:rPr>
            <w:rStyle w:val="af7"/>
            <w:lang w:val="en-US"/>
          </w:rPr>
          <w:t>https</w:t>
        </w:r>
        <w:r w:rsidRPr="0012427C">
          <w:rPr>
            <w:rStyle w:val="af7"/>
          </w:rPr>
          <w:t>://</w:t>
        </w:r>
        <w:r w:rsidRPr="0012427C">
          <w:rPr>
            <w:rStyle w:val="af7"/>
            <w:lang w:val="en-US"/>
          </w:rPr>
          <w:t>square</w:t>
        </w:r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github</w:t>
        </w:r>
        <w:proofErr w:type="spellEnd"/>
        <w:r w:rsidRPr="0012427C">
          <w:rPr>
            <w:rStyle w:val="af7"/>
          </w:rPr>
          <w:t>.</w:t>
        </w:r>
        <w:proofErr w:type="spellStart"/>
        <w:r w:rsidRPr="0012427C">
          <w:rPr>
            <w:rStyle w:val="af7"/>
            <w:lang w:val="en-US"/>
          </w:rPr>
          <w:t>io</w:t>
        </w:r>
        <w:proofErr w:type="spellEnd"/>
        <w:r w:rsidRPr="0012427C">
          <w:rPr>
            <w:rStyle w:val="af7"/>
          </w:rPr>
          <w:t>/</w:t>
        </w:r>
        <w:r w:rsidRPr="0012427C">
          <w:rPr>
            <w:rStyle w:val="af7"/>
            <w:lang w:val="en-US"/>
          </w:rPr>
          <w:t>retrofit</w:t>
        </w:r>
        <w:r w:rsidRPr="0012427C">
          <w:rPr>
            <w:rStyle w:val="af7"/>
          </w:rPr>
          <w:t>/</w:t>
        </w:r>
      </w:hyperlink>
      <w:r w:rsidRPr="003527F1">
        <w:t xml:space="preserve"> (дата обращения: </w:t>
      </w:r>
      <w:r>
        <w:t>21</w:t>
      </w:r>
      <w:r w:rsidRPr="003527F1">
        <w:t>.05.2025)</w:t>
      </w:r>
      <w:r w:rsidR="001446C3" w:rsidRPr="001446C3">
        <w:t>.</w:t>
      </w:r>
    </w:p>
    <w:p w14:paraId="2D99FCF2" w14:textId="2D2865A9" w:rsidR="00D963BE" w:rsidRDefault="00D963BE" w:rsidP="001446C3">
      <w:pPr>
        <w:pStyle w:val="a3"/>
        <w:numPr>
          <w:ilvl w:val="0"/>
          <w:numId w:val="6"/>
        </w:numPr>
      </w:pPr>
      <w:r w:rsidRPr="00D963BE">
        <w:t>Новые возможности ASP.NET Core в .NET 8</w:t>
      </w:r>
      <w:r>
        <w:t xml:space="preserve"> </w:t>
      </w:r>
      <w:r w:rsidRPr="00D963BE">
        <w:t xml:space="preserve">/ </w:t>
      </w:r>
      <w:proofErr w:type="spellStart"/>
      <w:r w:rsidRPr="00D963BE">
        <w:t>Microsoft</w:t>
      </w:r>
      <w:proofErr w:type="spellEnd"/>
      <w:r w:rsidRPr="00D963BE">
        <w:t xml:space="preserve"> </w:t>
      </w:r>
      <w:proofErr w:type="spellStart"/>
      <w:r w:rsidRPr="00D963BE">
        <w:t>Learn</w:t>
      </w:r>
      <w:proofErr w:type="spellEnd"/>
      <w:r w:rsidRPr="00D963BE">
        <w:t xml:space="preserve">. – </w:t>
      </w:r>
      <w:proofErr w:type="gramStart"/>
      <w:r w:rsidRPr="00D963BE">
        <w:t>Текст :</w:t>
      </w:r>
      <w:proofErr w:type="gramEnd"/>
      <w:r w:rsidRPr="00D963BE">
        <w:t xml:space="preserve"> электронный // learn.microsoft.com : [сайт]. – 2024. – 1</w:t>
      </w:r>
      <w:r>
        <w:t>1</w:t>
      </w:r>
      <w:r w:rsidRPr="00D963BE">
        <w:t xml:space="preserve"> </w:t>
      </w:r>
      <w:r>
        <w:t>июля</w:t>
      </w:r>
      <w:r w:rsidRPr="00D963BE">
        <w:t xml:space="preserve">. – URL: </w:t>
      </w:r>
      <w:hyperlink r:id="rId18" w:history="1">
        <w:r w:rsidR="00A27FB9" w:rsidRPr="00A27FB9">
          <w:rPr>
            <w:rStyle w:val="af7"/>
          </w:rPr>
          <w:t>https://learn.microsoft.com/ru-ru/aspnet/core/release-notes/aspnetcore-8.0?view=aspnetcore-8.0</w:t>
        </w:r>
      </w:hyperlink>
      <w:r w:rsidR="00A27FB9" w:rsidRPr="00A27FB9">
        <w:t xml:space="preserve"> </w:t>
      </w:r>
      <w:r w:rsidRPr="00D963BE">
        <w:t>(дата обращения: 1</w:t>
      </w:r>
      <w:r w:rsidR="00403A87">
        <w:t>8</w:t>
      </w:r>
      <w:r w:rsidRPr="00D963BE">
        <w:t>.05.2025).</w:t>
      </w:r>
    </w:p>
    <w:p w14:paraId="01D0CB6E" w14:textId="0EF4840C" w:rsidR="00CD6219" w:rsidRPr="00711564" w:rsidRDefault="00CD6219" w:rsidP="001446C3">
      <w:pPr>
        <w:pStyle w:val="a3"/>
        <w:numPr>
          <w:ilvl w:val="0"/>
          <w:numId w:val="6"/>
        </w:numPr>
      </w:pPr>
      <w:proofErr w:type="spellStart"/>
      <w:r w:rsidRPr="00997591">
        <w:t>Фленов</w:t>
      </w:r>
      <w:proofErr w:type="spellEnd"/>
      <w:r w:rsidRPr="00997591">
        <w:t xml:space="preserve">, М. Е. Библия </w:t>
      </w:r>
      <w:proofErr w:type="gramStart"/>
      <w:r w:rsidRPr="00997591">
        <w:t>C# :</w:t>
      </w:r>
      <w:proofErr w:type="gramEnd"/>
      <w:r w:rsidRPr="00997591">
        <w:t xml:space="preserve"> 6-е изд., </w:t>
      </w:r>
      <w:proofErr w:type="spellStart"/>
      <w:r w:rsidRPr="00997591">
        <w:t>перераб</w:t>
      </w:r>
      <w:proofErr w:type="spellEnd"/>
      <w:r w:rsidRPr="00997591">
        <w:t xml:space="preserve">. и доп. / М. Е. </w:t>
      </w:r>
      <w:proofErr w:type="spellStart"/>
      <w:r w:rsidRPr="00997591">
        <w:t>Фленов</w:t>
      </w:r>
      <w:proofErr w:type="spellEnd"/>
      <w:r w:rsidRPr="00997591">
        <w:t>. – Санкт-</w:t>
      </w:r>
      <w:proofErr w:type="gramStart"/>
      <w:r w:rsidRPr="00997591">
        <w:t>Петербург :</w:t>
      </w:r>
      <w:proofErr w:type="gramEnd"/>
      <w:r w:rsidRPr="00997591">
        <w:t xml:space="preserve"> БХВ-Петербург, 2024. – 512 с. – URL: </w:t>
      </w:r>
      <w:hyperlink r:id="rId19" w:tgtFrame="_new" w:history="1">
        <w:r w:rsidRPr="00997591">
          <w:rPr>
            <w:rStyle w:val="af7"/>
          </w:rPr>
          <w:t>https://ibooks.ru/bookshelf/396461/reading</w:t>
        </w:r>
      </w:hyperlink>
      <w:r w:rsidRPr="00997591">
        <w:t xml:space="preserve"> (дата обращения: 1</w:t>
      </w:r>
      <w:r>
        <w:t>8</w:t>
      </w:r>
      <w:r w:rsidRPr="00997591">
        <w:t>.05.2025).</w:t>
      </w:r>
    </w:p>
    <w:p w14:paraId="27F5A359" w14:textId="786B28F4" w:rsidR="00BB22C1" w:rsidRPr="00711564" w:rsidRDefault="00BB22C1" w:rsidP="00711564">
      <w:pPr>
        <w:pStyle w:val="a3"/>
      </w:pPr>
      <w:bookmarkStart w:id="21" w:name="_GoBack"/>
      <w:bookmarkEnd w:id="21"/>
    </w:p>
    <w:sectPr w:rsidR="00BB22C1" w:rsidRPr="00711564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395FF" w14:textId="77777777" w:rsidR="00CE352D" w:rsidRDefault="00CE352D" w:rsidP="007B1296">
      <w:r>
        <w:separator/>
      </w:r>
    </w:p>
  </w:endnote>
  <w:endnote w:type="continuationSeparator" w:id="0">
    <w:p w14:paraId="184B318B" w14:textId="77777777" w:rsidR="00CE352D" w:rsidRDefault="00CE352D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3229897"/>
      <w:docPartObj>
        <w:docPartGallery w:val="Page Numbers (Bottom of Page)"/>
        <w:docPartUnique/>
      </w:docPartObj>
    </w:sdtPr>
    <w:sdtContent>
      <w:p w14:paraId="4503F9BA" w14:textId="77777777" w:rsidR="005333E0" w:rsidRDefault="005333E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5145D" w14:textId="77777777" w:rsidR="00CE352D" w:rsidRDefault="00CE352D" w:rsidP="007B1296">
      <w:r>
        <w:separator/>
      </w:r>
    </w:p>
  </w:footnote>
  <w:footnote w:type="continuationSeparator" w:id="0">
    <w:p w14:paraId="7A15CC5A" w14:textId="77777777" w:rsidR="00CE352D" w:rsidRDefault="00CE352D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76D"/>
    <w:multiLevelType w:val="hybridMultilevel"/>
    <w:tmpl w:val="377AA940"/>
    <w:lvl w:ilvl="0" w:tplc="5932452C">
      <w:start w:val="1"/>
      <w:numFmt w:val="bullet"/>
      <w:suff w:val="space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F2122"/>
    <w:multiLevelType w:val="multilevel"/>
    <w:tmpl w:val="6520F6EC"/>
    <w:lvl w:ilvl="0">
      <w:start w:val="1"/>
      <w:numFmt w:val="bullet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9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87"/>
    <w:rsid w:val="00000817"/>
    <w:rsid w:val="00004BD3"/>
    <w:rsid w:val="00005096"/>
    <w:rsid w:val="00006D8A"/>
    <w:rsid w:val="000071DD"/>
    <w:rsid w:val="0001009B"/>
    <w:rsid w:val="000127D7"/>
    <w:rsid w:val="00021573"/>
    <w:rsid w:val="00022EAD"/>
    <w:rsid w:val="0003303D"/>
    <w:rsid w:val="00034E63"/>
    <w:rsid w:val="00046A82"/>
    <w:rsid w:val="0005368E"/>
    <w:rsid w:val="000547B5"/>
    <w:rsid w:val="00055656"/>
    <w:rsid w:val="0005662A"/>
    <w:rsid w:val="000626C5"/>
    <w:rsid w:val="0006343A"/>
    <w:rsid w:val="00070444"/>
    <w:rsid w:val="00071534"/>
    <w:rsid w:val="00080B55"/>
    <w:rsid w:val="00082080"/>
    <w:rsid w:val="00083972"/>
    <w:rsid w:val="00084431"/>
    <w:rsid w:val="00097DD6"/>
    <w:rsid w:val="000A2F64"/>
    <w:rsid w:val="000B2040"/>
    <w:rsid w:val="000C03D0"/>
    <w:rsid w:val="000C0CCD"/>
    <w:rsid w:val="000D20DC"/>
    <w:rsid w:val="000D3B91"/>
    <w:rsid w:val="000D639F"/>
    <w:rsid w:val="000F316C"/>
    <w:rsid w:val="000F4A7C"/>
    <w:rsid w:val="000F63FB"/>
    <w:rsid w:val="00101511"/>
    <w:rsid w:val="0011154D"/>
    <w:rsid w:val="00112892"/>
    <w:rsid w:val="00114615"/>
    <w:rsid w:val="00116F8A"/>
    <w:rsid w:val="001211F6"/>
    <w:rsid w:val="00122DF6"/>
    <w:rsid w:val="0012427C"/>
    <w:rsid w:val="00124A87"/>
    <w:rsid w:val="00125538"/>
    <w:rsid w:val="00126FE5"/>
    <w:rsid w:val="0012786F"/>
    <w:rsid w:val="00130DEF"/>
    <w:rsid w:val="0013526D"/>
    <w:rsid w:val="00135AB1"/>
    <w:rsid w:val="0014423F"/>
    <w:rsid w:val="001446C3"/>
    <w:rsid w:val="00154AC6"/>
    <w:rsid w:val="00157D07"/>
    <w:rsid w:val="0016303D"/>
    <w:rsid w:val="0018210A"/>
    <w:rsid w:val="00184EB6"/>
    <w:rsid w:val="00190FA9"/>
    <w:rsid w:val="001912D5"/>
    <w:rsid w:val="0019239C"/>
    <w:rsid w:val="00197EED"/>
    <w:rsid w:val="001A7905"/>
    <w:rsid w:val="001B17C1"/>
    <w:rsid w:val="001B5082"/>
    <w:rsid w:val="001B5A61"/>
    <w:rsid w:val="001B5E85"/>
    <w:rsid w:val="001C5D04"/>
    <w:rsid w:val="001D31EB"/>
    <w:rsid w:val="001E012D"/>
    <w:rsid w:val="001E3B15"/>
    <w:rsid w:val="001E50C7"/>
    <w:rsid w:val="001F2EEE"/>
    <w:rsid w:val="001F79CB"/>
    <w:rsid w:val="002037EC"/>
    <w:rsid w:val="00217F72"/>
    <w:rsid w:val="0022156A"/>
    <w:rsid w:val="0022213E"/>
    <w:rsid w:val="0022470A"/>
    <w:rsid w:val="002253DD"/>
    <w:rsid w:val="00230654"/>
    <w:rsid w:val="00233FF7"/>
    <w:rsid w:val="00234225"/>
    <w:rsid w:val="00234EB9"/>
    <w:rsid w:val="00237ECB"/>
    <w:rsid w:val="00241E28"/>
    <w:rsid w:val="00244503"/>
    <w:rsid w:val="0024494A"/>
    <w:rsid w:val="0026102B"/>
    <w:rsid w:val="00267E9D"/>
    <w:rsid w:val="00271E48"/>
    <w:rsid w:val="00284712"/>
    <w:rsid w:val="0029075A"/>
    <w:rsid w:val="0029217B"/>
    <w:rsid w:val="002A3746"/>
    <w:rsid w:val="002A706B"/>
    <w:rsid w:val="002B1AE1"/>
    <w:rsid w:val="002B23DB"/>
    <w:rsid w:val="002B24DB"/>
    <w:rsid w:val="002B6542"/>
    <w:rsid w:val="002C5AFD"/>
    <w:rsid w:val="002C70A7"/>
    <w:rsid w:val="002C7381"/>
    <w:rsid w:val="002D0421"/>
    <w:rsid w:val="002D2FCE"/>
    <w:rsid w:val="002D4265"/>
    <w:rsid w:val="002D5F2F"/>
    <w:rsid w:val="002D78FB"/>
    <w:rsid w:val="002E1075"/>
    <w:rsid w:val="002E3110"/>
    <w:rsid w:val="002E5821"/>
    <w:rsid w:val="002E6A73"/>
    <w:rsid w:val="002F1F23"/>
    <w:rsid w:val="002F2443"/>
    <w:rsid w:val="00313BD4"/>
    <w:rsid w:val="003140F3"/>
    <w:rsid w:val="003232EC"/>
    <w:rsid w:val="00324A70"/>
    <w:rsid w:val="00333DDD"/>
    <w:rsid w:val="00336763"/>
    <w:rsid w:val="0033770D"/>
    <w:rsid w:val="0034209C"/>
    <w:rsid w:val="003508D5"/>
    <w:rsid w:val="00350DEC"/>
    <w:rsid w:val="00351DEE"/>
    <w:rsid w:val="003527F1"/>
    <w:rsid w:val="003610A9"/>
    <w:rsid w:val="003616AA"/>
    <w:rsid w:val="00362590"/>
    <w:rsid w:val="00376FC5"/>
    <w:rsid w:val="003822BA"/>
    <w:rsid w:val="00386EF9"/>
    <w:rsid w:val="003874D7"/>
    <w:rsid w:val="00390F2E"/>
    <w:rsid w:val="0039625D"/>
    <w:rsid w:val="003A0B83"/>
    <w:rsid w:val="003A40F8"/>
    <w:rsid w:val="003A6D6C"/>
    <w:rsid w:val="003B42CA"/>
    <w:rsid w:val="003C078D"/>
    <w:rsid w:val="003C13AF"/>
    <w:rsid w:val="003C620A"/>
    <w:rsid w:val="003D15D7"/>
    <w:rsid w:val="003D1DBA"/>
    <w:rsid w:val="003D3057"/>
    <w:rsid w:val="003D7DA7"/>
    <w:rsid w:val="003D7F87"/>
    <w:rsid w:val="003E4BD6"/>
    <w:rsid w:val="003E7696"/>
    <w:rsid w:val="003E792C"/>
    <w:rsid w:val="003F28AE"/>
    <w:rsid w:val="003F60A3"/>
    <w:rsid w:val="003F6955"/>
    <w:rsid w:val="003F696A"/>
    <w:rsid w:val="00401BFB"/>
    <w:rsid w:val="00403A87"/>
    <w:rsid w:val="00407B69"/>
    <w:rsid w:val="00411EF7"/>
    <w:rsid w:val="00413788"/>
    <w:rsid w:val="00413944"/>
    <w:rsid w:val="00416096"/>
    <w:rsid w:val="00421D1E"/>
    <w:rsid w:val="004311D1"/>
    <w:rsid w:val="0043629D"/>
    <w:rsid w:val="00446D2F"/>
    <w:rsid w:val="004603B3"/>
    <w:rsid w:val="0046139F"/>
    <w:rsid w:val="004724F2"/>
    <w:rsid w:val="00473C53"/>
    <w:rsid w:val="00477A82"/>
    <w:rsid w:val="00477C8D"/>
    <w:rsid w:val="00480C23"/>
    <w:rsid w:val="00485388"/>
    <w:rsid w:val="004947CF"/>
    <w:rsid w:val="004A1B9B"/>
    <w:rsid w:val="004A35D9"/>
    <w:rsid w:val="004A63F8"/>
    <w:rsid w:val="004A7649"/>
    <w:rsid w:val="004B02BE"/>
    <w:rsid w:val="004B51D0"/>
    <w:rsid w:val="004B6C73"/>
    <w:rsid w:val="004C6037"/>
    <w:rsid w:val="004C70AB"/>
    <w:rsid w:val="004D1C92"/>
    <w:rsid w:val="004D1D4C"/>
    <w:rsid w:val="004D1DBD"/>
    <w:rsid w:val="004D2B40"/>
    <w:rsid w:val="004D2CE9"/>
    <w:rsid w:val="004D3779"/>
    <w:rsid w:val="004D4229"/>
    <w:rsid w:val="004E2F21"/>
    <w:rsid w:val="004E3D71"/>
    <w:rsid w:val="004E4334"/>
    <w:rsid w:val="004E60D8"/>
    <w:rsid w:val="004E6670"/>
    <w:rsid w:val="004F1493"/>
    <w:rsid w:val="004F4469"/>
    <w:rsid w:val="004F5A4D"/>
    <w:rsid w:val="00512C1F"/>
    <w:rsid w:val="00514282"/>
    <w:rsid w:val="00515F02"/>
    <w:rsid w:val="00530CFD"/>
    <w:rsid w:val="005333E0"/>
    <w:rsid w:val="00534B0D"/>
    <w:rsid w:val="0053564E"/>
    <w:rsid w:val="00540F99"/>
    <w:rsid w:val="00547AB8"/>
    <w:rsid w:val="00556780"/>
    <w:rsid w:val="00560149"/>
    <w:rsid w:val="00570DB6"/>
    <w:rsid w:val="005728C6"/>
    <w:rsid w:val="00573EF7"/>
    <w:rsid w:val="005835A0"/>
    <w:rsid w:val="005842D8"/>
    <w:rsid w:val="00585392"/>
    <w:rsid w:val="00591CD1"/>
    <w:rsid w:val="0059571A"/>
    <w:rsid w:val="005976D6"/>
    <w:rsid w:val="005A11D0"/>
    <w:rsid w:val="005A7023"/>
    <w:rsid w:val="005B2D20"/>
    <w:rsid w:val="005B4436"/>
    <w:rsid w:val="005B6007"/>
    <w:rsid w:val="005B662B"/>
    <w:rsid w:val="005C35DE"/>
    <w:rsid w:val="005C6335"/>
    <w:rsid w:val="005D0FDF"/>
    <w:rsid w:val="005D10F9"/>
    <w:rsid w:val="005D23CE"/>
    <w:rsid w:val="005D68E9"/>
    <w:rsid w:val="005E33A4"/>
    <w:rsid w:val="0060624A"/>
    <w:rsid w:val="00626707"/>
    <w:rsid w:val="00630F7B"/>
    <w:rsid w:val="006329A2"/>
    <w:rsid w:val="0064346B"/>
    <w:rsid w:val="00645881"/>
    <w:rsid w:val="00647B74"/>
    <w:rsid w:val="0066406D"/>
    <w:rsid w:val="00664C01"/>
    <w:rsid w:val="00670A29"/>
    <w:rsid w:val="006815BF"/>
    <w:rsid w:val="00682EC2"/>
    <w:rsid w:val="0068373A"/>
    <w:rsid w:val="00685504"/>
    <w:rsid w:val="00685D69"/>
    <w:rsid w:val="006947D9"/>
    <w:rsid w:val="006B2E38"/>
    <w:rsid w:val="006C0C63"/>
    <w:rsid w:val="006C3071"/>
    <w:rsid w:val="006D0C39"/>
    <w:rsid w:val="006D6A11"/>
    <w:rsid w:val="006D7487"/>
    <w:rsid w:val="006D7E05"/>
    <w:rsid w:val="006E0025"/>
    <w:rsid w:val="006E4E6C"/>
    <w:rsid w:val="006E6624"/>
    <w:rsid w:val="006F10ED"/>
    <w:rsid w:val="006F3BAD"/>
    <w:rsid w:val="00700238"/>
    <w:rsid w:val="00700C72"/>
    <w:rsid w:val="00701393"/>
    <w:rsid w:val="00711564"/>
    <w:rsid w:val="00715B4C"/>
    <w:rsid w:val="007169D8"/>
    <w:rsid w:val="007170DD"/>
    <w:rsid w:val="00717A78"/>
    <w:rsid w:val="007211B1"/>
    <w:rsid w:val="00722B58"/>
    <w:rsid w:val="00725A6C"/>
    <w:rsid w:val="007273EC"/>
    <w:rsid w:val="00731604"/>
    <w:rsid w:val="0073188D"/>
    <w:rsid w:val="00732D8F"/>
    <w:rsid w:val="0074239B"/>
    <w:rsid w:val="00744120"/>
    <w:rsid w:val="00755676"/>
    <w:rsid w:val="00762814"/>
    <w:rsid w:val="00775943"/>
    <w:rsid w:val="00781CDA"/>
    <w:rsid w:val="007B1296"/>
    <w:rsid w:val="007B43F3"/>
    <w:rsid w:val="007B69CA"/>
    <w:rsid w:val="007C62C2"/>
    <w:rsid w:val="007D15CC"/>
    <w:rsid w:val="007E6594"/>
    <w:rsid w:val="007F21B2"/>
    <w:rsid w:val="00800364"/>
    <w:rsid w:val="008030DA"/>
    <w:rsid w:val="00807DFB"/>
    <w:rsid w:val="00810637"/>
    <w:rsid w:val="00814C64"/>
    <w:rsid w:val="008156AB"/>
    <w:rsid w:val="0081766B"/>
    <w:rsid w:val="008225B7"/>
    <w:rsid w:val="00826235"/>
    <w:rsid w:val="0082730D"/>
    <w:rsid w:val="00833428"/>
    <w:rsid w:val="0083534A"/>
    <w:rsid w:val="008363F3"/>
    <w:rsid w:val="00840047"/>
    <w:rsid w:val="00841E4D"/>
    <w:rsid w:val="00845D42"/>
    <w:rsid w:val="0084608B"/>
    <w:rsid w:val="008532F7"/>
    <w:rsid w:val="00857DBB"/>
    <w:rsid w:val="00860999"/>
    <w:rsid w:val="0086159B"/>
    <w:rsid w:val="00864D79"/>
    <w:rsid w:val="00871F21"/>
    <w:rsid w:val="00872D8C"/>
    <w:rsid w:val="008852CF"/>
    <w:rsid w:val="008900FC"/>
    <w:rsid w:val="00891E1F"/>
    <w:rsid w:val="008976F7"/>
    <w:rsid w:val="008A02ED"/>
    <w:rsid w:val="008A3D99"/>
    <w:rsid w:val="008A7779"/>
    <w:rsid w:val="008B3CC9"/>
    <w:rsid w:val="008B6D71"/>
    <w:rsid w:val="008C0BFF"/>
    <w:rsid w:val="008C1BFE"/>
    <w:rsid w:val="008C3D66"/>
    <w:rsid w:val="008C6246"/>
    <w:rsid w:val="008C69CF"/>
    <w:rsid w:val="008D010C"/>
    <w:rsid w:val="008D7407"/>
    <w:rsid w:val="008E3C71"/>
    <w:rsid w:val="008F210F"/>
    <w:rsid w:val="00904A06"/>
    <w:rsid w:val="009053D6"/>
    <w:rsid w:val="00907A2C"/>
    <w:rsid w:val="009104BB"/>
    <w:rsid w:val="00915D1A"/>
    <w:rsid w:val="00916601"/>
    <w:rsid w:val="009171D5"/>
    <w:rsid w:val="00920232"/>
    <w:rsid w:val="00921B2B"/>
    <w:rsid w:val="00927D29"/>
    <w:rsid w:val="009356A7"/>
    <w:rsid w:val="009422C4"/>
    <w:rsid w:val="00944236"/>
    <w:rsid w:val="00944B98"/>
    <w:rsid w:val="009500FD"/>
    <w:rsid w:val="00951036"/>
    <w:rsid w:val="009532B6"/>
    <w:rsid w:val="00960119"/>
    <w:rsid w:val="009611B7"/>
    <w:rsid w:val="009677FE"/>
    <w:rsid w:val="00970CC5"/>
    <w:rsid w:val="00971CCA"/>
    <w:rsid w:val="00983A23"/>
    <w:rsid w:val="009948B1"/>
    <w:rsid w:val="009A3187"/>
    <w:rsid w:val="009A5998"/>
    <w:rsid w:val="009C2A25"/>
    <w:rsid w:val="009C61C2"/>
    <w:rsid w:val="009C724B"/>
    <w:rsid w:val="009D1B60"/>
    <w:rsid w:val="009E5DF0"/>
    <w:rsid w:val="009F1ED4"/>
    <w:rsid w:val="00A125AF"/>
    <w:rsid w:val="00A13A0D"/>
    <w:rsid w:val="00A15409"/>
    <w:rsid w:val="00A156B2"/>
    <w:rsid w:val="00A15D0C"/>
    <w:rsid w:val="00A1673D"/>
    <w:rsid w:val="00A23795"/>
    <w:rsid w:val="00A25768"/>
    <w:rsid w:val="00A27FB9"/>
    <w:rsid w:val="00A32C22"/>
    <w:rsid w:val="00A40B2C"/>
    <w:rsid w:val="00A429C9"/>
    <w:rsid w:val="00A536D9"/>
    <w:rsid w:val="00A56177"/>
    <w:rsid w:val="00A57474"/>
    <w:rsid w:val="00A650FD"/>
    <w:rsid w:val="00A80D6E"/>
    <w:rsid w:val="00A85A84"/>
    <w:rsid w:val="00A9702A"/>
    <w:rsid w:val="00AA0814"/>
    <w:rsid w:val="00AB69D4"/>
    <w:rsid w:val="00AB7149"/>
    <w:rsid w:val="00AC4555"/>
    <w:rsid w:val="00AE1019"/>
    <w:rsid w:val="00AE651E"/>
    <w:rsid w:val="00B06146"/>
    <w:rsid w:val="00B064BA"/>
    <w:rsid w:val="00B1423E"/>
    <w:rsid w:val="00B23CE2"/>
    <w:rsid w:val="00B24458"/>
    <w:rsid w:val="00B2733B"/>
    <w:rsid w:val="00B36048"/>
    <w:rsid w:val="00B42426"/>
    <w:rsid w:val="00B44A6D"/>
    <w:rsid w:val="00B550C7"/>
    <w:rsid w:val="00B551CF"/>
    <w:rsid w:val="00B64EC5"/>
    <w:rsid w:val="00B7304E"/>
    <w:rsid w:val="00B731C7"/>
    <w:rsid w:val="00B73778"/>
    <w:rsid w:val="00B77E54"/>
    <w:rsid w:val="00B849EF"/>
    <w:rsid w:val="00BA1144"/>
    <w:rsid w:val="00BB22C1"/>
    <w:rsid w:val="00BB4BAF"/>
    <w:rsid w:val="00BB6D0B"/>
    <w:rsid w:val="00BC588F"/>
    <w:rsid w:val="00BC6546"/>
    <w:rsid w:val="00BC71B7"/>
    <w:rsid w:val="00BD24F4"/>
    <w:rsid w:val="00BD579F"/>
    <w:rsid w:val="00BD5BF4"/>
    <w:rsid w:val="00BE2E89"/>
    <w:rsid w:val="00BF059F"/>
    <w:rsid w:val="00BF4E33"/>
    <w:rsid w:val="00BF5D98"/>
    <w:rsid w:val="00BF633E"/>
    <w:rsid w:val="00BF718C"/>
    <w:rsid w:val="00C02CA6"/>
    <w:rsid w:val="00C0684F"/>
    <w:rsid w:val="00C109B0"/>
    <w:rsid w:val="00C143C3"/>
    <w:rsid w:val="00C15E70"/>
    <w:rsid w:val="00C16774"/>
    <w:rsid w:val="00C417EC"/>
    <w:rsid w:val="00C53CEB"/>
    <w:rsid w:val="00C55177"/>
    <w:rsid w:val="00C600F2"/>
    <w:rsid w:val="00C60E6F"/>
    <w:rsid w:val="00C6252B"/>
    <w:rsid w:val="00C62749"/>
    <w:rsid w:val="00C64F57"/>
    <w:rsid w:val="00C706EA"/>
    <w:rsid w:val="00C70730"/>
    <w:rsid w:val="00C76E41"/>
    <w:rsid w:val="00C871DC"/>
    <w:rsid w:val="00C92673"/>
    <w:rsid w:val="00C929B3"/>
    <w:rsid w:val="00C934F9"/>
    <w:rsid w:val="00C94F95"/>
    <w:rsid w:val="00CA41BA"/>
    <w:rsid w:val="00CA55AD"/>
    <w:rsid w:val="00CB4242"/>
    <w:rsid w:val="00CB5F04"/>
    <w:rsid w:val="00CB79AD"/>
    <w:rsid w:val="00CC2F8F"/>
    <w:rsid w:val="00CC3301"/>
    <w:rsid w:val="00CC391B"/>
    <w:rsid w:val="00CC56FE"/>
    <w:rsid w:val="00CC66CE"/>
    <w:rsid w:val="00CD022C"/>
    <w:rsid w:val="00CD6219"/>
    <w:rsid w:val="00CE1026"/>
    <w:rsid w:val="00CE352D"/>
    <w:rsid w:val="00CE3B5E"/>
    <w:rsid w:val="00CE58C3"/>
    <w:rsid w:val="00CE6FD3"/>
    <w:rsid w:val="00CE71EE"/>
    <w:rsid w:val="00CF750B"/>
    <w:rsid w:val="00D160AE"/>
    <w:rsid w:val="00D20EA8"/>
    <w:rsid w:val="00D35B6D"/>
    <w:rsid w:val="00D44617"/>
    <w:rsid w:val="00D51EAF"/>
    <w:rsid w:val="00D52271"/>
    <w:rsid w:val="00D52E7D"/>
    <w:rsid w:val="00D54A24"/>
    <w:rsid w:val="00D56F33"/>
    <w:rsid w:val="00D56F54"/>
    <w:rsid w:val="00D61E2A"/>
    <w:rsid w:val="00D63D46"/>
    <w:rsid w:val="00D724DA"/>
    <w:rsid w:val="00D83489"/>
    <w:rsid w:val="00D963BE"/>
    <w:rsid w:val="00D96D59"/>
    <w:rsid w:val="00DA0DEF"/>
    <w:rsid w:val="00DA2D3C"/>
    <w:rsid w:val="00DB177B"/>
    <w:rsid w:val="00DB2395"/>
    <w:rsid w:val="00DC1379"/>
    <w:rsid w:val="00DC15E4"/>
    <w:rsid w:val="00DC6FE8"/>
    <w:rsid w:val="00DD05F3"/>
    <w:rsid w:val="00DD2D10"/>
    <w:rsid w:val="00DD2E9E"/>
    <w:rsid w:val="00DE0DBD"/>
    <w:rsid w:val="00DF646B"/>
    <w:rsid w:val="00E02E48"/>
    <w:rsid w:val="00E068EE"/>
    <w:rsid w:val="00E15F51"/>
    <w:rsid w:val="00E262EB"/>
    <w:rsid w:val="00E31B10"/>
    <w:rsid w:val="00E34957"/>
    <w:rsid w:val="00E37095"/>
    <w:rsid w:val="00E3797D"/>
    <w:rsid w:val="00E37F3E"/>
    <w:rsid w:val="00E41B20"/>
    <w:rsid w:val="00E46460"/>
    <w:rsid w:val="00E46B85"/>
    <w:rsid w:val="00E523F3"/>
    <w:rsid w:val="00E53582"/>
    <w:rsid w:val="00E558BD"/>
    <w:rsid w:val="00E61E32"/>
    <w:rsid w:val="00E671B8"/>
    <w:rsid w:val="00E71A10"/>
    <w:rsid w:val="00E86806"/>
    <w:rsid w:val="00E9063B"/>
    <w:rsid w:val="00E93448"/>
    <w:rsid w:val="00E93959"/>
    <w:rsid w:val="00EA598A"/>
    <w:rsid w:val="00EA7369"/>
    <w:rsid w:val="00EB148B"/>
    <w:rsid w:val="00EB2A7B"/>
    <w:rsid w:val="00EB768D"/>
    <w:rsid w:val="00EC7422"/>
    <w:rsid w:val="00ED0AAC"/>
    <w:rsid w:val="00ED2215"/>
    <w:rsid w:val="00ED2643"/>
    <w:rsid w:val="00EE2660"/>
    <w:rsid w:val="00EE6566"/>
    <w:rsid w:val="00EE7E3A"/>
    <w:rsid w:val="00F0646D"/>
    <w:rsid w:val="00F10A85"/>
    <w:rsid w:val="00F116CE"/>
    <w:rsid w:val="00F13FE1"/>
    <w:rsid w:val="00F17AC0"/>
    <w:rsid w:val="00F21B25"/>
    <w:rsid w:val="00F21EBE"/>
    <w:rsid w:val="00F31BF1"/>
    <w:rsid w:val="00F34220"/>
    <w:rsid w:val="00F359E2"/>
    <w:rsid w:val="00F44D11"/>
    <w:rsid w:val="00F56329"/>
    <w:rsid w:val="00F568BD"/>
    <w:rsid w:val="00F57092"/>
    <w:rsid w:val="00F775DA"/>
    <w:rsid w:val="00F856D6"/>
    <w:rsid w:val="00F866A1"/>
    <w:rsid w:val="00F86C7E"/>
    <w:rsid w:val="00F902B5"/>
    <w:rsid w:val="00FA1DE5"/>
    <w:rsid w:val="00FA1DFB"/>
    <w:rsid w:val="00FA2A6C"/>
    <w:rsid w:val="00FA2E4C"/>
    <w:rsid w:val="00FA7111"/>
    <w:rsid w:val="00FB6696"/>
    <w:rsid w:val="00FB698D"/>
    <w:rsid w:val="00FC6DEC"/>
    <w:rsid w:val="00FD343B"/>
    <w:rsid w:val="00FD71EF"/>
    <w:rsid w:val="00FE0898"/>
    <w:rsid w:val="00FE1E87"/>
    <w:rsid w:val="00FE3779"/>
    <w:rsid w:val="00FF2CD2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C17E"/>
  <w15:chartTrackingRefBased/>
  <w15:docId w15:val="{8879971B-3071-4A42-92FB-68611FD7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D221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FollowedHyperlink"/>
    <w:basedOn w:val="a4"/>
    <w:uiPriority w:val="99"/>
    <w:semiHidden/>
    <w:unhideWhenUsed/>
    <w:rsid w:val="009F1ED4"/>
    <w:rPr>
      <w:color w:val="96607D" w:themeColor="followedHyperlink"/>
      <w:u w:val="single"/>
    </w:rPr>
  </w:style>
  <w:style w:type="character" w:styleId="aff4">
    <w:name w:val="Unresolved Mention"/>
    <w:basedOn w:val="a4"/>
    <w:uiPriority w:val="99"/>
    <w:semiHidden/>
    <w:unhideWhenUsed/>
    <w:rsid w:val="00CE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1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555539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66361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910166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0020050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1111024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673824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37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aspnet/core/release-notes/aspnetcore-8.0?view=aspnetcore-8.0%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quare.github.io/retrofit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ef/core/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gramBots/Telegram.Bot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books.ru/bookshelf/396461/rea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OneDrive\&#1056;&#1072;&#1073;&#1086;&#1095;&#1080;&#1081;%20&#1089;&#1090;&#1086;&#1083;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6931-7193-4F45-A151-F91B5425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1819</TotalTime>
  <Pages>31</Pages>
  <Words>5331</Words>
  <Characters>30387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Нозиков Григорий Евгеньевич</cp:lastModifiedBy>
  <cp:revision>407</cp:revision>
  <dcterms:created xsi:type="dcterms:W3CDTF">2025-05-10T14:49:00Z</dcterms:created>
  <dcterms:modified xsi:type="dcterms:W3CDTF">2025-05-30T09:43:00Z</dcterms:modified>
</cp:coreProperties>
</file>